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EastAsia" w:hAnsiTheme="minorHAnsi" w:cstheme="minorBidi"/>
          <w:b w:val="0"/>
          <w:bCs w:val="0"/>
          <w:color w:val="auto"/>
          <w:sz w:val="2"/>
          <w:szCs w:val="2"/>
        </w:rPr>
        <w:id w:val="89512093"/>
        <w:lock w:val="sdtContentLocked"/>
        <w:group/>
      </w:sdtPr>
      <w:sdtContent>
        <w:sdt>
          <w:sdtPr>
            <w:alias w:val="Post Title"/>
            <w:id w:val="89512082"/>
            <w:dataBinding w:xpath="/ns0:BlogPostInfo/ns0:PostTitle" w:storeItemID="{5F329CAD-B019-4FA6-9FEF-74898909AD20}"/>
            <w:text/>
          </w:sdtPr>
          <w:sdtContent>
            <w:p w14:paraId="024928E2" w14:textId="17C64C5D" w:rsidR="006D5326" w:rsidRDefault="00265C60">
              <w:pPr>
                <w:pStyle w:val="Publishwithline"/>
              </w:pPr>
              <w:r>
                <w:t>MICROSOFT COPILOT STUDIO</w:t>
              </w:r>
            </w:p>
          </w:sdtContent>
        </w:sdt>
        <w:p w14:paraId="4BB215E8" w14:textId="77777777" w:rsidR="006D5326" w:rsidRDefault="006D5326">
          <w:pPr>
            <w:pStyle w:val="underline"/>
          </w:pPr>
        </w:p>
        <w:p w14:paraId="09FF3AC8" w14:textId="77777777" w:rsidR="006D5326" w:rsidRDefault="00000000">
          <w:pPr>
            <w:pStyle w:val="PadderBetweenControlandBody"/>
          </w:pPr>
        </w:p>
      </w:sdtContent>
    </w:sdt>
    <w:sdt>
      <w:sdtPr>
        <w:rPr>
          <w:rFonts w:asciiTheme="minorHAnsi" w:eastAsiaTheme="minorEastAsia" w:hAnsiTheme="minorHAnsi" w:cstheme="minorBidi"/>
          <w:color w:val="auto"/>
          <w:sz w:val="22"/>
          <w:szCs w:val="20"/>
        </w:rPr>
        <w:id w:val="1349681027"/>
        <w:docPartObj>
          <w:docPartGallery w:val="Table of Contents"/>
          <w:docPartUnique/>
        </w:docPartObj>
      </w:sdtPr>
      <w:sdtEndPr>
        <w:rPr>
          <w:b/>
          <w:bCs/>
          <w:noProof/>
        </w:rPr>
      </w:sdtEndPr>
      <w:sdtContent>
        <w:p w14:paraId="3D15AC28" w14:textId="75131C81" w:rsidR="00265C60" w:rsidRDefault="00265C60">
          <w:pPr>
            <w:pStyle w:val="TOCHeading"/>
          </w:pPr>
          <w:r>
            <w:t>Table of Contents</w:t>
          </w:r>
        </w:p>
        <w:p w14:paraId="06B9B811" w14:textId="17EBC245" w:rsidR="006E3E28" w:rsidRDefault="00265C60">
          <w:pPr>
            <w:pStyle w:val="TOC1"/>
            <w:tabs>
              <w:tab w:val="right" w:leader="dot" w:pos="10790"/>
            </w:tabs>
            <w:rPr>
              <w:noProof/>
              <w:kern w:val="2"/>
              <w:sz w:val="24"/>
              <w:szCs w:val="24"/>
              <w14:ligatures w14:val="standardContextual"/>
            </w:rPr>
          </w:pPr>
          <w:r>
            <w:fldChar w:fldCharType="begin"/>
          </w:r>
          <w:r>
            <w:instrText xml:space="preserve"> TOC \o "1-3" \h \z \u </w:instrText>
          </w:r>
          <w:r>
            <w:fldChar w:fldCharType="separate"/>
          </w:r>
          <w:hyperlink w:anchor="_Toc204424425" w:history="1">
            <w:r w:rsidR="006E3E28" w:rsidRPr="00FB65BA">
              <w:rPr>
                <w:rStyle w:val="Hyperlink"/>
                <w:noProof/>
              </w:rPr>
              <w:t>WHAT IS C</w:t>
            </w:r>
            <w:r w:rsidR="006E3E28" w:rsidRPr="00FB65BA">
              <w:rPr>
                <w:rStyle w:val="Hyperlink"/>
                <w:noProof/>
              </w:rPr>
              <w:t>O</w:t>
            </w:r>
            <w:r w:rsidR="006E3E28" w:rsidRPr="00FB65BA">
              <w:rPr>
                <w:rStyle w:val="Hyperlink"/>
                <w:noProof/>
              </w:rPr>
              <w:t>PILOT STUDIO?</w:t>
            </w:r>
            <w:r w:rsidR="006E3E28">
              <w:rPr>
                <w:noProof/>
                <w:webHidden/>
              </w:rPr>
              <w:tab/>
            </w:r>
            <w:r w:rsidR="006E3E28">
              <w:rPr>
                <w:noProof/>
                <w:webHidden/>
              </w:rPr>
              <w:fldChar w:fldCharType="begin"/>
            </w:r>
            <w:r w:rsidR="006E3E28">
              <w:rPr>
                <w:noProof/>
                <w:webHidden/>
              </w:rPr>
              <w:instrText xml:space="preserve"> PAGEREF _Toc204424425 \h </w:instrText>
            </w:r>
            <w:r w:rsidR="006E3E28">
              <w:rPr>
                <w:noProof/>
                <w:webHidden/>
              </w:rPr>
            </w:r>
            <w:r w:rsidR="006E3E28">
              <w:rPr>
                <w:noProof/>
                <w:webHidden/>
              </w:rPr>
              <w:fldChar w:fldCharType="separate"/>
            </w:r>
            <w:r w:rsidR="006E3E28">
              <w:rPr>
                <w:noProof/>
                <w:webHidden/>
              </w:rPr>
              <w:t>2</w:t>
            </w:r>
            <w:r w:rsidR="006E3E28">
              <w:rPr>
                <w:noProof/>
                <w:webHidden/>
              </w:rPr>
              <w:fldChar w:fldCharType="end"/>
            </w:r>
          </w:hyperlink>
        </w:p>
        <w:p w14:paraId="1DD72644" w14:textId="75D271D1" w:rsidR="006E3E28" w:rsidRDefault="006E3E28">
          <w:pPr>
            <w:pStyle w:val="TOC2"/>
            <w:tabs>
              <w:tab w:val="right" w:leader="dot" w:pos="10790"/>
            </w:tabs>
            <w:rPr>
              <w:noProof/>
              <w:kern w:val="2"/>
              <w:sz w:val="24"/>
              <w:szCs w:val="24"/>
              <w14:ligatures w14:val="standardContextual"/>
            </w:rPr>
          </w:pPr>
          <w:hyperlink w:anchor="_Toc204424426" w:history="1">
            <w:r w:rsidRPr="00FB65BA">
              <w:rPr>
                <w:rStyle w:val="Hyperlink"/>
                <w:noProof/>
              </w:rPr>
              <w:t>WHY WAS COPILOT STUDIO CREATED?</w:t>
            </w:r>
            <w:r>
              <w:rPr>
                <w:noProof/>
                <w:webHidden/>
              </w:rPr>
              <w:tab/>
            </w:r>
            <w:r>
              <w:rPr>
                <w:noProof/>
                <w:webHidden/>
              </w:rPr>
              <w:fldChar w:fldCharType="begin"/>
            </w:r>
            <w:r>
              <w:rPr>
                <w:noProof/>
                <w:webHidden/>
              </w:rPr>
              <w:instrText xml:space="preserve"> PAGEREF _Toc204424426 \h </w:instrText>
            </w:r>
            <w:r>
              <w:rPr>
                <w:noProof/>
                <w:webHidden/>
              </w:rPr>
            </w:r>
            <w:r>
              <w:rPr>
                <w:noProof/>
                <w:webHidden/>
              </w:rPr>
              <w:fldChar w:fldCharType="separate"/>
            </w:r>
            <w:r>
              <w:rPr>
                <w:noProof/>
                <w:webHidden/>
              </w:rPr>
              <w:t>2</w:t>
            </w:r>
            <w:r>
              <w:rPr>
                <w:noProof/>
                <w:webHidden/>
              </w:rPr>
              <w:fldChar w:fldCharType="end"/>
            </w:r>
          </w:hyperlink>
        </w:p>
        <w:p w14:paraId="61E3BA1F" w14:textId="39F729A7" w:rsidR="006E3E28" w:rsidRDefault="006E3E28">
          <w:pPr>
            <w:pStyle w:val="TOC1"/>
            <w:tabs>
              <w:tab w:val="right" w:leader="dot" w:pos="10790"/>
            </w:tabs>
            <w:rPr>
              <w:noProof/>
              <w:kern w:val="2"/>
              <w:sz w:val="24"/>
              <w:szCs w:val="24"/>
              <w14:ligatures w14:val="standardContextual"/>
            </w:rPr>
          </w:pPr>
          <w:hyperlink w:anchor="_Toc204424427" w:history="1">
            <w:r w:rsidRPr="00FB65BA">
              <w:rPr>
                <w:rStyle w:val="Hyperlink"/>
                <w:noProof/>
              </w:rPr>
              <w:t>COPILOT STUDIO BUILDER</w:t>
            </w:r>
            <w:r>
              <w:rPr>
                <w:noProof/>
                <w:webHidden/>
              </w:rPr>
              <w:tab/>
            </w:r>
            <w:r>
              <w:rPr>
                <w:noProof/>
                <w:webHidden/>
              </w:rPr>
              <w:fldChar w:fldCharType="begin"/>
            </w:r>
            <w:r>
              <w:rPr>
                <w:noProof/>
                <w:webHidden/>
              </w:rPr>
              <w:instrText xml:space="preserve"> PAGEREF _Toc204424427 \h </w:instrText>
            </w:r>
            <w:r>
              <w:rPr>
                <w:noProof/>
                <w:webHidden/>
              </w:rPr>
            </w:r>
            <w:r>
              <w:rPr>
                <w:noProof/>
                <w:webHidden/>
              </w:rPr>
              <w:fldChar w:fldCharType="separate"/>
            </w:r>
            <w:r>
              <w:rPr>
                <w:noProof/>
                <w:webHidden/>
              </w:rPr>
              <w:t>3</w:t>
            </w:r>
            <w:r>
              <w:rPr>
                <w:noProof/>
                <w:webHidden/>
              </w:rPr>
              <w:fldChar w:fldCharType="end"/>
            </w:r>
          </w:hyperlink>
        </w:p>
        <w:p w14:paraId="786812AC" w14:textId="2B76B264" w:rsidR="006E3E28" w:rsidRDefault="006E3E28">
          <w:pPr>
            <w:pStyle w:val="TOC2"/>
            <w:tabs>
              <w:tab w:val="right" w:leader="dot" w:pos="10790"/>
            </w:tabs>
            <w:rPr>
              <w:noProof/>
              <w:kern w:val="2"/>
              <w:sz w:val="24"/>
              <w:szCs w:val="24"/>
              <w14:ligatures w14:val="standardContextual"/>
            </w:rPr>
          </w:pPr>
          <w:hyperlink w:anchor="_Toc204424428" w:history="1">
            <w:r w:rsidRPr="00FB65BA">
              <w:rPr>
                <w:rStyle w:val="Hyperlink"/>
                <w:noProof/>
              </w:rPr>
              <w:t>HOW COPILOT WORKS</w:t>
            </w:r>
            <w:r>
              <w:rPr>
                <w:noProof/>
                <w:webHidden/>
              </w:rPr>
              <w:tab/>
            </w:r>
            <w:r>
              <w:rPr>
                <w:noProof/>
                <w:webHidden/>
              </w:rPr>
              <w:fldChar w:fldCharType="begin"/>
            </w:r>
            <w:r>
              <w:rPr>
                <w:noProof/>
                <w:webHidden/>
              </w:rPr>
              <w:instrText xml:space="preserve"> PAGEREF _Toc204424428 \h </w:instrText>
            </w:r>
            <w:r>
              <w:rPr>
                <w:noProof/>
                <w:webHidden/>
              </w:rPr>
            </w:r>
            <w:r>
              <w:rPr>
                <w:noProof/>
                <w:webHidden/>
              </w:rPr>
              <w:fldChar w:fldCharType="separate"/>
            </w:r>
            <w:r>
              <w:rPr>
                <w:noProof/>
                <w:webHidden/>
              </w:rPr>
              <w:t>3</w:t>
            </w:r>
            <w:r>
              <w:rPr>
                <w:noProof/>
                <w:webHidden/>
              </w:rPr>
              <w:fldChar w:fldCharType="end"/>
            </w:r>
          </w:hyperlink>
        </w:p>
        <w:p w14:paraId="4BA14167" w14:textId="22458930" w:rsidR="006E3E28" w:rsidRDefault="006E3E28">
          <w:pPr>
            <w:pStyle w:val="TOC2"/>
            <w:tabs>
              <w:tab w:val="right" w:leader="dot" w:pos="10790"/>
            </w:tabs>
            <w:rPr>
              <w:noProof/>
              <w:kern w:val="2"/>
              <w:sz w:val="24"/>
              <w:szCs w:val="24"/>
              <w14:ligatures w14:val="standardContextual"/>
            </w:rPr>
          </w:pPr>
          <w:hyperlink w:anchor="_Toc204424429" w:history="1">
            <w:r w:rsidRPr="00FB65BA">
              <w:rPr>
                <w:rStyle w:val="Hyperlink"/>
                <w:noProof/>
              </w:rPr>
              <w:t>TOPIC IN COPILOT STUDIO</w:t>
            </w:r>
            <w:r>
              <w:rPr>
                <w:noProof/>
                <w:webHidden/>
              </w:rPr>
              <w:tab/>
            </w:r>
            <w:r>
              <w:rPr>
                <w:noProof/>
                <w:webHidden/>
              </w:rPr>
              <w:fldChar w:fldCharType="begin"/>
            </w:r>
            <w:r>
              <w:rPr>
                <w:noProof/>
                <w:webHidden/>
              </w:rPr>
              <w:instrText xml:space="preserve"> PAGEREF _Toc204424429 \h </w:instrText>
            </w:r>
            <w:r>
              <w:rPr>
                <w:noProof/>
                <w:webHidden/>
              </w:rPr>
            </w:r>
            <w:r>
              <w:rPr>
                <w:noProof/>
                <w:webHidden/>
              </w:rPr>
              <w:fldChar w:fldCharType="separate"/>
            </w:r>
            <w:r>
              <w:rPr>
                <w:noProof/>
                <w:webHidden/>
              </w:rPr>
              <w:t>3</w:t>
            </w:r>
            <w:r>
              <w:rPr>
                <w:noProof/>
                <w:webHidden/>
              </w:rPr>
              <w:fldChar w:fldCharType="end"/>
            </w:r>
          </w:hyperlink>
        </w:p>
        <w:p w14:paraId="0456DC12" w14:textId="5DA88907" w:rsidR="006E3E28" w:rsidRDefault="006E3E28">
          <w:pPr>
            <w:pStyle w:val="TOC3"/>
            <w:tabs>
              <w:tab w:val="right" w:leader="dot" w:pos="10790"/>
            </w:tabs>
            <w:rPr>
              <w:noProof/>
              <w:kern w:val="2"/>
              <w:sz w:val="24"/>
              <w:szCs w:val="24"/>
              <w14:ligatures w14:val="standardContextual"/>
            </w:rPr>
          </w:pPr>
          <w:hyperlink w:anchor="_Toc204424430" w:history="1">
            <w:r w:rsidRPr="00FB65BA">
              <w:rPr>
                <w:rStyle w:val="Hyperlink"/>
                <w:noProof/>
              </w:rPr>
              <w:t>TYPES OF TOPICS</w:t>
            </w:r>
            <w:r>
              <w:rPr>
                <w:noProof/>
                <w:webHidden/>
              </w:rPr>
              <w:tab/>
            </w:r>
            <w:r>
              <w:rPr>
                <w:noProof/>
                <w:webHidden/>
              </w:rPr>
              <w:fldChar w:fldCharType="begin"/>
            </w:r>
            <w:r>
              <w:rPr>
                <w:noProof/>
                <w:webHidden/>
              </w:rPr>
              <w:instrText xml:space="preserve"> PAGEREF _Toc204424430 \h </w:instrText>
            </w:r>
            <w:r>
              <w:rPr>
                <w:noProof/>
                <w:webHidden/>
              </w:rPr>
            </w:r>
            <w:r>
              <w:rPr>
                <w:noProof/>
                <w:webHidden/>
              </w:rPr>
              <w:fldChar w:fldCharType="separate"/>
            </w:r>
            <w:r>
              <w:rPr>
                <w:noProof/>
                <w:webHidden/>
              </w:rPr>
              <w:t>3</w:t>
            </w:r>
            <w:r>
              <w:rPr>
                <w:noProof/>
                <w:webHidden/>
              </w:rPr>
              <w:fldChar w:fldCharType="end"/>
            </w:r>
          </w:hyperlink>
        </w:p>
        <w:p w14:paraId="1345553D" w14:textId="2FCF9D3A" w:rsidR="006E3E28" w:rsidRDefault="006E3E28">
          <w:pPr>
            <w:pStyle w:val="TOC2"/>
            <w:tabs>
              <w:tab w:val="right" w:leader="dot" w:pos="10790"/>
            </w:tabs>
            <w:rPr>
              <w:noProof/>
              <w:kern w:val="2"/>
              <w:sz w:val="24"/>
              <w:szCs w:val="24"/>
              <w14:ligatures w14:val="standardContextual"/>
            </w:rPr>
          </w:pPr>
          <w:hyperlink w:anchor="_Toc204424431" w:history="1">
            <w:r w:rsidRPr="00FB65BA">
              <w:rPr>
                <w:rStyle w:val="Hyperlink"/>
                <w:noProof/>
              </w:rPr>
              <w:t>CREATING ENVIRONMENT</w:t>
            </w:r>
            <w:r>
              <w:rPr>
                <w:noProof/>
                <w:webHidden/>
              </w:rPr>
              <w:tab/>
            </w:r>
            <w:r>
              <w:rPr>
                <w:noProof/>
                <w:webHidden/>
              </w:rPr>
              <w:fldChar w:fldCharType="begin"/>
            </w:r>
            <w:r>
              <w:rPr>
                <w:noProof/>
                <w:webHidden/>
              </w:rPr>
              <w:instrText xml:space="preserve"> PAGEREF _Toc204424431 \h </w:instrText>
            </w:r>
            <w:r>
              <w:rPr>
                <w:noProof/>
                <w:webHidden/>
              </w:rPr>
            </w:r>
            <w:r>
              <w:rPr>
                <w:noProof/>
                <w:webHidden/>
              </w:rPr>
              <w:fldChar w:fldCharType="separate"/>
            </w:r>
            <w:r>
              <w:rPr>
                <w:noProof/>
                <w:webHidden/>
              </w:rPr>
              <w:t>4</w:t>
            </w:r>
            <w:r>
              <w:rPr>
                <w:noProof/>
                <w:webHidden/>
              </w:rPr>
              <w:fldChar w:fldCharType="end"/>
            </w:r>
          </w:hyperlink>
        </w:p>
        <w:p w14:paraId="65E3CF90" w14:textId="17B50B77" w:rsidR="006E3E28" w:rsidRDefault="006E3E28">
          <w:pPr>
            <w:pStyle w:val="TOC2"/>
            <w:tabs>
              <w:tab w:val="right" w:leader="dot" w:pos="10790"/>
            </w:tabs>
            <w:rPr>
              <w:noProof/>
              <w:kern w:val="2"/>
              <w:sz w:val="24"/>
              <w:szCs w:val="24"/>
              <w14:ligatures w14:val="standardContextual"/>
            </w:rPr>
          </w:pPr>
          <w:hyperlink w:anchor="_Toc204424432" w:history="1">
            <w:r w:rsidRPr="00FB65BA">
              <w:rPr>
                <w:rStyle w:val="Hyperlink"/>
                <w:noProof/>
              </w:rPr>
              <w:t>CREATE AN AGENT WITH COPILOT STUDIO</w:t>
            </w:r>
            <w:r>
              <w:rPr>
                <w:noProof/>
                <w:webHidden/>
              </w:rPr>
              <w:tab/>
            </w:r>
            <w:r>
              <w:rPr>
                <w:noProof/>
                <w:webHidden/>
              </w:rPr>
              <w:fldChar w:fldCharType="begin"/>
            </w:r>
            <w:r>
              <w:rPr>
                <w:noProof/>
                <w:webHidden/>
              </w:rPr>
              <w:instrText xml:space="preserve"> PAGEREF _Toc204424432 \h </w:instrText>
            </w:r>
            <w:r>
              <w:rPr>
                <w:noProof/>
                <w:webHidden/>
              </w:rPr>
            </w:r>
            <w:r>
              <w:rPr>
                <w:noProof/>
                <w:webHidden/>
              </w:rPr>
              <w:fldChar w:fldCharType="separate"/>
            </w:r>
            <w:r>
              <w:rPr>
                <w:noProof/>
                <w:webHidden/>
              </w:rPr>
              <w:t>5</w:t>
            </w:r>
            <w:r>
              <w:rPr>
                <w:noProof/>
                <w:webHidden/>
              </w:rPr>
              <w:fldChar w:fldCharType="end"/>
            </w:r>
          </w:hyperlink>
        </w:p>
        <w:p w14:paraId="6F9EAF4F" w14:textId="7D0C6A60" w:rsidR="006E3E28" w:rsidRDefault="006E3E28">
          <w:pPr>
            <w:pStyle w:val="TOC2"/>
            <w:tabs>
              <w:tab w:val="right" w:leader="dot" w:pos="10790"/>
            </w:tabs>
            <w:rPr>
              <w:noProof/>
              <w:kern w:val="2"/>
              <w:sz w:val="24"/>
              <w:szCs w:val="24"/>
              <w14:ligatures w14:val="standardContextual"/>
            </w:rPr>
          </w:pPr>
          <w:hyperlink w:anchor="_Toc204424433" w:history="1">
            <w:r w:rsidRPr="00FB65BA">
              <w:rPr>
                <w:rStyle w:val="Hyperlink"/>
                <w:noProof/>
              </w:rPr>
              <w:t>MANAGE </w:t>
            </w:r>
            <w:r w:rsidRPr="00FB65BA">
              <w:rPr>
                <w:rStyle w:val="Hyperlink"/>
                <w:i/>
                <w:iCs/>
                <w:noProof/>
              </w:rPr>
              <w:t>TOPICS</w:t>
            </w:r>
            <w:r w:rsidRPr="00FB65BA">
              <w:rPr>
                <w:rStyle w:val="Hyperlink"/>
                <w:noProof/>
              </w:rPr>
              <w:t> IN YOUR AGENT</w:t>
            </w:r>
            <w:r>
              <w:rPr>
                <w:noProof/>
                <w:webHidden/>
              </w:rPr>
              <w:tab/>
            </w:r>
            <w:r>
              <w:rPr>
                <w:noProof/>
                <w:webHidden/>
              </w:rPr>
              <w:fldChar w:fldCharType="begin"/>
            </w:r>
            <w:r>
              <w:rPr>
                <w:noProof/>
                <w:webHidden/>
              </w:rPr>
              <w:instrText xml:space="preserve"> PAGEREF _Toc204424433 \h </w:instrText>
            </w:r>
            <w:r>
              <w:rPr>
                <w:noProof/>
                <w:webHidden/>
              </w:rPr>
            </w:r>
            <w:r>
              <w:rPr>
                <w:noProof/>
                <w:webHidden/>
              </w:rPr>
              <w:fldChar w:fldCharType="separate"/>
            </w:r>
            <w:r>
              <w:rPr>
                <w:noProof/>
                <w:webHidden/>
              </w:rPr>
              <w:t>9</w:t>
            </w:r>
            <w:r>
              <w:rPr>
                <w:noProof/>
                <w:webHidden/>
              </w:rPr>
              <w:fldChar w:fldCharType="end"/>
            </w:r>
          </w:hyperlink>
        </w:p>
        <w:p w14:paraId="35B86E66" w14:textId="705A889A" w:rsidR="006E3E28" w:rsidRDefault="006E3E28">
          <w:pPr>
            <w:pStyle w:val="TOC3"/>
            <w:tabs>
              <w:tab w:val="right" w:leader="dot" w:pos="10790"/>
            </w:tabs>
            <w:rPr>
              <w:noProof/>
              <w:kern w:val="2"/>
              <w:sz w:val="24"/>
              <w:szCs w:val="24"/>
              <w14:ligatures w14:val="standardContextual"/>
            </w:rPr>
          </w:pPr>
          <w:hyperlink w:anchor="_Toc204424434" w:history="1">
            <w:r w:rsidRPr="00FB65BA">
              <w:rPr>
                <w:rStyle w:val="Hyperlink"/>
                <w:noProof/>
              </w:rPr>
              <w:t>TOPIC OVERVIEW</w:t>
            </w:r>
            <w:r>
              <w:rPr>
                <w:noProof/>
                <w:webHidden/>
              </w:rPr>
              <w:tab/>
            </w:r>
            <w:r>
              <w:rPr>
                <w:noProof/>
                <w:webHidden/>
              </w:rPr>
              <w:fldChar w:fldCharType="begin"/>
            </w:r>
            <w:r>
              <w:rPr>
                <w:noProof/>
                <w:webHidden/>
              </w:rPr>
              <w:instrText xml:space="preserve"> PAGEREF _Toc204424434 \h </w:instrText>
            </w:r>
            <w:r>
              <w:rPr>
                <w:noProof/>
                <w:webHidden/>
              </w:rPr>
            </w:r>
            <w:r>
              <w:rPr>
                <w:noProof/>
                <w:webHidden/>
              </w:rPr>
              <w:fldChar w:fldCharType="separate"/>
            </w:r>
            <w:r>
              <w:rPr>
                <w:noProof/>
                <w:webHidden/>
              </w:rPr>
              <w:t>9</w:t>
            </w:r>
            <w:r>
              <w:rPr>
                <w:noProof/>
                <w:webHidden/>
              </w:rPr>
              <w:fldChar w:fldCharType="end"/>
            </w:r>
          </w:hyperlink>
        </w:p>
        <w:p w14:paraId="7F700CE7" w14:textId="5840A883" w:rsidR="006E3E28" w:rsidRDefault="006E3E28">
          <w:pPr>
            <w:pStyle w:val="TOC3"/>
            <w:tabs>
              <w:tab w:val="right" w:leader="dot" w:pos="10790"/>
            </w:tabs>
            <w:rPr>
              <w:noProof/>
              <w:kern w:val="2"/>
              <w:sz w:val="24"/>
              <w:szCs w:val="24"/>
              <w14:ligatures w14:val="standardContextual"/>
            </w:rPr>
          </w:pPr>
          <w:hyperlink w:anchor="_Toc204424435" w:history="1">
            <w:r w:rsidRPr="00FB65BA">
              <w:rPr>
                <w:rStyle w:val="Hyperlink"/>
                <w:noProof/>
              </w:rPr>
              <w:t>CREATING TOPIC</w:t>
            </w:r>
            <w:r>
              <w:rPr>
                <w:noProof/>
                <w:webHidden/>
              </w:rPr>
              <w:tab/>
            </w:r>
            <w:r>
              <w:rPr>
                <w:noProof/>
                <w:webHidden/>
              </w:rPr>
              <w:fldChar w:fldCharType="begin"/>
            </w:r>
            <w:r>
              <w:rPr>
                <w:noProof/>
                <w:webHidden/>
              </w:rPr>
              <w:instrText xml:space="preserve"> PAGEREF _Toc204424435 \h </w:instrText>
            </w:r>
            <w:r>
              <w:rPr>
                <w:noProof/>
                <w:webHidden/>
              </w:rPr>
            </w:r>
            <w:r>
              <w:rPr>
                <w:noProof/>
                <w:webHidden/>
              </w:rPr>
              <w:fldChar w:fldCharType="separate"/>
            </w:r>
            <w:r>
              <w:rPr>
                <w:noProof/>
                <w:webHidden/>
              </w:rPr>
              <w:t>11</w:t>
            </w:r>
            <w:r>
              <w:rPr>
                <w:noProof/>
                <w:webHidden/>
              </w:rPr>
              <w:fldChar w:fldCharType="end"/>
            </w:r>
          </w:hyperlink>
        </w:p>
        <w:p w14:paraId="08ABEF8F" w14:textId="29846747" w:rsidR="006E3E28" w:rsidRDefault="006E3E28">
          <w:pPr>
            <w:pStyle w:val="TOC2"/>
            <w:tabs>
              <w:tab w:val="right" w:leader="dot" w:pos="10790"/>
            </w:tabs>
            <w:rPr>
              <w:noProof/>
              <w:kern w:val="2"/>
              <w:sz w:val="24"/>
              <w:szCs w:val="24"/>
              <w14:ligatures w14:val="standardContextual"/>
            </w:rPr>
          </w:pPr>
          <w:hyperlink w:anchor="_Toc204424436" w:history="1">
            <w:r w:rsidRPr="00FB65BA">
              <w:rPr>
                <w:rStyle w:val="Hyperlink"/>
                <w:noProof/>
              </w:rPr>
              <w:t>ADD A KNOWLEDGE SOURCE FOR GENERATIVE AI RESPONSES</w:t>
            </w:r>
            <w:r>
              <w:rPr>
                <w:noProof/>
                <w:webHidden/>
              </w:rPr>
              <w:tab/>
            </w:r>
            <w:r>
              <w:rPr>
                <w:noProof/>
                <w:webHidden/>
              </w:rPr>
              <w:fldChar w:fldCharType="begin"/>
            </w:r>
            <w:r>
              <w:rPr>
                <w:noProof/>
                <w:webHidden/>
              </w:rPr>
              <w:instrText xml:space="preserve"> PAGEREF _Toc204424436 \h </w:instrText>
            </w:r>
            <w:r>
              <w:rPr>
                <w:noProof/>
                <w:webHidden/>
              </w:rPr>
            </w:r>
            <w:r>
              <w:rPr>
                <w:noProof/>
                <w:webHidden/>
              </w:rPr>
              <w:fldChar w:fldCharType="separate"/>
            </w:r>
            <w:r>
              <w:rPr>
                <w:noProof/>
                <w:webHidden/>
              </w:rPr>
              <w:t>21</w:t>
            </w:r>
            <w:r>
              <w:rPr>
                <w:noProof/>
                <w:webHidden/>
              </w:rPr>
              <w:fldChar w:fldCharType="end"/>
            </w:r>
          </w:hyperlink>
        </w:p>
        <w:p w14:paraId="4711FB51" w14:textId="1EF3DAC7" w:rsidR="006E3E28" w:rsidRDefault="006E3E28">
          <w:pPr>
            <w:pStyle w:val="TOC2"/>
            <w:tabs>
              <w:tab w:val="right" w:leader="dot" w:pos="10790"/>
            </w:tabs>
            <w:rPr>
              <w:noProof/>
              <w:kern w:val="2"/>
              <w:sz w:val="24"/>
              <w:szCs w:val="24"/>
              <w14:ligatures w14:val="standardContextual"/>
            </w:rPr>
          </w:pPr>
          <w:hyperlink w:anchor="_Toc204424437" w:history="1">
            <w:r w:rsidRPr="00FB65BA">
              <w:rPr>
                <w:rStyle w:val="Hyperlink"/>
                <w:noProof/>
              </w:rPr>
              <w:t>PUBLISH YOUR AGENT</w:t>
            </w:r>
            <w:r>
              <w:rPr>
                <w:noProof/>
                <w:webHidden/>
              </w:rPr>
              <w:tab/>
            </w:r>
            <w:r>
              <w:rPr>
                <w:noProof/>
                <w:webHidden/>
              </w:rPr>
              <w:fldChar w:fldCharType="begin"/>
            </w:r>
            <w:r>
              <w:rPr>
                <w:noProof/>
                <w:webHidden/>
              </w:rPr>
              <w:instrText xml:space="preserve"> PAGEREF _Toc204424437 \h </w:instrText>
            </w:r>
            <w:r>
              <w:rPr>
                <w:noProof/>
                <w:webHidden/>
              </w:rPr>
            </w:r>
            <w:r>
              <w:rPr>
                <w:noProof/>
                <w:webHidden/>
              </w:rPr>
              <w:fldChar w:fldCharType="separate"/>
            </w:r>
            <w:r>
              <w:rPr>
                <w:noProof/>
                <w:webHidden/>
              </w:rPr>
              <w:t>24</w:t>
            </w:r>
            <w:r>
              <w:rPr>
                <w:noProof/>
                <w:webHidden/>
              </w:rPr>
              <w:fldChar w:fldCharType="end"/>
            </w:r>
          </w:hyperlink>
        </w:p>
        <w:p w14:paraId="17E33F60" w14:textId="4954BD9A" w:rsidR="006E3E28" w:rsidRDefault="006E3E28">
          <w:pPr>
            <w:pStyle w:val="TOC2"/>
            <w:tabs>
              <w:tab w:val="right" w:leader="dot" w:pos="10790"/>
            </w:tabs>
            <w:rPr>
              <w:noProof/>
              <w:kern w:val="2"/>
              <w:sz w:val="24"/>
              <w:szCs w:val="24"/>
              <w14:ligatures w14:val="standardContextual"/>
            </w:rPr>
          </w:pPr>
          <w:hyperlink w:anchor="_Toc204424438" w:history="1">
            <w:r w:rsidRPr="00FB65BA">
              <w:rPr>
                <w:rStyle w:val="Hyperlink"/>
                <w:noProof/>
              </w:rPr>
              <w:t>IMPORT DATAVERSE SOLUTION</w:t>
            </w:r>
            <w:r>
              <w:rPr>
                <w:noProof/>
                <w:webHidden/>
              </w:rPr>
              <w:tab/>
            </w:r>
            <w:r>
              <w:rPr>
                <w:noProof/>
                <w:webHidden/>
              </w:rPr>
              <w:fldChar w:fldCharType="begin"/>
            </w:r>
            <w:r>
              <w:rPr>
                <w:noProof/>
                <w:webHidden/>
              </w:rPr>
              <w:instrText xml:space="preserve"> PAGEREF _Toc204424438 \h </w:instrText>
            </w:r>
            <w:r>
              <w:rPr>
                <w:noProof/>
                <w:webHidden/>
              </w:rPr>
            </w:r>
            <w:r>
              <w:rPr>
                <w:noProof/>
                <w:webHidden/>
              </w:rPr>
              <w:fldChar w:fldCharType="separate"/>
            </w:r>
            <w:r>
              <w:rPr>
                <w:noProof/>
                <w:webHidden/>
              </w:rPr>
              <w:t>26</w:t>
            </w:r>
            <w:r>
              <w:rPr>
                <w:noProof/>
                <w:webHidden/>
              </w:rPr>
              <w:fldChar w:fldCharType="end"/>
            </w:r>
          </w:hyperlink>
        </w:p>
        <w:p w14:paraId="0402FD67" w14:textId="74013CF9" w:rsidR="006E3E28" w:rsidRDefault="006E3E28">
          <w:pPr>
            <w:pStyle w:val="TOC3"/>
            <w:tabs>
              <w:tab w:val="right" w:leader="dot" w:pos="10790"/>
            </w:tabs>
            <w:rPr>
              <w:noProof/>
              <w:kern w:val="2"/>
              <w:sz w:val="24"/>
              <w:szCs w:val="24"/>
              <w14:ligatures w14:val="standardContextual"/>
            </w:rPr>
          </w:pPr>
          <w:hyperlink w:anchor="_Toc204424439" w:history="1">
            <w:r w:rsidRPr="00FB65BA">
              <w:rPr>
                <w:rStyle w:val="Hyperlink"/>
                <w:noProof/>
              </w:rPr>
              <w:t>Exercise 1 – Import solution:</w:t>
            </w:r>
            <w:r>
              <w:rPr>
                <w:noProof/>
                <w:webHidden/>
              </w:rPr>
              <w:tab/>
            </w:r>
            <w:r>
              <w:rPr>
                <w:noProof/>
                <w:webHidden/>
              </w:rPr>
              <w:fldChar w:fldCharType="begin"/>
            </w:r>
            <w:r>
              <w:rPr>
                <w:noProof/>
                <w:webHidden/>
              </w:rPr>
              <w:instrText xml:space="preserve"> PAGEREF _Toc204424439 \h </w:instrText>
            </w:r>
            <w:r>
              <w:rPr>
                <w:noProof/>
                <w:webHidden/>
              </w:rPr>
            </w:r>
            <w:r>
              <w:rPr>
                <w:noProof/>
                <w:webHidden/>
              </w:rPr>
              <w:fldChar w:fldCharType="separate"/>
            </w:r>
            <w:r>
              <w:rPr>
                <w:noProof/>
                <w:webHidden/>
              </w:rPr>
              <w:t>27</w:t>
            </w:r>
            <w:r>
              <w:rPr>
                <w:noProof/>
                <w:webHidden/>
              </w:rPr>
              <w:fldChar w:fldCharType="end"/>
            </w:r>
          </w:hyperlink>
        </w:p>
        <w:p w14:paraId="01BFFC63" w14:textId="32612175" w:rsidR="006E3E28" w:rsidRDefault="006E3E28">
          <w:pPr>
            <w:pStyle w:val="TOC2"/>
            <w:tabs>
              <w:tab w:val="right" w:leader="dot" w:pos="10790"/>
            </w:tabs>
            <w:rPr>
              <w:noProof/>
              <w:kern w:val="2"/>
              <w:sz w:val="24"/>
              <w:szCs w:val="24"/>
              <w14:ligatures w14:val="standardContextual"/>
            </w:rPr>
          </w:pPr>
          <w:hyperlink w:anchor="_Toc204424440" w:history="1">
            <w:r w:rsidRPr="00FB65BA">
              <w:rPr>
                <w:rStyle w:val="Hyperlink"/>
                <w:noProof/>
              </w:rPr>
              <w:t>BUILD AN INITIAL AGENT</w:t>
            </w:r>
            <w:r>
              <w:rPr>
                <w:noProof/>
                <w:webHidden/>
              </w:rPr>
              <w:tab/>
            </w:r>
            <w:r>
              <w:rPr>
                <w:noProof/>
                <w:webHidden/>
              </w:rPr>
              <w:fldChar w:fldCharType="begin"/>
            </w:r>
            <w:r>
              <w:rPr>
                <w:noProof/>
                <w:webHidden/>
              </w:rPr>
              <w:instrText xml:space="preserve"> PAGEREF _Toc204424440 \h </w:instrText>
            </w:r>
            <w:r>
              <w:rPr>
                <w:noProof/>
                <w:webHidden/>
              </w:rPr>
            </w:r>
            <w:r>
              <w:rPr>
                <w:noProof/>
                <w:webHidden/>
              </w:rPr>
              <w:fldChar w:fldCharType="separate"/>
            </w:r>
            <w:r>
              <w:rPr>
                <w:noProof/>
                <w:webHidden/>
              </w:rPr>
              <w:t>30</w:t>
            </w:r>
            <w:r>
              <w:rPr>
                <w:noProof/>
                <w:webHidden/>
              </w:rPr>
              <w:fldChar w:fldCharType="end"/>
            </w:r>
          </w:hyperlink>
        </w:p>
        <w:p w14:paraId="3D421CA2" w14:textId="56FCAAEC" w:rsidR="006E3E28" w:rsidRDefault="006E3E28">
          <w:pPr>
            <w:pStyle w:val="TOC3"/>
            <w:tabs>
              <w:tab w:val="right" w:leader="dot" w:pos="10790"/>
            </w:tabs>
            <w:rPr>
              <w:noProof/>
              <w:kern w:val="2"/>
              <w:sz w:val="24"/>
              <w:szCs w:val="24"/>
              <w14:ligatures w14:val="standardContextual"/>
            </w:rPr>
          </w:pPr>
          <w:hyperlink w:anchor="_Toc204424441" w:history="1">
            <w:r w:rsidRPr="00FB65BA">
              <w:rPr>
                <w:rStyle w:val="Hyperlink"/>
                <w:noProof/>
              </w:rPr>
              <w:t>Exercise 1 - Create agent</w:t>
            </w:r>
            <w:r>
              <w:rPr>
                <w:noProof/>
                <w:webHidden/>
              </w:rPr>
              <w:tab/>
            </w:r>
            <w:r>
              <w:rPr>
                <w:noProof/>
                <w:webHidden/>
              </w:rPr>
              <w:fldChar w:fldCharType="begin"/>
            </w:r>
            <w:r>
              <w:rPr>
                <w:noProof/>
                <w:webHidden/>
              </w:rPr>
              <w:instrText xml:space="preserve"> PAGEREF _Toc204424441 \h </w:instrText>
            </w:r>
            <w:r>
              <w:rPr>
                <w:noProof/>
                <w:webHidden/>
              </w:rPr>
            </w:r>
            <w:r>
              <w:rPr>
                <w:noProof/>
                <w:webHidden/>
              </w:rPr>
              <w:fldChar w:fldCharType="separate"/>
            </w:r>
            <w:r>
              <w:rPr>
                <w:noProof/>
                <w:webHidden/>
              </w:rPr>
              <w:t>31</w:t>
            </w:r>
            <w:r>
              <w:rPr>
                <w:noProof/>
                <w:webHidden/>
              </w:rPr>
              <w:fldChar w:fldCharType="end"/>
            </w:r>
          </w:hyperlink>
        </w:p>
        <w:p w14:paraId="2C515550" w14:textId="4E781C4D" w:rsidR="006E3E28" w:rsidRDefault="006E3E28">
          <w:pPr>
            <w:pStyle w:val="TOC3"/>
            <w:tabs>
              <w:tab w:val="right" w:leader="dot" w:pos="10790"/>
            </w:tabs>
            <w:rPr>
              <w:noProof/>
              <w:kern w:val="2"/>
              <w:sz w:val="24"/>
              <w:szCs w:val="24"/>
              <w14:ligatures w14:val="standardContextual"/>
            </w:rPr>
          </w:pPr>
          <w:hyperlink w:anchor="_Toc204424442" w:history="1">
            <w:r w:rsidRPr="00FB65BA">
              <w:rPr>
                <w:rStyle w:val="Hyperlink"/>
                <w:noProof/>
              </w:rPr>
              <w:t>EXERCISE 2 - ADD GENERATIVE AI ANSWERS</w:t>
            </w:r>
            <w:r>
              <w:rPr>
                <w:noProof/>
                <w:webHidden/>
              </w:rPr>
              <w:tab/>
            </w:r>
            <w:r>
              <w:rPr>
                <w:noProof/>
                <w:webHidden/>
              </w:rPr>
              <w:fldChar w:fldCharType="begin"/>
            </w:r>
            <w:r>
              <w:rPr>
                <w:noProof/>
                <w:webHidden/>
              </w:rPr>
              <w:instrText xml:space="preserve"> PAGEREF _Toc204424442 \h </w:instrText>
            </w:r>
            <w:r>
              <w:rPr>
                <w:noProof/>
                <w:webHidden/>
              </w:rPr>
            </w:r>
            <w:r>
              <w:rPr>
                <w:noProof/>
                <w:webHidden/>
              </w:rPr>
              <w:fldChar w:fldCharType="separate"/>
            </w:r>
            <w:r>
              <w:rPr>
                <w:noProof/>
                <w:webHidden/>
              </w:rPr>
              <w:t>32</w:t>
            </w:r>
            <w:r>
              <w:rPr>
                <w:noProof/>
                <w:webHidden/>
              </w:rPr>
              <w:fldChar w:fldCharType="end"/>
            </w:r>
          </w:hyperlink>
        </w:p>
        <w:p w14:paraId="037A49E2" w14:textId="47429C1A" w:rsidR="00265C60" w:rsidRDefault="00265C60">
          <w:r>
            <w:rPr>
              <w:b/>
              <w:bCs/>
              <w:noProof/>
            </w:rPr>
            <w:fldChar w:fldCharType="end"/>
          </w:r>
        </w:p>
      </w:sdtContent>
    </w:sdt>
    <w:p w14:paraId="1F7EB871" w14:textId="0A2FA306" w:rsidR="00265C60" w:rsidRDefault="00265C60">
      <w:r>
        <w:br w:type="page"/>
      </w:r>
    </w:p>
    <w:p w14:paraId="608DC7BD" w14:textId="2A3580FD" w:rsidR="00265C60" w:rsidRDefault="00265C60" w:rsidP="00265C60">
      <w:pPr>
        <w:pStyle w:val="Heading1"/>
        <w:pBdr>
          <w:bottom w:val="single" w:sz="6" w:space="1" w:color="auto"/>
        </w:pBdr>
      </w:pPr>
      <w:bookmarkStart w:id="0" w:name="_Toc204424425"/>
      <w:r>
        <w:lastRenderedPageBreak/>
        <w:t>WHAT IS COPILOT STUDIO?</w:t>
      </w:r>
      <w:bookmarkEnd w:id="0"/>
    </w:p>
    <w:p w14:paraId="7DBDBDFB" w14:textId="56E04E9D" w:rsidR="00265C60" w:rsidRDefault="0004362B" w:rsidP="00265C60">
      <w:r w:rsidRPr="0004362B">
        <w:rPr>
          <w:noProof/>
        </w:rPr>
        <w:drawing>
          <wp:inline distT="0" distB="0" distL="0" distR="0" wp14:anchorId="7634C3C2" wp14:editId="738F42F8">
            <wp:extent cx="6858000" cy="4207510"/>
            <wp:effectExtent l="0" t="0" r="0" b="2540"/>
            <wp:docPr id="84727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70891" name=""/>
                    <pic:cNvPicPr/>
                  </pic:nvPicPr>
                  <pic:blipFill>
                    <a:blip r:embed="rId7"/>
                    <a:stretch>
                      <a:fillRect/>
                    </a:stretch>
                  </pic:blipFill>
                  <pic:spPr>
                    <a:xfrm>
                      <a:off x="0" y="0"/>
                      <a:ext cx="6858000" cy="4207510"/>
                    </a:xfrm>
                    <a:prstGeom prst="rect">
                      <a:avLst/>
                    </a:prstGeom>
                  </pic:spPr>
                </pic:pic>
              </a:graphicData>
            </a:graphic>
          </wp:inline>
        </w:drawing>
      </w:r>
    </w:p>
    <w:p w14:paraId="5635FF46" w14:textId="77777777" w:rsidR="00AE26FC" w:rsidRPr="00AE26FC" w:rsidRDefault="00AE26FC" w:rsidP="00AE26FC">
      <w:pPr>
        <w:pStyle w:val="NoSpacing"/>
      </w:pPr>
      <w:r w:rsidRPr="00AE26FC">
        <w:t xml:space="preserve">The </w:t>
      </w:r>
      <w:r w:rsidRPr="00AE26FC">
        <w:rPr>
          <w:b/>
          <w:bCs/>
        </w:rPr>
        <w:t>Microsoft Power Platform</w:t>
      </w:r>
      <w:r w:rsidRPr="00AE26FC">
        <w:t xml:space="preserve"> is a suite of low-code/no-code tools designed to empower users—both technical and non-technical—to build apps, automate workflows, analyze data, and create virtual agents. It consists of four main components:</w:t>
      </w:r>
    </w:p>
    <w:p w14:paraId="708F1491" w14:textId="77777777" w:rsidR="00AE26FC" w:rsidRPr="00AE26FC" w:rsidRDefault="00AE26FC" w:rsidP="00AE26FC">
      <w:pPr>
        <w:pStyle w:val="NoSpacing"/>
        <w:numPr>
          <w:ilvl w:val="0"/>
          <w:numId w:val="5"/>
        </w:numPr>
      </w:pPr>
      <w:r w:rsidRPr="00AE26FC">
        <w:rPr>
          <w:b/>
          <w:bCs/>
        </w:rPr>
        <w:t>Power BI</w:t>
      </w:r>
      <w:r w:rsidRPr="00AE26FC">
        <w:t xml:space="preserve"> – for data visualization and business analytics.</w:t>
      </w:r>
    </w:p>
    <w:p w14:paraId="3C14ED58" w14:textId="77777777" w:rsidR="00AE26FC" w:rsidRPr="00AE26FC" w:rsidRDefault="00AE26FC" w:rsidP="00AE26FC">
      <w:pPr>
        <w:pStyle w:val="NoSpacing"/>
        <w:numPr>
          <w:ilvl w:val="0"/>
          <w:numId w:val="5"/>
        </w:numPr>
      </w:pPr>
      <w:r w:rsidRPr="00AE26FC">
        <w:rPr>
          <w:b/>
          <w:bCs/>
        </w:rPr>
        <w:t>Power Apps</w:t>
      </w:r>
      <w:r w:rsidRPr="00AE26FC">
        <w:t xml:space="preserve"> – for building custom applications with minimal coding.</w:t>
      </w:r>
    </w:p>
    <w:p w14:paraId="09E22DC0" w14:textId="77777777" w:rsidR="00AE26FC" w:rsidRPr="00AE26FC" w:rsidRDefault="00AE26FC" w:rsidP="00AE26FC">
      <w:pPr>
        <w:pStyle w:val="NoSpacing"/>
        <w:numPr>
          <w:ilvl w:val="0"/>
          <w:numId w:val="5"/>
        </w:numPr>
      </w:pPr>
      <w:r w:rsidRPr="00AE26FC">
        <w:rPr>
          <w:b/>
          <w:bCs/>
        </w:rPr>
        <w:t>Power Automate</w:t>
      </w:r>
      <w:r w:rsidRPr="00AE26FC">
        <w:t xml:space="preserve"> – for automating workflows across apps and services.</w:t>
      </w:r>
    </w:p>
    <w:p w14:paraId="4501DDFD" w14:textId="77777777" w:rsidR="00AE26FC" w:rsidRPr="00AE26FC" w:rsidRDefault="00AE26FC" w:rsidP="00AE26FC">
      <w:pPr>
        <w:pStyle w:val="NoSpacing"/>
        <w:numPr>
          <w:ilvl w:val="0"/>
          <w:numId w:val="5"/>
        </w:numPr>
      </w:pPr>
      <w:r w:rsidRPr="00AE26FC">
        <w:rPr>
          <w:b/>
          <w:bCs/>
        </w:rPr>
        <w:t>Power Virtual Agents</w:t>
      </w:r>
      <w:r w:rsidRPr="00AE26FC">
        <w:t xml:space="preserve"> – for creating intelligent chatbots without writing code.</w:t>
      </w:r>
    </w:p>
    <w:tbl>
      <w:tblPr>
        <w:tblStyle w:val="TableGrid"/>
        <w:tblW w:w="0" w:type="auto"/>
        <w:shd w:val="clear" w:color="auto" w:fill="DEEAF6" w:themeFill="accent1" w:themeFillTint="33"/>
        <w:tblLook w:val="04A0" w:firstRow="1" w:lastRow="0" w:firstColumn="1" w:lastColumn="0" w:noHBand="0" w:noVBand="1"/>
      </w:tblPr>
      <w:tblGrid>
        <w:gridCol w:w="10790"/>
      </w:tblGrid>
      <w:tr w:rsidR="00EC325F" w14:paraId="1F6C3C15" w14:textId="77777777" w:rsidTr="00EC325F">
        <w:tc>
          <w:tcPr>
            <w:tcW w:w="10790" w:type="dxa"/>
            <w:shd w:val="clear" w:color="auto" w:fill="DEEAF6" w:themeFill="accent1" w:themeFillTint="33"/>
          </w:tcPr>
          <w:p w14:paraId="415CC7DD" w14:textId="5777C9F2" w:rsidR="00EC325F" w:rsidRPr="00EC325F" w:rsidRDefault="00EC325F" w:rsidP="00EC325F">
            <w:pPr>
              <w:pStyle w:val="NoSpacing"/>
              <w:rPr>
                <w:b/>
                <w:bCs/>
              </w:rPr>
            </w:pPr>
            <w:r w:rsidRPr="00EC325F">
              <w:rPr>
                <w:b/>
                <w:bCs/>
              </w:rPr>
              <w:t>Copilot Studio extends Power Virtual Agents by integrating AI capabilities, allowing users to build and customize intelligent copilots.</w:t>
            </w:r>
          </w:p>
        </w:tc>
      </w:tr>
    </w:tbl>
    <w:p w14:paraId="1F0ED6B8" w14:textId="15EB549E" w:rsidR="00AE26FC" w:rsidRPr="00AE26FC" w:rsidRDefault="00AE26FC" w:rsidP="00AE26FC">
      <w:pPr>
        <w:pStyle w:val="NoSpacing"/>
      </w:pPr>
      <w:r w:rsidRPr="00AE26FC">
        <w:rPr>
          <w:b/>
          <w:bCs/>
        </w:rPr>
        <w:t>Microsoft Copilot Studio</w:t>
      </w:r>
      <w:r w:rsidRPr="00AE26FC">
        <w:t xml:space="preserve"> is a tool within the Power Platform ecosystem that allows users to </w:t>
      </w:r>
      <w:r w:rsidRPr="00AE26FC">
        <w:rPr>
          <w:b/>
          <w:bCs/>
        </w:rPr>
        <w:t>customize and extend Microsoft Copilot experiences</w:t>
      </w:r>
      <w:r w:rsidRPr="00AE26FC">
        <w:t xml:space="preserve"> or even </w:t>
      </w:r>
      <w:r w:rsidRPr="00AE26FC">
        <w:rPr>
          <w:b/>
          <w:bCs/>
        </w:rPr>
        <w:t>build their own copilots</w:t>
      </w:r>
      <w:r w:rsidRPr="00AE26FC">
        <w:t xml:space="preserve"> (AI assistants) using natural language and low-code tools.</w:t>
      </w:r>
    </w:p>
    <w:p w14:paraId="17501ACD" w14:textId="4FFC349C" w:rsidR="00AE26FC" w:rsidRPr="0022738A" w:rsidRDefault="00AE26FC" w:rsidP="00AE26FC">
      <w:pPr>
        <w:pStyle w:val="NoSpacing"/>
        <w:rPr>
          <w:b/>
          <w:bCs/>
        </w:rPr>
      </w:pPr>
      <w:r w:rsidRPr="0022738A">
        <w:rPr>
          <w:b/>
          <w:bCs/>
        </w:rPr>
        <w:t>HERE’S HOW IT CONNECTS TO THE POWER PLATFORM:</w:t>
      </w:r>
    </w:p>
    <w:p w14:paraId="7720E8A9" w14:textId="77777777" w:rsidR="00AE26FC" w:rsidRPr="00AE26FC" w:rsidRDefault="00AE26FC" w:rsidP="00AE26FC">
      <w:pPr>
        <w:pStyle w:val="NoSpacing"/>
        <w:numPr>
          <w:ilvl w:val="0"/>
          <w:numId w:val="6"/>
        </w:numPr>
      </w:pPr>
      <w:r w:rsidRPr="00AE26FC">
        <w:t xml:space="preserve">It </w:t>
      </w:r>
      <w:r w:rsidRPr="00AE26FC">
        <w:rPr>
          <w:b/>
          <w:bCs/>
        </w:rPr>
        <w:t>builds on Power Virtual Agents</w:t>
      </w:r>
      <w:r w:rsidRPr="00AE26FC">
        <w:t xml:space="preserve">, enhancing it with </w:t>
      </w:r>
      <w:r w:rsidRPr="00AE26FC">
        <w:rPr>
          <w:b/>
          <w:bCs/>
        </w:rPr>
        <w:t>generative AI</w:t>
      </w:r>
      <w:r w:rsidRPr="00AE26FC">
        <w:t xml:space="preserve"> capabilities.</w:t>
      </w:r>
    </w:p>
    <w:p w14:paraId="448A9275" w14:textId="77777777" w:rsidR="00AE26FC" w:rsidRPr="00AE26FC" w:rsidRDefault="00AE26FC" w:rsidP="00AE26FC">
      <w:pPr>
        <w:pStyle w:val="NoSpacing"/>
        <w:numPr>
          <w:ilvl w:val="0"/>
          <w:numId w:val="6"/>
        </w:numPr>
      </w:pPr>
      <w:r w:rsidRPr="00AE26FC">
        <w:t xml:space="preserve">It allows users to </w:t>
      </w:r>
      <w:r w:rsidRPr="00AE26FC">
        <w:rPr>
          <w:b/>
          <w:bCs/>
        </w:rPr>
        <w:t>integrate AI-powered copilots</w:t>
      </w:r>
      <w:r w:rsidRPr="00AE26FC">
        <w:t xml:space="preserve"> into apps, websites, or workflows.</w:t>
      </w:r>
    </w:p>
    <w:p w14:paraId="13215E1C" w14:textId="1B540ABF" w:rsidR="00AE26FC" w:rsidRPr="00AE26FC" w:rsidRDefault="00AE26FC" w:rsidP="00AE26FC">
      <w:pPr>
        <w:pStyle w:val="NoSpacing"/>
        <w:numPr>
          <w:ilvl w:val="0"/>
          <w:numId w:val="6"/>
        </w:numPr>
      </w:pPr>
      <w:r w:rsidRPr="00AE26FC">
        <w:t xml:space="preserve">It supports </w:t>
      </w:r>
      <w:r w:rsidRPr="00AE26FC">
        <w:rPr>
          <w:b/>
          <w:bCs/>
        </w:rPr>
        <w:t>data integration</w:t>
      </w:r>
      <w:r w:rsidRPr="00AE26FC">
        <w:t xml:space="preserve"> with Microsoft Dataverse, Power Automate, and other Power Platform tools.</w:t>
      </w:r>
    </w:p>
    <w:p w14:paraId="02241637" w14:textId="77777777" w:rsidR="00AE26FC" w:rsidRPr="00AE26FC" w:rsidRDefault="00AE26FC" w:rsidP="00AE26FC">
      <w:pPr>
        <w:pStyle w:val="NoSpacing"/>
        <w:numPr>
          <w:ilvl w:val="0"/>
          <w:numId w:val="6"/>
        </w:numPr>
      </w:pPr>
      <w:r w:rsidRPr="00AE26FC">
        <w:t xml:space="preserve">It provides a </w:t>
      </w:r>
      <w:r w:rsidRPr="00AE26FC">
        <w:rPr>
          <w:b/>
          <w:bCs/>
        </w:rPr>
        <w:t>visual authoring canvas</w:t>
      </w:r>
      <w:r w:rsidRPr="00AE26FC">
        <w:t xml:space="preserve"> to design conversations, integrate APIs, and manage AI behavior.</w:t>
      </w:r>
    </w:p>
    <w:p w14:paraId="7F9513EB" w14:textId="66175DE1" w:rsidR="00EB562E" w:rsidRDefault="00EB562E" w:rsidP="008F6408">
      <w:pPr>
        <w:pStyle w:val="Heading2"/>
      </w:pPr>
      <w:bookmarkStart w:id="1" w:name="_Toc204424426"/>
      <w:r w:rsidRPr="00EB562E">
        <w:t>WHY WAS COPILOT STUDIO CREATED?</w:t>
      </w:r>
      <w:bookmarkEnd w:id="1"/>
    </w:p>
    <w:p w14:paraId="152A2026" w14:textId="77777777" w:rsidR="00EB562E" w:rsidRPr="00EB562E" w:rsidRDefault="00EB562E" w:rsidP="00EB562E">
      <w:r w:rsidRPr="00EB562E">
        <w:t xml:space="preserve">The idea behind Copilot Studio is to </w:t>
      </w:r>
      <w:r w:rsidRPr="00EB562E">
        <w:rPr>
          <w:b/>
          <w:bCs/>
        </w:rPr>
        <w:t>evolve traditional chatbots</w:t>
      </w:r>
      <w:r w:rsidRPr="00EB562E">
        <w:t xml:space="preserve"> into more powerful, intelligent, and flexible AI assistants by leveraging </w:t>
      </w:r>
      <w:r w:rsidRPr="00EB562E">
        <w:rPr>
          <w:b/>
          <w:bCs/>
        </w:rPr>
        <w:t>generative AI</w:t>
      </w:r>
      <w:r w:rsidRPr="00EB562E">
        <w:t>. Here's the core reasoning:</w:t>
      </w:r>
    </w:p>
    <w:p w14:paraId="20DF80AF" w14:textId="53ABF231" w:rsidR="004C55B7" w:rsidRDefault="00EB562E" w:rsidP="00C075DE">
      <w:pPr>
        <w:pStyle w:val="NoSpacing"/>
        <w:numPr>
          <w:ilvl w:val="0"/>
          <w:numId w:val="12"/>
        </w:numPr>
      </w:pPr>
      <w:r w:rsidRPr="00EB562E">
        <w:t xml:space="preserve">Traditional Chatbots Are Limited </w:t>
      </w:r>
      <w:r>
        <w:t xml:space="preserve">which has </w:t>
      </w:r>
      <w:r w:rsidR="00AB5CB6">
        <w:t>r</w:t>
      </w:r>
      <w:r w:rsidR="00AB5CB6" w:rsidRPr="00EB562E">
        <w:t>elied</w:t>
      </w:r>
      <w:r w:rsidRPr="00EB562E">
        <w:t xml:space="preserve"> on rigid, predefined question-answer flows</w:t>
      </w:r>
      <w:r>
        <w:t xml:space="preserve"> and r</w:t>
      </w:r>
      <w:r w:rsidRPr="00EB562E">
        <w:t>equire manual setup for every possible interaction.</w:t>
      </w:r>
      <w:r>
        <w:t xml:space="preserve"> </w:t>
      </w:r>
    </w:p>
    <w:p w14:paraId="12CABB00" w14:textId="349A849B" w:rsidR="00246D87" w:rsidRDefault="00EB562E" w:rsidP="00C075DE">
      <w:pPr>
        <w:pStyle w:val="NoSpacing"/>
        <w:numPr>
          <w:ilvl w:val="0"/>
          <w:numId w:val="12"/>
        </w:numPr>
      </w:pPr>
      <w:r>
        <w:t xml:space="preserve">On the other </w:t>
      </w:r>
      <w:r w:rsidR="00246D87">
        <w:t>hand,</w:t>
      </w:r>
      <w:r w:rsidR="004C55B7">
        <w:t xml:space="preserve"> </w:t>
      </w:r>
      <w:r w:rsidR="00AB5CB6">
        <w:t>copilot’s</w:t>
      </w:r>
      <w:r w:rsidR="004C55B7">
        <w:t xml:space="preserve"> studio</w:t>
      </w:r>
      <w:r w:rsidR="00246D87">
        <w:t xml:space="preserve"> </w:t>
      </w:r>
      <w:r w:rsidR="004C55B7">
        <w:t>uses</w:t>
      </w:r>
      <w:r w:rsidRPr="00EB562E">
        <w:t xml:space="preserve"> GPT-based generative AI to understand and respond to user queries </w:t>
      </w:r>
      <w:r w:rsidR="00246D87" w:rsidRPr="00EB562E">
        <w:t xml:space="preserve">dynamically. </w:t>
      </w:r>
      <w:r w:rsidR="00246D87">
        <w:t>It c</w:t>
      </w:r>
      <w:r w:rsidR="00246D87" w:rsidRPr="00EB562E">
        <w:t>an</w:t>
      </w:r>
      <w:r w:rsidRPr="00EB562E">
        <w:t xml:space="preserve"> reference documents and knowledge bases to generate answers without predefined flows.</w:t>
      </w:r>
    </w:p>
    <w:p w14:paraId="3DC074D9" w14:textId="4D3232F2" w:rsidR="00246D87" w:rsidRPr="00246D87" w:rsidRDefault="00EB562E" w:rsidP="00C075DE">
      <w:pPr>
        <w:pStyle w:val="NoSpacing"/>
        <w:numPr>
          <w:ilvl w:val="0"/>
          <w:numId w:val="12"/>
        </w:numPr>
      </w:pPr>
      <w:r w:rsidRPr="00EB562E">
        <w:lastRenderedPageBreak/>
        <w:t>Copilots can trigger workflows and automations</w:t>
      </w:r>
      <w:r w:rsidR="00246D87" w:rsidRPr="00246D87">
        <w:t xml:space="preserve"> based on user </w:t>
      </w:r>
      <w:r w:rsidR="00C075DE" w:rsidRPr="00246D87">
        <w:t>input. Example</w:t>
      </w:r>
      <w:r w:rsidR="00246D87" w:rsidRPr="00246D87">
        <w:t xml:space="preserve"> use case: An </w:t>
      </w:r>
      <w:r w:rsidR="00246D87" w:rsidRPr="00246D87">
        <w:rPr>
          <w:b/>
          <w:bCs/>
        </w:rPr>
        <w:t>internal vacation assistant</w:t>
      </w:r>
      <w:r w:rsidR="00246D87" w:rsidRPr="00246D87">
        <w:t> for employees.</w:t>
      </w:r>
    </w:p>
    <w:p w14:paraId="44F02DF6" w14:textId="62DC4BD3" w:rsidR="00246D87" w:rsidRDefault="00246D87" w:rsidP="00C075DE">
      <w:pPr>
        <w:pStyle w:val="NoSpacing"/>
        <w:numPr>
          <w:ilvl w:val="0"/>
          <w:numId w:val="12"/>
        </w:numPr>
      </w:pPr>
      <w:r w:rsidRPr="00246D87">
        <w:t xml:space="preserve">Users can ask questions </w:t>
      </w:r>
      <w:r w:rsidR="001B0E38" w:rsidRPr="00246D87">
        <w:t>like: “How</w:t>
      </w:r>
      <w:r w:rsidRPr="00246D87">
        <w:t xml:space="preserve"> many vacation days do I have?”</w:t>
      </w:r>
      <w:r>
        <w:t xml:space="preserve">, </w:t>
      </w:r>
      <w:r w:rsidRPr="00246D87">
        <w:t>“When can I take vacation?”</w:t>
      </w:r>
      <w:r>
        <w:t xml:space="preserve">, </w:t>
      </w:r>
      <w:r w:rsidRPr="00246D87">
        <w:t>“Who needs to approve my leave?”</w:t>
      </w:r>
      <w:r>
        <w:t xml:space="preserve">- </w:t>
      </w:r>
      <w:r w:rsidRPr="00246D87">
        <w:t>Once ready, users can </w:t>
      </w:r>
      <w:r w:rsidRPr="00246D87">
        <w:rPr>
          <w:b/>
          <w:bCs/>
        </w:rPr>
        <w:t>submit vacation requests directly through the copilot</w:t>
      </w:r>
      <w:r w:rsidRPr="00246D87">
        <w:t>.</w:t>
      </w:r>
      <w:r>
        <w:t xml:space="preserve"> Hence, t</w:t>
      </w:r>
      <w:r w:rsidRPr="00246D87">
        <w:t>he copilot collects necessary details and </w:t>
      </w:r>
      <w:r w:rsidRPr="00246D87">
        <w:rPr>
          <w:b/>
          <w:bCs/>
        </w:rPr>
        <w:t>automatically triggers a workflow</w:t>
      </w:r>
      <w:r w:rsidRPr="00246D87">
        <w:t> to process the request.</w:t>
      </w:r>
      <w:r>
        <w:t xml:space="preserve"> </w:t>
      </w:r>
      <w:r w:rsidRPr="00246D87">
        <w:t>This eliminates the need to redirect users to separate forms or apps.</w:t>
      </w:r>
    </w:p>
    <w:p w14:paraId="47D2A2FE" w14:textId="5511A91C" w:rsidR="00493695" w:rsidRDefault="00493695" w:rsidP="00C075DE">
      <w:pPr>
        <w:pStyle w:val="NoSpacing"/>
        <w:numPr>
          <w:ilvl w:val="0"/>
          <w:numId w:val="12"/>
        </w:numPr>
      </w:pPr>
      <w:r w:rsidRPr="00493695">
        <w:rPr>
          <w:b/>
          <w:bCs/>
        </w:rPr>
        <w:t>Build Once, Deploy Anywhere</w:t>
      </w:r>
      <w:r w:rsidRPr="00493695">
        <w:t>: Create once and publish across Teams, websites, apps, social media, etc.</w:t>
      </w:r>
    </w:p>
    <w:p w14:paraId="7D893C80" w14:textId="12B60CDF" w:rsidR="00493695" w:rsidRPr="00493695" w:rsidRDefault="002E5221" w:rsidP="00C075DE">
      <w:pPr>
        <w:pStyle w:val="transcript--underline-cue---xybz"/>
        <w:numPr>
          <w:ilvl w:val="0"/>
          <w:numId w:val="12"/>
        </w:numPr>
        <w:spacing w:before="0" w:beforeAutospacing="0" w:after="0" w:afterAutospacing="0"/>
        <w:rPr>
          <w:rFonts w:asciiTheme="minorHAnsi" w:eastAsiaTheme="minorEastAsia" w:hAnsiTheme="minorHAnsi" w:cstheme="minorBidi"/>
          <w:sz w:val="22"/>
          <w:szCs w:val="20"/>
        </w:rPr>
      </w:pPr>
      <w:r w:rsidRPr="002E5221">
        <w:rPr>
          <w:rFonts w:asciiTheme="minorHAnsi" w:eastAsiaTheme="minorEastAsia" w:hAnsiTheme="minorHAnsi" w:cstheme="minorBidi"/>
          <w:b/>
          <w:bCs/>
          <w:sz w:val="22"/>
          <w:szCs w:val="20"/>
        </w:rPr>
        <w:t>Extensible:</w:t>
      </w:r>
      <w:r>
        <w:rPr>
          <w:rFonts w:asciiTheme="minorHAnsi" w:eastAsiaTheme="minorEastAsia" w:hAnsiTheme="minorHAnsi" w:cstheme="minorBidi"/>
          <w:b/>
          <w:bCs/>
          <w:sz w:val="22"/>
          <w:szCs w:val="20"/>
        </w:rPr>
        <w:t xml:space="preserve"> </w:t>
      </w:r>
      <w:r w:rsidR="00493695" w:rsidRPr="00493695">
        <w:rPr>
          <w:rFonts w:asciiTheme="minorHAnsi" w:eastAsiaTheme="minorEastAsia" w:hAnsiTheme="minorHAnsi" w:cstheme="minorBidi"/>
          <w:sz w:val="22"/>
          <w:szCs w:val="20"/>
        </w:rPr>
        <w:t>Copilot can send HTTP requests to any application that has an API. and if an application doesn't have an API, we can create your own API for it.</w:t>
      </w:r>
    </w:p>
    <w:p w14:paraId="469AD016" w14:textId="2E4E23CA" w:rsidR="00901D8B" w:rsidRDefault="00901D8B" w:rsidP="00901D8B">
      <w:pPr>
        <w:pStyle w:val="Heading1"/>
        <w:pBdr>
          <w:bottom w:val="single" w:sz="6" w:space="1" w:color="auto"/>
        </w:pBdr>
      </w:pPr>
      <w:bookmarkStart w:id="2" w:name="_Toc204424427"/>
      <w:r>
        <w:t>COPILOT STUDIO BUILDER</w:t>
      </w:r>
      <w:bookmarkEnd w:id="2"/>
    </w:p>
    <w:p w14:paraId="25D696A3" w14:textId="77777777" w:rsidR="00AE0F73" w:rsidRDefault="00AE0F73" w:rsidP="00BD0168">
      <w:pPr>
        <w:pStyle w:val="NoSpacing"/>
      </w:pPr>
    </w:p>
    <w:p w14:paraId="0611A19F" w14:textId="632537B2" w:rsidR="00AE0F73" w:rsidRDefault="00AE0F73" w:rsidP="008F6408">
      <w:pPr>
        <w:pStyle w:val="Heading2"/>
      </w:pPr>
      <w:bookmarkStart w:id="3" w:name="_Toc204424428"/>
      <w:r>
        <w:t>HOW COPILOT WORKS</w:t>
      </w:r>
      <w:bookmarkEnd w:id="3"/>
    </w:p>
    <w:p w14:paraId="20B36C18" w14:textId="77777777" w:rsidR="00AE0F73" w:rsidRPr="00AE0F73" w:rsidRDefault="00AE0F73" w:rsidP="00AE0F73"/>
    <w:p w14:paraId="4C996A2D" w14:textId="7155DD24" w:rsidR="006D5326" w:rsidRDefault="00BD0168" w:rsidP="00BD0168">
      <w:pPr>
        <w:pStyle w:val="NoSpacing"/>
      </w:pPr>
      <w:r w:rsidRPr="00BD0168">
        <w:t>In </w:t>
      </w:r>
      <w:r w:rsidRPr="00BD0168">
        <w:rPr>
          <w:b/>
          <w:bCs/>
        </w:rPr>
        <w:t>Microsoft Copilot Studio</w:t>
      </w:r>
      <w:r w:rsidRPr="00BD0168">
        <w:t>, a </w:t>
      </w:r>
      <w:r w:rsidRPr="00BD0168">
        <w:rPr>
          <w:b/>
          <w:bCs/>
        </w:rPr>
        <w:t>"Topic"</w:t>
      </w:r>
      <w:r w:rsidRPr="00BD0168">
        <w:t xml:space="preserve"> is a fundamental building block used to define how a copilot (chatbot) interacts with users. </w:t>
      </w:r>
    </w:p>
    <w:p w14:paraId="62FCDC0D" w14:textId="6C4D584F" w:rsidR="00BD0168" w:rsidRDefault="00BD0168" w:rsidP="008F6408">
      <w:pPr>
        <w:pStyle w:val="Heading2"/>
      </w:pPr>
      <w:bookmarkStart w:id="4" w:name="_Toc204424429"/>
      <w:r w:rsidRPr="00BD0168">
        <w:t>TOPIC IN COPILOT STUDIO</w:t>
      </w:r>
      <w:bookmarkEnd w:id="4"/>
    </w:p>
    <w:p w14:paraId="1992BDCF" w14:textId="77777777" w:rsidR="00BD0168" w:rsidRPr="00BD0168" w:rsidRDefault="00BD0168" w:rsidP="009F340D">
      <w:pPr>
        <w:pStyle w:val="NoSpacing"/>
      </w:pPr>
      <w:r w:rsidRPr="00BD0168">
        <w:t>A </w:t>
      </w:r>
      <w:r w:rsidRPr="00BD0168">
        <w:rPr>
          <w:b/>
          <w:bCs/>
        </w:rPr>
        <w:t>Topic</w:t>
      </w:r>
      <w:r w:rsidRPr="00BD0168">
        <w:t> is a </w:t>
      </w:r>
      <w:r w:rsidRPr="00BD0168">
        <w:rPr>
          <w:b/>
          <w:bCs/>
        </w:rPr>
        <w:t>conversation path</w:t>
      </w:r>
      <w:r w:rsidRPr="00BD0168">
        <w:t> or </w:t>
      </w:r>
      <w:r w:rsidRPr="00BD0168">
        <w:rPr>
          <w:b/>
          <w:bCs/>
        </w:rPr>
        <w:t>dialogue flow</w:t>
      </w:r>
      <w:r w:rsidRPr="00BD0168">
        <w:t> that handles a specific user intent or question. It includes:</w:t>
      </w:r>
    </w:p>
    <w:p w14:paraId="2D8874EF" w14:textId="77777777" w:rsidR="00BD0168" w:rsidRPr="00BD0168" w:rsidRDefault="00BD0168" w:rsidP="009F340D">
      <w:pPr>
        <w:pStyle w:val="NoSpacing"/>
        <w:numPr>
          <w:ilvl w:val="0"/>
          <w:numId w:val="20"/>
        </w:numPr>
      </w:pPr>
      <w:r w:rsidRPr="00BD0168">
        <w:rPr>
          <w:b/>
          <w:bCs/>
        </w:rPr>
        <w:t>Trigger phrases</w:t>
      </w:r>
      <w:r w:rsidRPr="00BD0168">
        <w:t>: Words or phrases that start the topic (e.g., “I want to apply for leave”).</w:t>
      </w:r>
    </w:p>
    <w:p w14:paraId="66FABA48" w14:textId="77777777" w:rsidR="00BD0168" w:rsidRPr="00BD0168" w:rsidRDefault="00BD0168" w:rsidP="009F340D">
      <w:pPr>
        <w:pStyle w:val="NoSpacing"/>
        <w:numPr>
          <w:ilvl w:val="0"/>
          <w:numId w:val="20"/>
        </w:numPr>
      </w:pPr>
      <w:r w:rsidRPr="00BD0168">
        <w:rPr>
          <w:b/>
          <w:bCs/>
        </w:rPr>
        <w:t>Conversation nodes</w:t>
      </w:r>
      <w:r w:rsidRPr="00BD0168">
        <w:t>: Steps that guide the conversation, such as asking questions, showing messages, or calling actions.</w:t>
      </w:r>
    </w:p>
    <w:p w14:paraId="3BC9449B" w14:textId="77777777" w:rsidR="00BD0168" w:rsidRPr="00BD0168" w:rsidRDefault="00BD0168" w:rsidP="009F340D">
      <w:pPr>
        <w:pStyle w:val="NoSpacing"/>
        <w:numPr>
          <w:ilvl w:val="0"/>
          <w:numId w:val="20"/>
        </w:numPr>
      </w:pPr>
      <w:r w:rsidRPr="00BD0168">
        <w:rPr>
          <w:b/>
          <w:bCs/>
        </w:rPr>
        <w:t>Actions</w:t>
      </w:r>
      <w:r w:rsidRPr="00BD0168">
        <w:t>: Optional steps that can trigger workflows, call APIs, or retrieve data.</w:t>
      </w:r>
    </w:p>
    <w:p w14:paraId="183A2503" w14:textId="69480511" w:rsidR="00BD0168" w:rsidRDefault="009F340D" w:rsidP="00FE4863">
      <w:pPr>
        <w:pStyle w:val="Heading3"/>
      </w:pPr>
      <w:bookmarkStart w:id="5" w:name="_Toc204424430"/>
      <w:r w:rsidRPr="00BD0168">
        <w:t>TYPES OF TOPICS</w:t>
      </w:r>
      <w:bookmarkEnd w:id="5"/>
    </w:p>
    <w:p w14:paraId="09AA9F10" w14:textId="77777777" w:rsidR="00BD0168" w:rsidRPr="00BD0168" w:rsidRDefault="00BD0168" w:rsidP="009F340D">
      <w:pPr>
        <w:pStyle w:val="NoSpacing"/>
        <w:numPr>
          <w:ilvl w:val="0"/>
          <w:numId w:val="21"/>
        </w:numPr>
      </w:pPr>
      <w:r w:rsidRPr="00BD0168">
        <w:rPr>
          <w:b/>
          <w:bCs/>
        </w:rPr>
        <w:t>Prebuilt Topics</w:t>
      </w:r>
    </w:p>
    <w:p w14:paraId="71A4DA6A" w14:textId="77777777" w:rsidR="00BD0168" w:rsidRPr="00BD0168" w:rsidRDefault="00BD0168" w:rsidP="009F340D">
      <w:pPr>
        <w:pStyle w:val="NoSpacing"/>
        <w:numPr>
          <w:ilvl w:val="1"/>
          <w:numId w:val="21"/>
        </w:numPr>
      </w:pPr>
      <w:r w:rsidRPr="00BD0168">
        <w:t>Provided by Microsoft for common scenarios (e.g., greetings, help, end of conversation).</w:t>
      </w:r>
    </w:p>
    <w:p w14:paraId="4F3DCDC8" w14:textId="77777777" w:rsidR="00BD0168" w:rsidRPr="00BD0168" w:rsidRDefault="00BD0168" w:rsidP="009F340D">
      <w:pPr>
        <w:pStyle w:val="NoSpacing"/>
        <w:numPr>
          <w:ilvl w:val="0"/>
          <w:numId w:val="21"/>
        </w:numPr>
      </w:pPr>
      <w:r w:rsidRPr="00BD0168">
        <w:rPr>
          <w:b/>
          <w:bCs/>
        </w:rPr>
        <w:t>Custom Topics</w:t>
      </w:r>
    </w:p>
    <w:p w14:paraId="235F4EC8" w14:textId="4A3A7D55" w:rsidR="00BD0168" w:rsidRPr="00BD0168" w:rsidRDefault="00BD0168" w:rsidP="00784726">
      <w:pPr>
        <w:pStyle w:val="NoSpacing"/>
        <w:numPr>
          <w:ilvl w:val="1"/>
          <w:numId w:val="21"/>
        </w:numPr>
      </w:pPr>
      <w:r w:rsidRPr="00BD0168">
        <w:t>Created by users to handle specific business needs</w:t>
      </w:r>
      <w:r w:rsidR="009F340D">
        <w:t xml:space="preserve"> which are f</w:t>
      </w:r>
      <w:r w:rsidRPr="00BD0168">
        <w:t>ully customizable with own trigger phrases and logic.</w:t>
      </w:r>
    </w:p>
    <w:p w14:paraId="1A5E050F" w14:textId="77777777" w:rsidR="00BD0168" w:rsidRPr="00BD0168" w:rsidRDefault="00BD0168" w:rsidP="009F340D">
      <w:pPr>
        <w:pStyle w:val="NoSpacing"/>
        <w:numPr>
          <w:ilvl w:val="0"/>
          <w:numId w:val="21"/>
        </w:numPr>
      </w:pPr>
      <w:r w:rsidRPr="00BD0168">
        <w:rPr>
          <w:b/>
          <w:bCs/>
        </w:rPr>
        <w:t>Generative AI Topics</w:t>
      </w:r>
    </w:p>
    <w:p w14:paraId="23F4BEFB" w14:textId="77777777" w:rsidR="00BD0168" w:rsidRPr="00BD0168" w:rsidRDefault="00BD0168" w:rsidP="009F340D">
      <w:pPr>
        <w:pStyle w:val="NoSpacing"/>
        <w:numPr>
          <w:ilvl w:val="1"/>
          <w:numId w:val="21"/>
        </w:numPr>
      </w:pPr>
      <w:r w:rsidRPr="00BD0168">
        <w:t>Use large language models to dynamically respond to user queries based on documents or knowledge sources.</w:t>
      </w:r>
    </w:p>
    <w:p w14:paraId="7F4F754D" w14:textId="77777777" w:rsidR="00BD0168" w:rsidRDefault="00BD0168" w:rsidP="009F340D">
      <w:pPr>
        <w:pStyle w:val="NoSpacing"/>
        <w:numPr>
          <w:ilvl w:val="1"/>
          <w:numId w:val="21"/>
        </w:numPr>
      </w:pPr>
      <w:r w:rsidRPr="00BD0168">
        <w:t>No need to define every possible question.</w:t>
      </w:r>
    </w:p>
    <w:p w14:paraId="18872905" w14:textId="67DC46DD" w:rsidR="00A3264B" w:rsidRPr="00A3264B" w:rsidRDefault="00A3264B" w:rsidP="00A3264B">
      <w:pPr>
        <w:pStyle w:val="NoSpacing"/>
        <w:numPr>
          <w:ilvl w:val="0"/>
          <w:numId w:val="27"/>
        </w:numPr>
        <w:rPr>
          <w:b/>
          <w:bCs/>
        </w:rPr>
      </w:pPr>
      <w:r w:rsidRPr="00A3264B">
        <w:rPr>
          <w:b/>
          <w:bCs/>
        </w:rPr>
        <w:t>Default Topics</w:t>
      </w:r>
    </w:p>
    <w:p w14:paraId="2B541487" w14:textId="77777777" w:rsidR="00A3264B" w:rsidRDefault="00A3264B" w:rsidP="00A3264B">
      <w:pPr>
        <w:pStyle w:val="NoSpacing"/>
        <w:numPr>
          <w:ilvl w:val="1"/>
          <w:numId w:val="27"/>
        </w:numPr>
      </w:pPr>
      <w:r w:rsidRPr="00A3264B">
        <w:t xml:space="preserve">These are </w:t>
      </w:r>
      <w:r w:rsidRPr="00A3264B">
        <w:rPr>
          <w:b/>
          <w:bCs/>
        </w:rPr>
        <w:t>prebuilt topics</w:t>
      </w:r>
      <w:r w:rsidRPr="00A3264B">
        <w:t xml:space="preserve"> provided by Microsoft to help </w:t>
      </w:r>
      <w:r>
        <w:t>us</w:t>
      </w:r>
      <w:r w:rsidRPr="00A3264B">
        <w:t xml:space="preserve"> get started quickly. </w:t>
      </w:r>
    </w:p>
    <w:p w14:paraId="143D74D8" w14:textId="53A456C8" w:rsidR="00A3264B" w:rsidRPr="00A3264B" w:rsidRDefault="00A3264B" w:rsidP="00A3264B">
      <w:pPr>
        <w:pStyle w:val="NoSpacing"/>
        <w:numPr>
          <w:ilvl w:val="1"/>
          <w:numId w:val="27"/>
        </w:numPr>
      </w:pPr>
      <w:r w:rsidRPr="00A3264B">
        <w:t xml:space="preserve">They cover common conversational scenarios and can be </w:t>
      </w:r>
      <w:r w:rsidRPr="00A3264B">
        <w:rPr>
          <w:b/>
          <w:bCs/>
        </w:rPr>
        <w:t>customized</w:t>
      </w:r>
      <w:r w:rsidRPr="00A3264B">
        <w:t xml:space="preserve"> to fit our needs.</w:t>
      </w:r>
    </w:p>
    <w:p w14:paraId="14B835A6" w14:textId="3DD71DBC" w:rsidR="00A3264B" w:rsidRPr="00A3264B" w:rsidRDefault="00A3264B" w:rsidP="00A3264B">
      <w:pPr>
        <w:pStyle w:val="NoSpacing"/>
        <w:ind w:left="720"/>
        <w:rPr>
          <w:b/>
          <w:bCs/>
        </w:rPr>
      </w:pPr>
      <w:r w:rsidRPr="00A3264B">
        <w:rPr>
          <w:b/>
          <w:bCs/>
        </w:rPr>
        <w:t>Examples:</w:t>
      </w:r>
    </w:p>
    <w:p w14:paraId="79EED71A" w14:textId="77777777" w:rsidR="00A3264B" w:rsidRPr="00A3264B" w:rsidRDefault="00A3264B" w:rsidP="00A3264B">
      <w:pPr>
        <w:pStyle w:val="NoSpacing"/>
        <w:numPr>
          <w:ilvl w:val="0"/>
          <w:numId w:val="23"/>
        </w:numPr>
        <w:tabs>
          <w:tab w:val="clear" w:pos="720"/>
          <w:tab w:val="num" w:pos="1440"/>
        </w:tabs>
        <w:ind w:left="1440"/>
      </w:pPr>
      <w:r w:rsidRPr="00A3264B">
        <w:rPr>
          <w:b/>
          <w:bCs/>
        </w:rPr>
        <w:t>Greeting</w:t>
      </w:r>
      <w:r w:rsidRPr="00A3264B">
        <w:t xml:space="preserve"> – Welcomes the user when they start a conversation.</w:t>
      </w:r>
    </w:p>
    <w:p w14:paraId="5ABEEA51" w14:textId="77777777" w:rsidR="00A3264B" w:rsidRPr="00A3264B" w:rsidRDefault="00A3264B" w:rsidP="00A3264B">
      <w:pPr>
        <w:pStyle w:val="NoSpacing"/>
        <w:numPr>
          <w:ilvl w:val="0"/>
          <w:numId w:val="23"/>
        </w:numPr>
        <w:tabs>
          <w:tab w:val="clear" w:pos="720"/>
          <w:tab w:val="num" w:pos="1080"/>
        </w:tabs>
        <w:ind w:left="1440"/>
      </w:pPr>
      <w:r w:rsidRPr="00A3264B">
        <w:rPr>
          <w:b/>
          <w:bCs/>
        </w:rPr>
        <w:t>Goodbye</w:t>
      </w:r>
      <w:r w:rsidRPr="00A3264B">
        <w:t xml:space="preserve"> – Ends the conversation politely.</w:t>
      </w:r>
    </w:p>
    <w:p w14:paraId="69301897" w14:textId="040B18FC" w:rsidR="00A3264B" w:rsidRPr="00A3264B" w:rsidRDefault="00A3264B" w:rsidP="00A3264B">
      <w:pPr>
        <w:pStyle w:val="NoSpacing"/>
        <w:numPr>
          <w:ilvl w:val="0"/>
          <w:numId w:val="23"/>
        </w:numPr>
        <w:tabs>
          <w:tab w:val="clear" w:pos="720"/>
          <w:tab w:val="num" w:pos="1080"/>
        </w:tabs>
        <w:ind w:left="1440"/>
      </w:pPr>
      <w:r w:rsidRPr="00A3264B">
        <w:rPr>
          <w:b/>
          <w:bCs/>
        </w:rPr>
        <w:t>Help</w:t>
      </w:r>
      <w:r w:rsidRPr="00A3264B">
        <w:t xml:space="preserve"> – Helps or explains what the copilot can do.</w:t>
      </w:r>
    </w:p>
    <w:p w14:paraId="752C39A9" w14:textId="77777777" w:rsidR="00A3264B" w:rsidRPr="00A3264B" w:rsidRDefault="00A3264B" w:rsidP="00A3264B">
      <w:pPr>
        <w:pStyle w:val="NoSpacing"/>
        <w:numPr>
          <w:ilvl w:val="0"/>
          <w:numId w:val="23"/>
        </w:numPr>
        <w:tabs>
          <w:tab w:val="clear" w:pos="720"/>
          <w:tab w:val="num" w:pos="1080"/>
        </w:tabs>
        <w:ind w:left="1440"/>
      </w:pPr>
      <w:r w:rsidRPr="00A3264B">
        <w:rPr>
          <w:b/>
          <w:bCs/>
        </w:rPr>
        <w:t>Thank You</w:t>
      </w:r>
      <w:r w:rsidRPr="00A3264B">
        <w:t xml:space="preserve"> – Responds to user gratitude.</w:t>
      </w:r>
    </w:p>
    <w:p w14:paraId="57DACB4F" w14:textId="77777777" w:rsidR="00A3264B" w:rsidRDefault="00A3264B" w:rsidP="00A3264B">
      <w:pPr>
        <w:pStyle w:val="NoSpacing"/>
        <w:numPr>
          <w:ilvl w:val="0"/>
          <w:numId w:val="23"/>
        </w:numPr>
        <w:tabs>
          <w:tab w:val="clear" w:pos="720"/>
          <w:tab w:val="num" w:pos="1080"/>
        </w:tabs>
        <w:ind w:left="1440"/>
      </w:pPr>
      <w:r w:rsidRPr="00A3264B">
        <w:rPr>
          <w:b/>
          <w:bCs/>
        </w:rPr>
        <w:t>Escalate</w:t>
      </w:r>
      <w:r w:rsidRPr="00A3264B">
        <w:t xml:space="preserve"> – Transfers the conversation to a human agent if needed.</w:t>
      </w:r>
    </w:p>
    <w:p w14:paraId="7093C2A7" w14:textId="7FB67408" w:rsidR="00A3264B" w:rsidRPr="00A3264B" w:rsidRDefault="00A3264B" w:rsidP="00A3264B">
      <w:pPr>
        <w:pStyle w:val="NoSpacing"/>
        <w:numPr>
          <w:ilvl w:val="0"/>
          <w:numId w:val="23"/>
        </w:numPr>
      </w:pPr>
      <w:r w:rsidRPr="00A3264B">
        <w:rPr>
          <w:b/>
          <w:bCs/>
        </w:rPr>
        <w:t>System Topics</w:t>
      </w:r>
    </w:p>
    <w:p w14:paraId="6F9F61FF" w14:textId="77777777" w:rsidR="00A3264B" w:rsidRPr="00A3264B" w:rsidRDefault="00A3264B" w:rsidP="00A3264B">
      <w:pPr>
        <w:pStyle w:val="NoSpacing"/>
        <w:numPr>
          <w:ilvl w:val="1"/>
          <w:numId w:val="27"/>
        </w:numPr>
      </w:pPr>
      <w:r w:rsidRPr="00A3264B">
        <w:t xml:space="preserve">These are </w:t>
      </w:r>
      <w:r w:rsidRPr="00A3264B">
        <w:rPr>
          <w:b/>
          <w:bCs/>
        </w:rPr>
        <w:t>built-in topics</w:t>
      </w:r>
      <w:r w:rsidRPr="00A3264B">
        <w:t xml:space="preserve"> that handle </w:t>
      </w:r>
      <w:r w:rsidRPr="00A3264B">
        <w:rPr>
          <w:b/>
          <w:bCs/>
        </w:rPr>
        <w:t>core system-level interactions</w:t>
      </w:r>
      <w:r w:rsidRPr="00A3264B">
        <w:t xml:space="preserve">. They are essential for the copilot’s functionality and are often </w:t>
      </w:r>
      <w:r w:rsidRPr="00A3264B">
        <w:rPr>
          <w:b/>
          <w:bCs/>
        </w:rPr>
        <w:t>not editable</w:t>
      </w:r>
      <w:r w:rsidRPr="00A3264B">
        <w:t>.</w:t>
      </w:r>
    </w:p>
    <w:p w14:paraId="507F720A" w14:textId="77777777" w:rsidR="00A3264B" w:rsidRPr="00A3264B" w:rsidRDefault="00A3264B" w:rsidP="00A3264B">
      <w:pPr>
        <w:pStyle w:val="NoSpacing"/>
        <w:rPr>
          <w:b/>
          <w:bCs/>
        </w:rPr>
      </w:pPr>
      <w:r w:rsidRPr="00A3264B">
        <w:rPr>
          <w:rFonts w:ascii="Segoe UI Emoji" w:hAnsi="Segoe UI Emoji" w:cs="Segoe UI Emoji"/>
          <w:b/>
          <w:bCs/>
        </w:rPr>
        <w:t>🔹</w:t>
      </w:r>
      <w:r w:rsidRPr="00A3264B">
        <w:rPr>
          <w:b/>
          <w:bCs/>
        </w:rPr>
        <w:t xml:space="preserve"> Examples:</w:t>
      </w:r>
    </w:p>
    <w:p w14:paraId="4446D3F5" w14:textId="77777777" w:rsidR="00A3264B" w:rsidRPr="00A3264B" w:rsidRDefault="00A3264B" w:rsidP="00A3264B">
      <w:pPr>
        <w:pStyle w:val="NoSpacing"/>
        <w:numPr>
          <w:ilvl w:val="0"/>
          <w:numId w:val="25"/>
        </w:numPr>
      </w:pPr>
      <w:r w:rsidRPr="00A3264B">
        <w:rPr>
          <w:b/>
          <w:bCs/>
        </w:rPr>
        <w:t>Fallback</w:t>
      </w:r>
      <w:r w:rsidRPr="00A3264B">
        <w:t xml:space="preserve"> – Triggered when the copilot doesn’t understand the user’s input.</w:t>
      </w:r>
    </w:p>
    <w:p w14:paraId="6C3E2E2D" w14:textId="77777777" w:rsidR="00A3264B" w:rsidRPr="00A3264B" w:rsidRDefault="00A3264B" w:rsidP="00A3264B">
      <w:pPr>
        <w:pStyle w:val="NoSpacing"/>
        <w:numPr>
          <w:ilvl w:val="0"/>
          <w:numId w:val="25"/>
        </w:numPr>
      </w:pPr>
      <w:r w:rsidRPr="00A3264B">
        <w:rPr>
          <w:b/>
          <w:bCs/>
        </w:rPr>
        <w:t>Authentication</w:t>
      </w:r>
      <w:r w:rsidRPr="00A3264B">
        <w:t xml:space="preserve"> – Manages user sign-in and access control.</w:t>
      </w:r>
    </w:p>
    <w:p w14:paraId="287E5BD3" w14:textId="77777777" w:rsidR="00A3264B" w:rsidRPr="00A3264B" w:rsidRDefault="00A3264B" w:rsidP="00A3264B">
      <w:pPr>
        <w:pStyle w:val="NoSpacing"/>
        <w:numPr>
          <w:ilvl w:val="0"/>
          <w:numId w:val="25"/>
        </w:numPr>
      </w:pPr>
      <w:r w:rsidRPr="00A3264B">
        <w:rPr>
          <w:b/>
          <w:bCs/>
        </w:rPr>
        <w:t>Error Handling</w:t>
      </w:r>
      <w:r w:rsidRPr="00A3264B">
        <w:t xml:space="preserve"> – Responds to system or API errors.</w:t>
      </w:r>
    </w:p>
    <w:p w14:paraId="129581A6" w14:textId="77777777" w:rsidR="00A3264B" w:rsidRPr="00A3264B" w:rsidRDefault="00A3264B" w:rsidP="00A3264B">
      <w:pPr>
        <w:pStyle w:val="NoSpacing"/>
        <w:numPr>
          <w:ilvl w:val="0"/>
          <w:numId w:val="25"/>
        </w:numPr>
      </w:pPr>
      <w:r w:rsidRPr="00A3264B">
        <w:rPr>
          <w:b/>
          <w:bCs/>
        </w:rPr>
        <w:t>Escalation Management</w:t>
      </w:r>
      <w:r w:rsidRPr="00A3264B">
        <w:t xml:space="preserve"> – Handles routing to human agents or support systems.</w:t>
      </w:r>
    </w:p>
    <w:p w14:paraId="32E027DB" w14:textId="77777777" w:rsidR="00A3264B" w:rsidRPr="00BD0168" w:rsidRDefault="00A3264B" w:rsidP="00A3264B">
      <w:pPr>
        <w:pStyle w:val="NoSpacing"/>
      </w:pPr>
    </w:p>
    <w:tbl>
      <w:tblPr>
        <w:tblStyle w:val="TableGrid"/>
        <w:tblW w:w="0" w:type="auto"/>
        <w:tblLook w:val="04A0" w:firstRow="1" w:lastRow="0" w:firstColumn="1" w:lastColumn="0" w:noHBand="0" w:noVBand="1"/>
      </w:tblPr>
      <w:tblGrid>
        <w:gridCol w:w="2785"/>
        <w:gridCol w:w="3420"/>
        <w:gridCol w:w="4585"/>
      </w:tblGrid>
      <w:tr w:rsidR="009F340D" w14:paraId="42F06E8E" w14:textId="77777777" w:rsidTr="009F340D">
        <w:tc>
          <w:tcPr>
            <w:tcW w:w="2785" w:type="dxa"/>
          </w:tcPr>
          <w:p w14:paraId="276916DA" w14:textId="77777777" w:rsidR="009F340D" w:rsidRDefault="009F340D" w:rsidP="009F340D">
            <w:pPr>
              <w:pStyle w:val="ListParagraph"/>
              <w:numPr>
                <w:ilvl w:val="0"/>
                <w:numId w:val="21"/>
              </w:numPr>
              <w:rPr>
                <w:b/>
                <w:bCs/>
              </w:rPr>
            </w:pPr>
            <w:r w:rsidRPr="009F340D">
              <w:rPr>
                <w:b/>
                <w:bCs/>
              </w:rPr>
              <w:t>Example Topic: Vacation Request Assistant</w:t>
            </w:r>
          </w:p>
          <w:p w14:paraId="56DCC993" w14:textId="60B7B620" w:rsidR="009F340D" w:rsidRPr="009F340D" w:rsidRDefault="009F340D" w:rsidP="009F340D">
            <w:pPr>
              <w:pStyle w:val="ListParagraph"/>
              <w:numPr>
                <w:ilvl w:val="0"/>
                <w:numId w:val="21"/>
              </w:numPr>
              <w:rPr>
                <w:b/>
                <w:bCs/>
              </w:rPr>
            </w:pPr>
            <w:r w:rsidRPr="009F340D">
              <w:rPr>
                <w:b/>
                <w:bCs/>
              </w:rPr>
              <w:t>Topic Name: </w:t>
            </w:r>
            <w:r w:rsidRPr="009F340D">
              <w:rPr>
                <w:b/>
                <w:bCs/>
                <w:i/>
                <w:iCs/>
              </w:rPr>
              <w:t>Vacation Request</w:t>
            </w:r>
          </w:p>
        </w:tc>
        <w:tc>
          <w:tcPr>
            <w:tcW w:w="3420" w:type="dxa"/>
          </w:tcPr>
          <w:p w14:paraId="4414866F" w14:textId="77777777" w:rsidR="009F340D" w:rsidRPr="009F340D" w:rsidRDefault="009F340D" w:rsidP="009F340D">
            <w:pPr>
              <w:pStyle w:val="NoSpacing"/>
              <w:rPr>
                <w:b/>
                <w:bCs/>
              </w:rPr>
            </w:pPr>
            <w:r w:rsidRPr="009F340D">
              <w:rPr>
                <w:b/>
                <w:bCs/>
              </w:rPr>
              <w:t>Trigger Phrases:</w:t>
            </w:r>
          </w:p>
          <w:p w14:paraId="627635DA" w14:textId="77777777" w:rsidR="009F340D" w:rsidRPr="00BD0168" w:rsidRDefault="009F340D" w:rsidP="009F340D">
            <w:pPr>
              <w:pStyle w:val="NoSpacing"/>
              <w:numPr>
                <w:ilvl w:val="0"/>
                <w:numId w:val="22"/>
              </w:numPr>
            </w:pPr>
            <w:r w:rsidRPr="00BD0168">
              <w:t>“I want to take a vacation”</w:t>
            </w:r>
          </w:p>
          <w:p w14:paraId="6BFCCAC1" w14:textId="77777777" w:rsidR="009F340D" w:rsidRPr="00BD0168" w:rsidRDefault="009F340D" w:rsidP="009F340D">
            <w:pPr>
              <w:pStyle w:val="NoSpacing"/>
              <w:numPr>
                <w:ilvl w:val="0"/>
                <w:numId w:val="22"/>
              </w:numPr>
            </w:pPr>
            <w:r w:rsidRPr="00BD0168">
              <w:t>“How do I apply for leave?”</w:t>
            </w:r>
          </w:p>
          <w:p w14:paraId="5BFB30CB" w14:textId="77777777" w:rsidR="009F340D" w:rsidRPr="00BD0168" w:rsidRDefault="009F340D" w:rsidP="009F340D">
            <w:pPr>
              <w:pStyle w:val="NoSpacing"/>
              <w:numPr>
                <w:ilvl w:val="0"/>
                <w:numId w:val="22"/>
              </w:numPr>
            </w:pPr>
            <w:r w:rsidRPr="00BD0168">
              <w:t>“Request time off”</w:t>
            </w:r>
          </w:p>
          <w:p w14:paraId="6F2DEC75" w14:textId="7498F29A" w:rsidR="009F340D" w:rsidRPr="009F340D" w:rsidRDefault="009F340D" w:rsidP="00BD0168">
            <w:pPr>
              <w:pStyle w:val="NoSpacing"/>
              <w:numPr>
                <w:ilvl w:val="0"/>
                <w:numId w:val="22"/>
              </w:numPr>
            </w:pPr>
            <w:r w:rsidRPr="00BD0168">
              <w:t>“Vacation form”</w:t>
            </w:r>
          </w:p>
        </w:tc>
        <w:tc>
          <w:tcPr>
            <w:tcW w:w="4585" w:type="dxa"/>
          </w:tcPr>
          <w:p w14:paraId="1B4C5415" w14:textId="77777777" w:rsidR="009F340D" w:rsidRPr="00BD0168" w:rsidRDefault="009F340D" w:rsidP="009F340D">
            <w:pPr>
              <w:spacing w:after="200"/>
              <w:jc w:val="center"/>
              <w:rPr>
                <w:b/>
                <w:bCs/>
              </w:rPr>
            </w:pPr>
            <w:r w:rsidRPr="00BD0168">
              <w:rPr>
                <w:b/>
                <w:bCs/>
              </w:rPr>
              <w:t>Conversation Flow:</w:t>
            </w:r>
          </w:p>
          <w:p w14:paraId="5A4272D5" w14:textId="77777777" w:rsidR="009F340D" w:rsidRPr="00BD0168" w:rsidRDefault="009F340D" w:rsidP="009F340D">
            <w:pPr>
              <w:numPr>
                <w:ilvl w:val="0"/>
                <w:numId w:val="18"/>
              </w:numPr>
              <w:spacing w:after="200"/>
              <w:jc w:val="center"/>
            </w:pPr>
            <w:r w:rsidRPr="00BD0168">
              <w:rPr>
                <w:b/>
                <w:bCs/>
              </w:rPr>
              <w:t>Message Node</w:t>
            </w:r>
            <w:r w:rsidRPr="00BD0168">
              <w:t>:</w:t>
            </w:r>
            <w:r w:rsidRPr="00BD0168">
              <w:br/>
            </w:r>
            <w:r w:rsidRPr="00BD0168">
              <w:rPr>
                <w:i/>
                <w:iCs/>
              </w:rPr>
              <w:t>“Sure, I can help you with your vacation request.”</w:t>
            </w:r>
          </w:p>
          <w:p w14:paraId="423C40FA" w14:textId="77777777" w:rsidR="009F340D" w:rsidRPr="00BD0168" w:rsidRDefault="009F340D" w:rsidP="009F340D">
            <w:pPr>
              <w:numPr>
                <w:ilvl w:val="0"/>
                <w:numId w:val="18"/>
              </w:numPr>
              <w:spacing w:after="200"/>
            </w:pPr>
            <w:r w:rsidRPr="00BD0168">
              <w:rPr>
                <w:b/>
                <w:bCs/>
              </w:rPr>
              <w:t>Question Node</w:t>
            </w:r>
            <w:r w:rsidRPr="00BD0168">
              <w:t>:</w:t>
            </w:r>
            <w:r w:rsidRPr="00BD0168">
              <w:br/>
            </w:r>
            <w:r w:rsidRPr="00BD0168">
              <w:rPr>
                <w:i/>
                <w:iCs/>
              </w:rPr>
              <w:t>“What are the start and end dates of your vacation?”</w:t>
            </w:r>
            <w:r w:rsidRPr="00BD0168">
              <w:br/>
              <w:t>→ Captures: </w:t>
            </w:r>
            <w:proofErr w:type="spellStart"/>
            <w:r w:rsidRPr="00BD0168">
              <w:t>startDate</w:t>
            </w:r>
            <w:proofErr w:type="spellEnd"/>
            <w:r w:rsidRPr="00BD0168">
              <w:t>, </w:t>
            </w:r>
            <w:proofErr w:type="spellStart"/>
            <w:r w:rsidRPr="00BD0168">
              <w:t>endDate</w:t>
            </w:r>
            <w:proofErr w:type="spellEnd"/>
          </w:p>
          <w:p w14:paraId="1C958A5E" w14:textId="77777777" w:rsidR="009F340D" w:rsidRPr="00BD0168" w:rsidRDefault="009F340D" w:rsidP="009F340D">
            <w:pPr>
              <w:numPr>
                <w:ilvl w:val="0"/>
                <w:numId w:val="18"/>
              </w:numPr>
              <w:spacing w:after="200"/>
            </w:pPr>
            <w:r w:rsidRPr="00BD0168">
              <w:rPr>
                <w:b/>
                <w:bCs/>
              </w:rPr>
              <w:t>Question Node</w:t>
            </w:r>
            <w:r w:rsidRPr="00BD0168">
              <w:t>:</w:t>
            </w:r>
            <w:r w:rsidRPr="00BD0168">
              <w:br/>
            </w:r>
            <w:r w:rsidRPr="00BD0168">
              <w:rPr>
                <w:i/>
                <w:iCs/>
              </w:rPr>
              <w:t>“What is the reason for your leave?”</w:t>
            </w:r>
            <w:r w:rsidRPr="00BD0168">
              <w:br/>
              <w:t>→ Captures: reason</w:t>
            </w:r>
          </w:p>
          <w:p w14:paraId="2FE9FFEE" w14:textId="77777777" w:rsidR="009F340D" w:rsidRPr="00BD0168" w:rsidRDefault="009F340D" w:rsidP="009F340D">
            <w:pPr>
              <w:numPr>
                <w:ilvl w:val="0"/>
                <w:numId w:val="18"/>
              </w:numPr>
              <w:spacing w:after="200"/>
            </w:pPr>
            <w:r w:rsidRPr="00BD0168">
              <w:rPr>
                <w:b/>
                <w:bCs/>
              </w:rPr>
              <w:t>Action Node</w:t>
            </w:r>
            <w:r w:rsidRPr="00BD0168">
              <w:t>:</w:t>
            </w:r>
            <w:r w:rsidRPr="00BD0168">
              <w:br/>
            </w:r>
            <w:r w:rsidRPr="00BD0168">
              <w:rPr>
                <w:i/>
                <w:iCs/>
              </w:rPr>
              <w:t>Trigger a Power Automate flow</w:t>
            </w:r>
            <w:r w:rsidRPr="00BD0168">
              <w:t> to submit the vacation request using the captured details.</w:t>
            </w:r>
          </w:p>
          <w:p w14:paraId="4FD53F76" w14:textId="64FDBA9D" w:rsidR="009F340D" w:rsidRPr="009F340D" w:rsidRDefault="009F340D" w:rsidP="009F340D">
            <w:pPr>
              <w:numPr>
                <w:ilvl w:val="0"/>
                <w:numId w:val="18"/>
              </w:numPr>
              <w:spacing w:after="200"/>
            </w:pPr>
            <w:r w:rsidRPr="00BD0168">
              <w:rPr>
                <w:b/>
                <w:bCs/>
              </w:rPr>
              <w:t>Message Node</w:t>
            </w:r>
            <w:r w:rsidRPr="00BD0168">
              <w:t>:</w:t>
            </w:r>
            <w:r w:rsidRPr="00BD0168">
              <w:br/>
            </w:r>
            <w:r w:rsidRPr="00BD0168">
              <w:rPr>
                <w:i/>
                <w:iCs/>
              </w:rPr>
              <w:t>“Your vacation request has been submitted. You’ll receive a confirmation shortly.”</w:t>
            </w:r>
          </w:p>
        </w:tc>
      </w:tr>
    </w:tbl>
    <w:p w14:paraId="5ABF06BA" w14:textId="2FBE78F4" w:rsidR="00FB2892" w:rsidRDefault="00FB2892" w:rsidP="008F6408">
      <w:pPr>
        <w:pStyle w:val="Heading2"/>
      </w:pPr>
      <w:bookmarkStart w:id="6" w:name="_Toc204424431"/>
      <w:r>
        <w:t>CREATING ENVIRONMENT</w:t>
      </w:r>
      <w:bookmarkEnd w:id="6"/>
    </w:p>
    <w:p w14:paraId="49146DA0" w14:textId="5AD02DB9" w:rsidR="00FB2892" w:rsidRDefault="003E5DE8" w:rsidP="003E5DE8">
      <w:pPr>
        <w:pStyle w:val="ListParagraph"/>
        <w:numPr>
          <w:ilvl w:val="0"/>
          <w:numId w:val="28"/>
        </w:numPr>
      </w:pPr>
      <w:proofErr w:type="gramStart"/>
      <w:r>
        <w:t>Open :</w:t>
      </w:r>
      <w:proofErr w:type="gramEnd"/>
      <w:r>
        <w:t xml:space="preserve"> </w:t>
      </w:r>
      <w:hyperlink r:id="rId8" w:history="1">
        <w:r w:rsidRPr="00D3618E">
          <w:rPr>
            <w:rStyle w:val="Hyperlink"/>
          </w:rPr>
          <w:t>https://admin.powerplatform.microsoft.com/home</w:t>
        </w:r>
      </w:hyperlink>
      <w:r>
        <w:t xml:space="preserve"> </w:t>
      </w:r>
      <w:r>
        <w:sym w:font="Wingdings" w:char="F0E0"/>
      </w:r>
      <w:r>
        <w:t xml:space="preserve"> Manage </w:t>
      </w:r>
      <w:r>
        <w:sym w:font="Wingdings" w:char="F0E0"/>
      </w:r>
      <w:r>
        <w:t xml:space="preserve"> New</w:t>
      </w:r>
    </w:p>
    <w:p w14:paraId="33048A65" w14:textId="13FAA1BD" w:rsidR="004714DD" w:rsidRDefault="004714DD" w:rsidP="004714DD">
      <w:pPr>
        <w:jc w:val="center"/>
      </w:pPr>
      <w:r w:rsidRPr="004714DD">
        <w:rPr>
          <w:noProof/>
        </w:rPr>
        <w:drawing>
          <wp:inline distT="0" distB="0" distL="0" distR="0" wp14:anchorId="111B8C0E" wp14:editId="19A13173">
            <wp:extent cx="5019675" cy="2320416"/>
            <wp:effectExtent l="0" t="0" r="0" b="3810"/>
            <wp:docPr id="117407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77260" name=""/>
                    <pic:cNvPicPr/>
                  </pic:nvPicPr>
                  <pic:blipFill>
                    <a:blip r:embed="rId9"/>
                    <a:stretch>
                      <a:fillRect/>
                    </a:stretch>
                  </pic:blipFill>
                  <pic:spPr>
                    <a:xfrm>
                      <a:off x="0" y="0"/>
                      <a:ext cx="5030674" cy="2325500"/>
                    </a:xfrm>
                    <a:prstGeom prst="rect">
                      <a:avLst/>
                    </a:prstGeom>
                  </pic:spPr>
                </pic:pic>
              </a:graphicData>
            </a:graphic>
          </wp:inline>
        </w:drawing>
      </w:r>
    </w:p>
    <w:tbl>
      <w:tblPr>
        <w:tblStyle w:val="TableGrid"/>
        <w:tblW w:w="0" w:type="auto"/>
        <w:tblLook w:val="04A0" w:firstRow="1" w:lastRow="0" w:firstColumn="1" w:lastColumn="0" w:noHBand="0" w:noVBand="1"/>
      </w:tblPr>
      <w:tblGrid>
        <w:gridCol w:w="3081"/>
        <w:gridCol w:w="7709"/>
      </w:tblGrid>
      <w:tr w:rsidR="004714DD" w14:paraId="495A89EC" w14:textId="77777777" w:rsidTr="0012417D">
        <w:tc>
          <w:tcPr>
            <w:tcW w:w="3081" w:type="dxa"/>
          </w:tcPr>
          <w:p w14:paraId="1B8C36CA" w14:textId="1CA19DAB" w:rsidR="004714DD" w:rsidRDefault="004714DD" w:rsidP="004714DD">
            <w:r w:rsidRPr="004714DD">
              <w:rPr>
                <w:noProof/>
              </w:rPr>
              <w:lastRenderedPageBreak/>
              <w:drawing>
                <wp:inline distT="0" distB="0" distL="0" distR="0" wp14:anchorId="7F2A6D9A" wp14:editId="78CAD460">
                  <wp:extent cx="1819275" cy="4525880"/>
                  <wp:effectExtent l="0" t="0" r="0" b="8255"/>
                  <wp:docPr id="1881324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24300" name=""/>
                          <pic:cNvPicPr/>
                        </pic:nvPicPr>
                        <pic:blipFill>
                          <a:blip r:embed="rId10"/>
                          <a:stretch>
                            <a:fillRect/>
                          </a:stretch>
                        </pic:blipFill>
                        <pic:spPr>
                          <a:xfrm>
                            <a:off x="0" y="0"/>
                            <a:ext cx="1822737" cy="4534491"/>
                          </a:xfrm>
                          <a:prstGeom prst="rect">
                            <a:avLst/>
                          </a:prstGeom>
                        </pic:spPr>
                      </pic:pic>
                    </a:graphicData>
                  </a:graphic>
                </wp:inline>
              </w:drawing>
            </w:r>
          </w:p>
        </w:tc>
        <w:tc>
          <w:tcPr>
            <w:tcW w:w="7709" w:type="dxa"/>
          </w:tcPr>
          <w:p w14:paraId="6BB9645E" w14:textId="77777777" w:rsidR="0012417D" w:rsidRPr="0012417D" w:rsidRDefault="0012417D" w:rsidP="0012417D">
            <w:pPr>
              <w:numPr>
                <w:ilvl w:val="0"/>
                <w:numId w:val="29"/>
              </w:numPr>
            </w:pPr>
            <w:r w:rsidRPr="0012417D">
              <w:t>Select </w:t>
            </w:r>
            <w:r w:rsidRPr="0012417D">
              <w:rPr>
                <w:b/>
                <w:bCs/>
              </w:rPr>
              <w:t>+New</w:t>
            </w:r>
            <w:r w:rsidRPr="0012417D">
              <w:t> and create a new environment with the following settings:</w:t>
            </w:r>
          </w:p>
          <w:p w14:paraId="424C615C" w14:textId="77777777" w:rsidR="0012417D" w:rsidRPr="0012417D" w:rsidRDefault="0012417D" w:rsidP="0012417D">
            <w:pPr>
              <w:numPr>
                <w:ilvl w:val="1"/>
                <w:numId w:val="29"/>
              </w:numPr>
            </w:pPr>
            <w:r w:rsidRPr="0012417D">
              <w:rPr>
                <w:b/>
                <w:bCs/>
              </w:rPr>
              <w:t>Name</w:t>
            </w:r>
            <w:r w:rsidRPr="0012417D">
              <w:t>: </w:t>
            </w:r>
            <w:r w:rsidRPr="0012417D">
              <w:rPr>
                <w:i/>
                <w:iCs/>
              </w:rPr>
              <w:t>Enter the unique environment name provided in your lab environment</w:t>
            </w:r>
          </w:p>
          <w:p w14:paraId="073FDFF7" w14:textId="77777777" w:rsidR="0012417D" w:rsidRPr="0012417D" w:rsidRDefault="0012417D" w:rsidP="0012417D">
            <w:pPr>
              <w:numPr>
                <w:ilvl w:val="1"/>
                <w:numId w:val="29"/>
              </w:numPr>
            </w:pPr>
            <w:r w:rsidRPr="0012417D">
              <w:rPr>
                <w:b/>
                <w:bCs/>
              </w:rPr>
              <w:t>Region</w:t>
            </w:r>
            <w:r w:rsidRPr="0012417D">
              <w:t>: </w:t>
            </w:r>
            <w:r w:rsidRPr="0012417D">
              <w:rPr>
                <w:i/>
                <w:iCs/>
              </w:rPr>
              <w:t>Choose the </w:t>
            </w:r>
            <w:r w:rsidRPr="0012417D">
              <w:rPr>
                <w:b/>
                <w:bCs/>
                <w:i/>
                <w:iCs/>
              </w:rPr>
              <w:t>default</w:t>
            </w:r>
            <w:r w:rsidRPr="0012417D">
              <w:rPr>
                <w:i/>
                <w:iCs/>
              </w:rPr>
              <w:t> region</w:t>
            </w:r>
          </w:p>
          <w:p w14:paraId="387FBC88" w14:textId="77777777" w:rsidR="0012417D" w:rsidRPr="0012417D" w:rsidRDefault="0012417D" w:rsidP="0012417D">
            <w:pPr>
              <w:numPr>
                <w:ilvl w:val="1"/>
                <w:numId w:val="29"/>
              </w:numPr>
            </w:pPr>
            <w:r w:rsidRPr="0012417D">
              <w:rPr>
                <w:b/>
                <w:bCs/>
              </w:rPr>
              <w:t>Get new features early</w:t>
            </w:r>
            <w:r w:rsidRPr="0012417D">
              <w:t>: No</w:t>
            </w:r>
          </w:p>
          <w:p w14:paraId="177070EB" w14:textId="77777777" w:rsidR="0012417D" w:rsidRPr="0012417D" w:rsidRDefault="0012417D" w:rsidP="0012417D">
            <w:pPr>
              <w:numPr>
                <w:ilvl w:val="1"/>
                <w:numId w:val="29"/>
              </w:numPr>
            </w:pPr>
            <w:r w:rsidRPr="0012417D">
              <w:rPr>
                <w:b/>
                <w:bCs/>
              </w:rPr>
              <w:t>Type</w:t>
            </w:r>
            <w:r w:rsidRPr="0012417D">
              <w:t>: Developer</w:t>
            </w:r>
          </w:p>
          <w:p w14:paraId="4FA8B419" w14:textId="77777777" w:rsidR="0012417D" w:rsidRPr="0012417D" w:rsidRDefault="0012417D" w:rsidP="0012417D">
            <w:pPr>
              <w:numPr>
                <w:ilvl w:val="1"/>
                <w:numId w:val="29"/>
              </w:numPr>
            </w:pPr>
            <w:r w:rsidRPr="0012417D">
              <w:rPr>
                <w:b/>
                <w:bCs/>
              </w:rPr>
              <w:t>Purpose</w:t>
            </w:r>
            <w:r w:rsidRPr="0012417D">
              <w:t>: Lab exercise</w:t>
            </w:r>
          </w:p>
          <w:p w14:paraId="1611FCED" w14:textId="77777777" w:rsidR="0012417D" w:rsidRPr="0012417D" w:rsidRDefault="0012417D" w:rsidP="0012417D">
            <w:pPr>
              <w:numPr>
                <w:ilvl w:val="1"/>
                <w:numId w:val="29"/>
              </w:numPr>
            </w:pPr>
            <w:r w:rsidRPr="0012417D">
              <w:rPr>
                <w:b/>
                <w:bCs/>
              </w:rPr>
              <w:t>Add a Dataverse store</w:t>
            </w:r>
            <w:r w:rsidRPr="0012417D">
              <w:t>: Yes</w:t>
            </w:r>
          </w:p>
          <w:p w14:paraId="4B20BB68" w14:textId="77777777" w:rsidR="0012417D" w:rsidRPr="0012417D" w:rsidRDefault="0012417D" w:rsidP="0012417D">
            <w:pPr>
              <w:numPr>
                <w:ilvl w:val="1"/>
                <w:numId w:val="29"/>
              </w:numPr>
            </w:pPr>
            <w:r w:rsidRPr="0012417D">
              <w:rPr>
                <w:b/>
                <w:bCs/>
              </w:rPr>
              <w:t>Pay-as-you-go with Azure</w:t>
            </w:r>
            <w:r w:rsidRPr="0012417D">
              <w:t>: No</w:t>
            </w:r>
          </w:p>
          <w:p w14:paraId="41C25E2C" w14:textId="77777777" w:rsidR="0012417D" w:rsidRPr="0012417D" w:rsidRDefault="0012417D" w:rsidP="0012417D">
            <w:pPr>
              <w:numPr>
                <w:ilvl w:val="1"/>
                <w:numId w:val="29"/>
              </w:numPr>
            </w:pPr>
            <w:r w:rsidRPr="0012417D">
              <w:rPr>
                <w:b/>
                <w:bCs/>
              </w:rPr>
              <w:t>Add Dataverse options</w:t>
            </w:r>
            <w:r w:rsidRPr="0012417D">
              <w:t>:</w:t>
            </w:r>
          </w:p>
          <w:p w14:paraId="58A38C35" w14:textId="77777777" w:rsidR="0012417D" w:rsidRPr="0012417D" w:rsidRDefault="0012417D" w:rsidP="0012417D">
            <w:pPr>
              <w:numPr>
                <w:ilvl w:val="2"/>
                <w:numId w:val="29"/>
              </w:numPr>
            </w:pPr>
            <w:r w:rsidRPr="0012417D">
              <w:rPr>
                <w:b/>
                <w:bCs/>
              </w:rPr>
              <w:t>Language</w:t>
            </w:r>
            <w:r w:rsidRPr="0012417D">
              <w:t>: English</w:t>
            </w:r>
          </w:p>
          <w:p w14:paraId="1546BF5F" w14:textId="77777777" w:rsidR="0012417D" w:rsidRPr="0012417D" w:rsidRDefault="0012417D" w:rsidP="0012417D">
            <w:pPr>
              <w:numPr>
                <w:ilvl w:val="2"/>
                <w:numId w:val="29"/>
              </w:numPr>
            </w:pPr>
            <w:r w:rsidRPr="0012417D">
              <w:rPr>
                <w:b/>
                <w:bCs/>
              </w:rPr>
              <w:t>Currency</w:t>
            </w:r>
            <w:r w:rsidRPr="0012417D">
              <w:t>: USD ($)</w:t>
            </w:r>
          </w:p>
          <w:p w14:paraId="56286B7D" w14:textId="77777777" w:rsidR="0012417D" w:rsidRPr="0012417D" w:rsidRDefault="0012417D" w:rsidP="0012417D">
            <w:pPr>
              <w:numPr>
                <w:ilvl w:val="2"/>
                <w:numId w:val="29"/>
              </w:numPr>
            </w:pPr>
            <w:r w:rsidRPr="0012417D">
              <w:rPr>
                <w:b/>
                <w:bCs/>
              </w:rPr>
              <w:t>Deploy sample apps and data</w:t>
            </w:r>
            <w:r w:rsidRPr="0012417D">
              <w:t>: No</w:t>
            </w:r>
          </w:p>
          <w:p w14:paraId="67B07B4A" w14:textId="77777777" w:rsidR="0012417D" w:rsidRPr="0012417D" w:rsidRDefault="0012417D" w:rsidP="0012417D">
            <w:pPr>
              <w:numPr>
                <w:ilvl w:val="0"/>
                <w:numId w:val="29"/>
              </w:numPr>
            </w:pPr>
            <w:r w:rsidRPr="0012417D">
              <w:t>Wait until the state of your environment is </w:t>
            </w:r>
            <w:r w:rsidRPr="0012417D">
              <w:rPr>
                <w:b/>
                <w:bCs/>
              </w:rPr>
              <w:t>Ready</w:t>
            </w:r>
            <w:r w:rsidRPr="0012417D">
              <w:t> (you can use the </w:t>
            </w:r>
            <w:r w:rsidRPr="0012417D">
              <w:rPr>
                <w:b/>
                <w:bCs/>
              </w:rPr>
              <w:t>Refresh</w:t>
            </w:r>
            <w:r w:rsidRPr="0012417D">
              <w:t> button to update the display)</w:t>
            </w:r>
          </w:p>
          <w:p w14:paraId="7876C0C3" w14:textId="569045C7" w:rsidR="0012417D" w:rsidRPr="0012417D" w:rsidRDefault="0012417D" w:rsidP="0012417D">
            <w:pPr>
              <w:numPr>
                <w:ilvl w:val="0"/>
                <w:numId w:val="29"/>
              </w:numPr>
            </w:pPr>
            <w:r w:rsidRPr="0012417D">
              <w:t>Navigate to </w:t>
            </w:r>
            <w:hyperlink r:id="rId11" w:history="1">
              <w:r w:rsidRPr="0012417D">
                <w:rPr>
                  <w:rStyle w:val="Hyperlink"/>
                </w:rPr>
                <w:t>https://copilotstudio.microsoft.com/</w:t>
              </w:r>
            </w:hyperlink>
            <w:r>
              <w:t xml:space="preserve"> </w:t>
            </w:r>
            <w:r w:rsidRPr="0012417D">
              <w:t> (sign in with your credentials if prompted).</w:t>
            </w:r>
          </w:p>
          <w:p w14:paraId="7ECDF4D8" w14:textId="77777777" w:rsidR="0012417D" w:rsidRPr="0012417D" w:rsidRDefault="0012417D" w:rsidP="0012417D">
            <w:pPr>
              <w:numPr>
                <w:ilvl w:val="0"/>
                <w:numId w:val="29"/>
              </w:numPr>
            </w:pPr>
            <w:r w:rsidRPr="0012417D">
              <w:t>When prompted, select the option to start a free trial.</w:t>
            </w:r>
          </w:p>
          <w:p w14:paraId="3E36F3FC" w14:textId="77777777" w:rsidR="0012417D" w:rsidRPr="0012417D" w:rsidRDefault="0012417D" w:rsidP="0012417D">
            <w:pPr>
              <w:numPr>
                <w:ilvl w:val="0"/>
                <w:numId w:val="29"/>
              </w:numPr>
            </w:pPr>
            <w:r w:rsidRPr="0012417D">
              <w:t>Skip any welcome messages.</w:t>
            </w:r>
          </w:p>
          <w:p w14:paraId="5D3AEB94" w14:textId="77777777" w:rsidR="0012417D" w:rsidRPr="0012417D" w:rsidRDefault="0012417D" w:rsidP="0012417D">
            <w:pPr>
              <w:numPr>
                <w:ilvl w:val="0"/>
                <w:numId w:val="29"/>
              </w:numPr>
            </w:pPr>
            <w:r w:rsidRPr="0012417D">
              <w:t>At the top of the page, select the </w:t>
            </w:r>
            <w:r w:rsidRPr="0012417D">
              <w:rPr>
                <w:b/>
                <w:bCs/>
              </w:rPr>
              <w:t>Environment</w:t>
            </w:r>
            <w:r w:rsidRPr="0012417D">
              <w:t>. Then in the </w:t>
            </w:r>
            <w:r w:rsidRPr="0012417D">
              <w:rPr>
                <w:b/>
                <w:bCs/>
              </w:rPr>
              <w:t>Select environment</w:t>
            </w:r>
            <w:r w:rsidRPr="0012417D">
              <w:t> pane, search for your environment name. Then under </w:t>
            </w:r>
            <w:r w:rsidRPr="0012417D">
              <w:rPr>
                <w:b/>
                <w:bCs/>
              </w:rPr>
              <w:t>Supported environments</w:t>
            </w:r>
            <w:r w:rsidRPr="0012417D">
              <w:t>, select the environment you created previously (make sure you select your own environment - others may be listed)</w:t>
            </w:r>
          </w:p>
          <w:p w14:paraId="6D1E9582" w14:textId="2FD0CFE8" w:rsidR="004714DD" w:rsidRDefault="0012417D" w:rsidP="004714DD">
            <w:pPr>
              <w:numPr>
                <w:ilvl w:val="0"/>
                <w:numId w:val="29"/>
              </w:numPr>
            </w:pPr>
            <w:r w:rsidRPr="0012417D">
              <w:t>When Copilot Studio reopens, you may skip any welcome messages.</w:t>
            </w:r>
          </w:p>
        </w:tc>
      </w:tr>
    </w:tbl>
    <w:p w14:paraId="6FA9EBF1" w14:textId="77777777" w:rsidR="0012417D" w:rsidRDefault="0012417D" w:rsidP="0012417D">
      <w:pPr>
        <w:pStyle w:val="NoSpacing"/>
      </w:pPr>
    </w:p>
    <w:p w14:paraId="6E0D7A87" w14:textId="6C0DFCD8" w:rsidR="004714DD" w:rsidRDefault="0012417D" w:rsidP="0012417D">
      <w:pPr>
        <w:jc w:val="center"/>
      </w:pPr>
      <w:r w:rsidRPr="0012417D">
        <w:rPr>
          <w:noProof/>
        </w:rPr>
        <w:drawing>
          <wp:inline distT="0" distB="0" distL="0" distR="0" wp14:anchorId="3E6A3B95" wp14:editId="3AB5D089">
            <wp:extent cx="6506483" cy="2038635"/>
            <wp:effectExtent l="19050" t="19050" r="8890" b="19050"/>
            <wp:docPr id="105495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5176" name=""/>
                    <pic:cNvPicPr/>
                  </pic:nvPicPr>
                  <pic:blipFill>
                    <a:blip r:embed="rId12"/>
                    <a:stretch>
                      <a:fillRect/>
                    </a:stretch>
                  </pic:blipFill>
                  <pic:spPr>
                    <a:xfrm>
                      <a:off x="0" y="0"/>
                      <a:ext cx="6506483" cy="2038635"/>
                    </a:xfrm>
                    <a:prstGeom prst="rect">
                      <a:avLst/>
                    </a:prstGeom>
                    <a:ln>
                      <a:solidFill>
                        <a:schemeClr val="bg1">
                          <a:lumMod val="95000"/>
                        </a:schemeClr>
                      </a:solidFill>
                    </a:ln>
                  </pic:spPr>
                </pic:pic>
              </a:graphicData>
            </a:graphic>
          </wp:inline>
        </w:drawing>
      </w:r>
    </w:p>
    <w:p w14:paraId="27DE6138" w14:textId="59D30B6C" w:rsidR="0012417D" w:rsidRDefault="0012417D" w:rsidP="008F6408">
      <w:pPr>
        <w:pStyle w:val="Heading2"/>
      </w:pPr>
      <w:bookmarkStart w:id="7" w:name="_Toc204424432"/>
      <w:r w:rsidRPr="0012417D">
        <w:t xml:space="preserve">CREATE AN AGENT </w:t>
      </w:r>
      <w:r w:rsidRPr="008F6408">
        <w:t>WITH</w:t>
      </w:r>
      <w:r w:rsidRPr="0012417D">
        <w:t xml:space="preserve"> COPILOT STUDIO</w:t>
      </w:r>
      <w:bookmarkEnd w:id="7"/>
    </w:p>
    <w:p w14:paraId="4C25FE5B" w14:textId="743E9C87" w:rsidR="0012417D" w:rsidRDefault="0012417D" w:rsidP="0012417D">
      <w:pPr>
        <w:pStyle w:val="NoSpacing"/>
        <w:numPr>
          <w:ilvl w:val="0"/>
          <w:numId w:val="35"/>
        </w:numPr>
        <w:rPr>
          <w:rFonts w:eastAsiaTheme="majorEastAsia"/>
        </w:rPr>
      </w:pPr>
      <w:r w:rsidRPr="0012417D">
        <w:rPr>
          <w:rFonts w:eastAsiaTheme="majorEastAsia"/>
        </w:rPr>
        <w:t>In a web browser, navigate to </w:t>
      </w:r>
      <w:hyperlink r:id="rId13" w:tgtFrame="_blank" w:history="1">
        <w:r w:rsidRPr="0012417D">
          <w:rPr>
            <w:rStyle w:val="Hyperlink"/>
            <w:rFonts w:eastAsiaTheme="majorEastAsia"/>
          </w:rPr>
          <w:t>Copilot Studio</w:t>
        </w:r>
      </w:hyperlink>
      <w:r w:rsidRPr="0012417D">
        <w:rPr>
          <w:rFonts w:eastAsiaTheme="majorEastAsia"/>
        </w:rPr>
        <w:t> at https://copilotstudio.microsoft.com/, signing in with work or school account if prompted. Skip any welcome messages.</w:t>
      </w:r>
    </w:p>
    <w:tbl>
      <w:tblPr>
        <w:tblStyle w:val="TableGrid"/>
        <w:tblW w:w="0" w:type="auto"/>
        <w:shd w:val="clear" w:color="auto" w:fill="DEEAF6" w:themeFill="accent1" w:themeFillTint="33"/>
        <w:tblLook w:val="04A0" w:firstRow="1" w:lastRow="0" w:firstColumn="1" w:lastColumn="0" w:noHBand="0" w:noVBand="1"/>
      </w:tblPr>
      <w:tblGrid>
        <w:gridCol w:w="10790"/>
      </w:tblGrid>
      <w:tr w:rsidR="00680C7B" w14:paraId="0B00F4DF" w14:textId="77777777" w:rsidTr="00680C7B">
        <w:tc>
          <w:tcPr>
            <w:tcW w:w="10790" w:type="dxa"/>
            <w:shd w:val="clear" w:color="auto" w:fill="DEEAF6" w:themeFill="accent1" w:themeFillTint="33"/>
          </w:tcPr>
          <w:p w14:paraId="365F8F15" w14:textId="602EC259" w:rsidR="00680C7B" w:rsidRPr="00680C7B" w:rsidRDefault="00680C7B" w:rsidP="00680C7B">
            <w:pPr>
              <w:pStyle w:val="NoSpacing"/>
              <w:rPr>
                <w:rFonts w:eastAsiaTheme="majorEastAsia"/>
              </w:rPr>
            </w:pPr>
            <w:r w:rsidRPr="0012417D">
              <w:rPr>
                <w:rFonts w:eastAsiaTheme="majorEastAsia"/>
                <w:b/>
                <w:bCs/>
              </w:rPr>
              <w:t>Note</w:t>
            </w:r>
            <w:r w:rsidRPr="0012417D">
              <w:rPr>
                <w:rFonts w:eastAsiaTheme="majorEastAsia"/>
              </w:rPr>
              <w:t xml:space="preserve">: The first time </w:t>
            </w:r>
            <w:r>
              <w:rPr>
                <w:rFonts w:eastAsiaTheme="majorEastAsia"/>
              </w:rPr>
              <w:t>we</w:t>
            </w:r>
            <w:r w:rsidRPr="0012417D">
              <w:rPr>
                <w:rFonts w:eastAsiaTheme="majorEastAsia"/>
              </w:rPr>
              <w:t xml:space="preserve"> open Copilot Studio, it may display a chat interface to create your first agent. If this happens, click the </w:t>
            </w:r>
            <w:r w:rsidRPr="0012417D">
              <w:rPr>
                <w:rFonts w:eastAsiaTheme="majorEastAsia"/>
                <w:b/>
                <w:bCs/>
              </w:rPr>
              <w:t>…</w:t>
            </w:r>
            <w:r w:rsidRPr="0012417D">
              <w:rPr>
                <w:rFonts w:eastAsiaTheme="majorEastAsia"/>
              </w:rPr>
              <w:t> menu at the top right (next to the </w:t>
            </w:r>
            <w:r w:rsidRPr="0012417D">
              <w:rPr>
                <w:rFonts w:eastAsiaTheme="majorEastAsia"/>
                <w:b/>
                <w:bCs/>
              </w:rPr>
              <w:t>Create</w:t>
            </w:r>
            <w:r w:rsidRPr="0012417D">
              <w:rPr>
                <w:rFonts w:eastAsiaTheme="majorEastAsia"/>
              </w:rPr>
              <w:t> button) and select </w:t>
            </w:r>
            <w:r w:rsidRPr="0012417D">
              <w:rPr>
                <w:rFonts w:eastAsiaTheme="majorEastAsia"/>
                <w:b/>
                <w:bCs/>
              </w:rPr>
              <w:t>Cancel agent creation</w:t>
            </w:r>
            <w:r w:rsidRPr="0012417D">
              <w:rPr>
                <w:rFonts w:eastAsiaTheme="majorEastAsia"/>
              </w:rPr>
              <w:t> to leave the chat interface and view the Copilot Studio home page.</w:t>
            </w:r>
          </w:p>
        </w:tc>
      </w:tr>
    </w:tbl>
    <w:p w14:paraId="040FD27F" w14:textId="77777777" w:rsidR="00680C7B" w:rsidRPr="0012417D" w:rsidRDefault="00680C7B" w:rsidP="00680C7B">
      <w:pPr>
        <w:pStyle w:val="NoSpacing"/>
        <w:rPr>
          <w:rFonts w:eastAsiaTheme="majorEastAsia"/>
        </w:rPr>
      </w:pPr>
    </w:p>
    <w:p w14:paraId="39DBAB60" w14:textId="0EA36A9C" w:rsidR="0012417D" w:rsidRPr="0012417D" w:rsidRDefault="0012417D" w:rsidP="0012417D">
      <w:pPr>
        <w:pStyle w:val="NoSpacing"/>
        <w:numPr>
          <w:ilvl w:val="0"/>
          <w:numId w:val="30"/>
        </w:numPr>
        <w:rPr>
          <w:rFonts w:eastAsiaTheme="majorEastAsia"/>
        </w:rPr>
      </w:pPr>
      <w:r w:rsidRPr="0012417D">
        <w:rPr>
          <w:rFonts w:eastAsiaTheme="majorEastAsia"/>
        </w:rPr>
        <w:t xml:space="preserve">View the Copilot Studio home page, which should look </w:t>
      </w:r>
      <w:r w:rsidR="00205BCF" w:rsidRPr="0012417D">
        <w:rPr>
          <w:rFonts w:eastAsiaTheme="majorEastAsia"/>
        </w:rPr>
        <w:t>like</w:t>
      </w:r>
      <w:r w:rsidRPr="0012417D">
        <w:rPr>
          <w:rFonts w:eastAsiaTheme="majorEastAsia"/>
        </w:rPr>
        <w:t xml:space="preserve"> this:</w:t>
      </w:r>
    </w:p>
    <w:p w14:paraId="3B4A5259" w14:textId="6E1D17F0" w:rsidR="0012417D" w:rsidRPr="0012417D" w:rsidRDefault="0012417D" w:rsidP="0012417D">
      <w:pPr>
        <w:pStyle w:val="NoSpacing"/>
        <w:jc w:val="center"/>
        <w:rPr>
          <w:rFonts w:eastAsiaTheme="majorEastAsia"/>
        </w:rPr>
      </w:pPr>
      <w:r w:rsidRPr="0012417D">
        <w:rPr>
          <w:rFonts w:eastAsiaTheme="majorEastAsia"/>
          <w:noProof/>
        </w:rPr>
        <w:lastRenderedPageBreak/>
        <w:drawing>
          <wp:inline distT="0" distB="0" distL="0" distR="0" wp14:anchorId="3EFCA0FA" wp14:editId="3B15BAD1">
            <wp:extent cx="5438775" cy="3053771"/>
            <wp:effectExtent l="19050" t="19050" r="9525" b="13335"/>
            <wp:docPr id="736948161" name="Picture 24" descr="Screenshot of the Copilot Studio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Screenshot of the Copilot Studio home pag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45550" cy="3057575"/>
                    </a:xfrm>
                    <a:prstGeom prst="rect">
                      <a:avLst/>
                    </a:prstGeom>
                    <a:noFill/>
                    <a:ln>
                      <a:solidFill>
                        <a:schemeClr val="bg1">
                          <a:lumMod val="95000"/>
                        </a:schemeClr>
                      </a:solidFill>
                    </a:ln>
                  </pic:spPr>
                </pic:pic>
              </a:graphicData>
            </a:graphic>
          </wp:inline>
        </w:drawing>
      </w:r>
    </w:p>
    <w:p w14:paraId="0EA7D5F5" w14:textId="77777777" w:rsidR="00205BCF" w:rsidRDefault="0012417D" w:rsidP="00205BCF">
      <w:pPr>
        <w:pStyle w:val="NoSpacing"/>
        <w:numPr>
          <w:ilvl w:val="0"/>
          <w:numId w:val="35"/>
        </w:numPr>
        <w:rPr>
          <w:rFonts w:eastAsiaTheme="majorEastAsia"/>
        </w:rPr>
      </w:pPr>
      <w:r w:rsidRPr="0012417D">
        <w:rPr>
          <w:rFonts w:eastAsiaTheme="majorEastAsia"/>
        </w:rPr>
        <w:t xml:space="preserve">On the home page, </w:t>
      </w:r>
      <w:r w:rsidR="00205BCF">
        <w:rPr>
          <w:rFonts w:eastAsiaTheme="majorEastAsia"/>
        </w:rPr>
        <w:t>we</w:t>
      </w:r>
      <w:r w:rsidRPr="0012417D">
        <w:rPr>
          <w:rFonts w:eastAsiaTheme="majorEastAsia"/>
        </w:rPr>
        <w:t xml:space="preserve"> can start creating an agent and view agents </w:t>
      </w:r>
      <w:r w:rsidR="00205BCF">
        <w:rPr>
          <w:rFonts w:eastAsiaTheme="majorEastAsia"/>
        </w:rPr>
        <w:t>we</w:t>
      </w:r>
      <w:r w:rsidRPr="0012417D">
        <w:rPr>
          <w:rFonts w:eastAsiaTheme="majorEastAsia"/>
        </w:rPr>
        <w:t xml:space="preserve"> have recently worked on. </w:t>
      </w:r>
    </w:p>
    <w:p w14:paraId="4B0EF3D5" w14:textId="77777777" w:rsidR="00205BCF" w:rsidRDefault="0012417D" w:rsidP="00205BCF">
      <w:pPr>
        <w:pStyle w:val="NoSpacing"/>
        <w:numPr>
          <w:ilvl w:val="0"/>
          <w:numId w:val="35"/>
        </w:numPr>
        <w:rPr>
          <w:rFonts w:eastAsiaTheme="majorEastAsia"/>
        </w:rPr>
      </w:pPr>
      <w:r w:rsidRPr="0012417D">
        <w:rPr>
          <w:rFonts w:eastAsiaTheme="majorEastAsia"/>
        </w:rPr>
        <w:t>The Power Apps </w:t>
      </w:r>
      <w:r w:rsidRPr="0012417D">
        <w:rPr>
          <w:rFonts w:eastAsiaTheme="majorEastAsia"/>
          <w:b/>
          <w:bCs/>
        </w:rPr>
        <w:t>environment</w:t>
      </w:r>
      <w:r w:rsidRPr="0012417D">
        <w:rPr>
          <w:rFonts w:eastAsiaTheme="majorEastAsia"/>
        </w:rPr>
        <w:t xml:space="preserve"> in which your agents are defined is shown at the top of the page. </w:t>
      </w:r>
    </w:p>
    <w:p w14:paraId="2D45FD52" w14:textId="6BDDD2E2" w:rsidR="0012417D" w:rsidRDefault="00205BCF" w:rsidP="00205BCF">
      <w:pPr>
        <w:pStyle w:val="NoSpacing"/>
        <w:numPr>
          <w:ilvl w:val="0"/>
          <w:numId w:val="35"/>
        </w:numPr>
        <w:rPr>
          <w:rFonts w:eastAsiaTheme="majorEastAsia"/>
        </w:rPr>
      </w:pPr>
      <w:r>
        <w:rPr>
          <w:rFonts w:eastAsiaTheme="majorEastAsia"/>
        </w:rPr>
        <w:t>We</w:t>
      </w:r>
      <w:r w:rsidR="0012417D" w:rsidRPr="0012417D">
        <w:rPr>
          <w:rFonts w:eastAsiaTheme="majorEastAsia"/>
        </w:rPr>
        <w:t xml:space="preserve"> can also navigate to the </w:t>
      </w:r>
      <w:r w:rsidR="0012417D" w:rsidRPr="0012417D">
        <w:rPr>
          <w:rFonts w:eastAsiaTheme="majorEastAsia"/>
          <w:b/>
          <w:bCs/>
        </w:rPr>
        <w:t>Create</w:t>
      </w:r>
      <w:r w:rsidR="0012417D" w:rsidRPr="0012417D">
        <w:rPr>
          <w:rFonts w:eastAsiaTheme="majorEastAsia"/>
        </w:rPr>
        <w:t> page for more agent creation options and the </w:t>
      </w:r>
      <w:r w:rsidR="0012417D" w:rsidRPr="0012417D">
        <w:rPr>
          <w:rFonts w:eastAsiaTheme="majorEastAsia"/>
          <w:b/>
          <w:bCs/>
        </w:rPr>
        <w:t>Agents</w:t>
      </w:r>
      <w:r w:rsidR="0012417D" w:rsidRPr="0012417D">
        <w:rPr>
          <w:rFonts w:eastAsiaTheme="majorEastAsia"/>
        </w:rPr>
        <w:t xml:space="preserve"> page to view </w:t>
      </w:r>
      <w:r w:rsidRPr="0012417D">
        <w:rPr>
          <w:rFonts w:eastAsiaTheme="majorEastAsia"/>
        </w:rPr>
        <w:t>all</w:t>
      </w:r>
      <w:r w:rsidR="0012417D" w:rsidRPr="0012417D">
        <w:rPr>
          <w:rFonts w:eastAsiaTheme="majorEastAsia"/>
        </w:rPr>
        <w:t xml:space="preserve"> existing agents.</w:t>
      </w:r>
    </w:p>
    <w:p w14:paraId="2A1D45F1" w14:textId="00257238" w:rsidR="00205BCF" w:rsidRPr="0012417D" w:rsidRDefault="00205BCF" w:rsidP="00205BCF">
      <w:pPr>
        <w:pStyle w:val="NoSpacing"/>
        <w:rPr>
          <w:rFonts w:eastAsiaTheme="majorEastAsia"/>
        </w:rPr>
      </w:pPr>
      <w:r w:rsidRPr="00205BCF">
        <w:rPr>
          <w:rFonts w:eastAsiaTheme="majorEastAsia"/>
          <w:noProof/>
        </w:rPr>
        <w:drawing>
          <wp:inline distT="0" distB="0" distL="0" distR="0" wp14:anchorId="379B7E86" wp14:editId="7BEF2FE9">
            <wp:extent cx="6858000" cy="264795"/>
            <wp:effectExtent l="0" t="0" r="0" b="1905"/>
            <wp:docPr id="1594673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73157" name=""/>
                    <pic:cNvPicPr/>
                  </pic:nvPicPr>
                  <pic:blipFill>
                    <a:blip r:embed="rId15"/>
                    <a:stretch>
                      <a:fillRect/>
                    </a:stretch>
                  </pic:blipFill>
                  <pic:spPr>
                    <a:xfrm>
                      <a:off x="0" y="0"/>
                      <a:ext cx="6858000" cy="264795"/>
                    </a:xfrm>
                    <a:prstGeom prst="rect">
                      <a:avLst/>
                    </a:prstGeom>
                  </pic:spPr>
                </pic:pic>
              </a:graphicData>
            </a:graphic>
          </wp:inline>
        </w:drawing>
      </w:r>
    </w:p>
    <w:p w14:paraId="7113F639" w14:textId="77777777" w:rsidR="0012417D" w:rsidRPr="0012417D" w:rsidRDefault="0012417D" w:rsidP="00205BCF">
      <w:pPr>
        <w:pStyle w:val="NoSpacing"/>
        <w:numPr>
          <w:ilvl w:val="0"/>
          <w:numId w:val="35"/>
        </w:numPr>
        <w:rPr>
          <w:rFonts w:eastAsiaTheme="majorEastAsia"/>
        </w:rPr>
      </w:pPr>
      <w:r w:rsidRPr="0012417D">
        <w:rPr>
          <w:rFonts w:eastAsiaTheme="majorEastAsia"/>
          <w:b/>
          <w:bCs/>
        </w:rPr>
        <w:t>Note</w:t>
      </w:r>
      <w:r w:rsidRPr="0012417D">
        <w:rPr>
          <w:rFonts w:eastAsiaTheme="majorEastAsia"/>
        </w:rPr>
        <w:t>: In addition to agents you have created, you may see </w:t>
      </w:r>
      <w:r w:rsidRPr="0012417D">
        <w:rPr>
          <w:rFonts w:eastAsiaTheme="majorEastAsia"/>
          <w:b/>
          <w:bCs/>
        </w:rPr>
        <w:t>Copilot for Microsoft 365</w:t>
      </w:r>
      <w:r w:rsidRPr="0012417D">
        <w:rPr>
          <w:rFonts w:eastAsiaTheme="majorEastAsia"/>
        </w:rPr>
        <w:t>, which you can use Copilot Studio to extend.</w:t>
      </w:r>
    </w:p>
    <w:p w14:paraId="25D9D4D5" w14:textId="77777777" w:rsidR="0012417D" w:rsidRPr="0012417D" w:rsidRDefault="0012417D" w:rsidP="0012417D">
      <w:pPr>
        <w:pStyle w:val="NoSpacing"/>
        <w:numPr>
          <w:ilvl w:val="0"/>
          <w:numId w:val="30"/>
        </w:numPr>
        <w:rPr>
          <w:rFonts w:eastAsiaTheme="majorEastAsia"/>
        </w:rPr>
      </w:pPr>
      <w:r w:rsidRPr="0012417D">
        <w:rPr>
          <w:rFonts w:eastAsiaTheme="majorEastAsia"/>
        </w:rPr>
        <w:t>In the navigation pane on the left, select </w:t>
      </w:r>
      <w:r w:rsidRPr="0012417D">
        <w:rPr>
          <w:rFonts w:eastAsiaTheme="majorEastAsia"/>
          <w:b/>
          <w:bCs/>
        </w:rPr>
        <w:t>Create</w:t>
      </w:r>
      <w:r w:rsidRPr="0012417D">
        <w:rPr>
          <w:rFonts w:eastAsiaTheme="majorEastAsia"/>
        </w:rPr>
        <w:t> to view a page on which you can create a new agent, like this:</w:t>
      </w:r>
    </w:p>
    <w:p w14:paraId="30C6A70D" w14:textId="026BA3FB" w:rsidR="0012417D" w:rsidRPr="0012417D" w:rsidRDefault="0012417D" w:rsidP="0012417D">
      <w:pPr>
        <w:pStyle w:val="NoSpacing"/>
        <w:rPr>
          <w:rFonts w:eastAsiaTheme="majorEastAsia"/>
        </w:rPr>
      </w:pPr>
      <w:r w:rsidRPr="0012417D">
        <w:rPr>
          <w:rFonts w:eastAsiaTheme="majorEastAsia"/>
          <w:noProof/>
        </w:rPr>
        <w:lastRenderedPageBreak/>
        <w:drawing>
          <wp:inline distT="0" distB="0" distL="0" distR="0" wp14:anchorId="7CB85C5A" wp14:editId="03417D2C">
            <wp:extent cx="6858000" cy="5074285"/>
            <wp:effectExtent l="0" t="0" r="0" b="0"/>
            <wp:docPr id="48373179" name="Picture 23" descr="Screenshot of the Create page in Copilot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Screenshot of the Create page in Copilot Studi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8000" cy="5074285"/>
                    </a:xfrm>
                    <a:prstGeom prst="rect">
                      <a:avLst/>
                    </a:prstGeom>
                    <a:noFill/>
                    <a:ln>
                      <a:noFill/>
                    </a:ln>
                  </pic:spPr>
                </pic:pic>
              </a:graphicData>
            </a:graphic>
          </wp:inline>
        </w:drawing>
      </w:r>
    </w:p>
    <w:p w14:paraId="500375FD" w14:textId="495D5BB8" w:rsidR="0012417D" w:rsidRPr="0012417D" w:rsidRDefault="0012417D" w:rsidP="0012417D">
      <w:pPr>
        <w:pStyle w:val="NoSpacing"/>
        <w:rPr>
          <w:rFonts w:eastAsiaTheme="majorEastAsia"/>
        </w:rPr>
      </w:pPr>
      <w:r w:rsidRPr="0012417D">
        <w:rPr>
          <w:rFonts w:eastAsiaTheme="majorEastAsia"/>
        </w:rPr>
        <w:t xml:space="preserve">You can create a completely new agent or start with a template. In this exercise, you'll create a </w:t>
      </w:r>
      <w:r w:rsidR="005E0D6E" w:rsidRPr="0012417D">
        <w:rPr>
          <w:rFonts w:eastAsiaTheme="majorEastAsia"/>
        </w:rPr>
        <w:t>brand-new</w:t>
      </w:r>
      <w:r w:rsidRPr="0012417D">
        <w:rPr>
          <w:rFonts w:eastAsiaTheme="majorEastAsia"/>
        </w:rPr>
        <w:t xml:space="preserve"> agent.</w:t>
      </w:r>
    </w:p>
    <w:p w14:paraId="2FD243B4" w14:textId="77777777" w:rsidR="0012417D" w:rsidRDefault="0012417D" w:rsidP="0012417D">
      <w:pPr>
        <w:pStyle w:val="NoSpacing"/>
        <w:numPr>
          <w:ilvl w:val="0"/>
          <w:numId w:val="30"/>
        </w:numPr>
        <w:rPr>
          <w:rFonts w:eastAsiaTheme="majorEastAsia"/>
        </w:rPr>
      </w:pPr>
      <w:r w:rsidRPr="0012417D">
        <w:rPr>
          <w:rFonts w:eastAsiaTheme="majorEastAsia"/>
        </w:rPr>
        <w:t>Select the option to create a </w:t>
      </w:r>
      <w:proofErr w:type="gramStart"/>
      <w:r w:rsidRPr="0012417D">
        <w:rPr>
          <w:rFonts w:eastAsiaTheme="majorEastAsia"/>
          <w:b/>
          <w:bCs/>
        </w:rPr>
        <w:t>New</w:t>
      </w:r>
      <w:proofErr w:type="gramEnd"/>
      <w:r w:rsidRPr="0012417D">
        <w:rPr>
          <w:rFonts w:eastAsiaTheme="majorEastAsia"/>
          <w:b/>
          <w:bCs/>
        </w:rPr>
        <w:t xml:space="preserve"> agent</w:t>
      </w:r>
      <w:r w:rsidRPr="0012417D">
        <w:rPr>
          <w:rFonts w:eastAsiaTheme="majorEastAsia"/>
        </w:rPr>
        <w:t>. Copilot Studio responds by providing a chat interface in which you can describe the functionality of the agent you want to build.</w:t>
      </w:r>
    </w:p>
    <w:tbl>
      <w:tblPr>
        <w:tblStyle w:val="TableGrid"/>
        <w:tblW w:w="0" w:type="auto"/>
        <w:shd w:val="clear" w:color="auto" w:fill="DEEAF6" w:themeFill="accent1" w:themeFillTint="33"/>
        <w:tblLook w:val="04A0" w:firstRow="1" w:lastRow="0" w:firstColumn="1" w:lastColumn="0" w:noHBand="0" w:noVBand="1"/>
      </w:tblPr>
      <w:tblGrid>
        <w:gridCol w:w="10790"/>
      </w:tblGrid>
      <w:tr w:rsidR="00205BCF" w14:paraId="006947B3" w14:textId="77777777" w:rsidTr="00205BCF">
        <w:tc>
          <w:tcPr>
            <w:tcW w:w="10790" w:type="dxa"/>
            <w:shd w:val="clear" w:color="auto" w:fill="DEEAF6" w:themeFill="accent1" w:themeFillTint="33"/>
          </w:tcPr>
          <w:p w14:paraId="53D07D71" w14:textId="2FBEEF11" w:rsidR="00205BCF" w:rsidRDefault="00205BCF" w:rsidP="00205BCF">
            <w:pPr>
              <w:pStyle w:val="NoSpacing"/>
              <w:rPr>
                <w:rFonts w:eastAsiaTheme="majorEastAsia"/>
              </w:rPr>
            </w:pPr>
            <w:r w:rsidRPr="0012417D">
              <w:rPr>
                <w:rFonts w:eastAsiaTheme="majorEastAsia"/>
                <w:b/>
                <w:bCs/>
              </w:rPr>
              <w:t>Tip</w:t>
            </w:r>
            <w:r w:rsidRPr="0012417D">
              <w:rPr>
                <w:rFonts w:eastAsiaTheme="majorEastAsia"/>
              </w:rPr>
              <w:t>: You can use the </w:t>
            </w:r>
            <w:r w:rsidRPr="0012417D">
              <w:rPr>
                <w:rFonts w:eastAsiaTheme="majorEastAsia"/>
                <w:b/>
                <w:bCs/>
              </w:rPr>
              <w:t>Skip to Configure</w:t>
            </w:r>
            <w:r w:rsidRPr="0012417D">
              <w:rPr>
                <w:rFonts w:eastAsiaTheme="majorEastAsia"/>
              </w:rPr>
              <w:t> option to skip the chat-based agent creation experience. In this exercise, we'll use the chat interface</w:t>
            </w:r>
          </w:p>
        </w:tc>
      </w:tr>
    </w:tbl>
    <w:p w14:paraId="307C0D3C" w14:textId="4AE62DDA" w:rsidR="0012417D" w:rsidRPr="0012417D" w:rsidRDefault="0012417D" w:rsidP="0012417D">
      <w:pPr>
        <w:pStyle w:val="NoSpacing"/>
        <w:rPr>
          <w:rFonts w:eastAsiaTheme="majorEastAsia"/>
        </w:rPr>
      </w:pPr>
    </w:p>
    <w:p w14:paraId="22147D28" w14:textId="77777777" w:rsidR="0012417D" w:rsidRPr="0012417D" w:rsidRDefault="0012417D" w:rsidP="0012417D">
      <w:pPr>
        <w:pStyle w:val="NoSpacing"/>
        <w:numPr>
          <w:ilvl w:val="0"/>
          <w:numId w:val="30"/>
        </w:numPr>
        <w:rPr>
          <w:rFonts w:eastAsiaTheme="majorEastAsia"/>
        </w:rPr>
      </w:pPr>
      <w:r w:rsidRPr="0012417D">
        <w:rPr>
          <w:rFonts w:eastAsiaTheme="majorEastAsia"/>
        </w:rPr>
        <w:t>Enter the following prompt:</w:t>
      </w:r>
    </w:p>
    <w:p w14:paraId="5FDBE848" w14:textId="0C908F1C" w:rsidR="0012417D" w:rsidRPr="0012417D" w:rsidRDefault="00205BCF" w:rsidP="00205BCF">
      <w:pPr>
        <w:pStyle w:val="NoSpacing"/>
        <w:ind w:left="720"/>
        <w:rPr>
          <w:rFonts w:eastAsiaTheme="majorEastAsia"/>
          <w:b/>
          <w:bCs/>
        </w:rPr>
      </w:pPr>
      <w:r w:rsidRPr="00205BCF">
        <w:rPr>
          <w:rFonts w:eastAsiaTheme="majorEastAsia"/>
          <w:b/>
          <w:bCs/>
        </w:rPr>
        <w:t>P</w:t>
      </w:r>
      <w:r w:rsidR="0012417D" w:rsidRPr="0012417D">
        <w:rPr>
          <w:rFonts w:eastAsiaTheme="majorEastAsia"/>
          <w:b/>
          <w:bCs/>
        </w:rPr>
        <w:t>rompt</w:t>
      </w:r>
      <w:r w:rsidRPr="00205BCF">
        <w:rPr>
          <w:rFonts w:eastAsiaTheme="majorEastAsia"/>
          <w:b/>
          <w:bCs/>
        </w:rPr>
        <w:t xml:space="preserve">:  </w:t>
      </w:r>
      <w:r w:rsidR="0012417D" w:rsidRPr="0012417D">
        <w:rPr>
          <w:rFonts w:eastAsiaTheme="majorEastAsia"/>
          <w:b/>
          <w:bCs/>
        </w:rPr>
        <w:t>Create an agent to help employees with expense claims.</w:t>
      </w:r>
    </w:p>
    <w:p w14:paraId="126AF211" w14:textId="77777777" w:rsidR="0012417D" w:rsidRPr="0012417D" w:rsidRDefault="0012417D" w:rsidP="0012417D">
      <w:pPr>
        <w:pStyle w:val="NoSpacing"/>
        <w:numPr>
          <w:ilvl w:val="0"/>
          <w:numId w:val="30"/>
        </w:numPr>
        <w:rPr>
          <w:rFonts w:eastAsiaTheme="majorEastAsia"/>
        </w:rPr>
      </w:pPr>
      <w:r w:rsidRPr="0012417D">
        <w:rPr>
          <w:rFonts w:eastAsiaTheme="majorEastAsia"/>
        </w:rPr>
        <w:t xml:space="preserve">Review the response from Copilot Studio. The chat pane should look </w:t>
      </w:r>
      <w:proofErr w:type="gramStart"/>
      <w:r w:rsidRPr="0012417D">
        <w:rPr>
          <w:rFonts w:eastAsiaTheme="majorEastAsia"/>
        </w:rPr>
        <w:t>similar to</w:t>
      </w:r>
      <w:proofErr w:type="gramEnd"/>
      <w:r w:rsidRPr="0012417D">
        <w:rPr>
          <w:rFonts w:eastAsiaTheme="majorEastAsia"/>
        </w:rPr>
        <w:t xml:space="preserve"> the following:</w:t>
      </w:r>
    </w:p>
    <w:p w14:paraId="2BD53CD6" w14:textId="6D62A485" w:rsidR="0012417D" w:rsidRPr="0012417D" w:rsidRDefault="0012417D" w:rsidP="0012417D">
      <w:pPr>
        <w:pStyle w:val="NoSpacing"/>
        <w:rPr>
          <w:rFonts w:eastAsiaTheme="majorEastAsia"/>
        </w:rPr>
      </w:pPr>
      <w:r w:rsidRPr="0012417D">
        <w:rPr>
          <w:rFonts w:eastAsiaTheme="majorEastAsia"/>
          <w:noProof/>
        </w:rPr>
        <w:lastRenderedPageBreak/>
        <w:drawing>
          <wp:inline distT="0" distB="0" distL="0" distR="0" wp14:anchorId="47BBE394" wp14:editId="347AFDAD">
            <wp:extent cx="6858000" cy="4826635"/>
            <wp:effectExtent l="0" t="0" r="0" b="0"/>
            <wp:docPr id="1282378424" name="Picture 22" descr="Screenshot of the chat conversation to create a new ag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Screenshot of the chat conversation to create a new ag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58000" cy="4826635"/>
                    </a:xfrm>
                    <a:prstGeom prst="rect">
                      <a:avLst/>
                    </a:prstGeom>
                    <a:noFill/>
                    <a:ln>
                      <a:noFill/>
                    </a:ln>
                  </pic:spPr>
                </pic:pic>
              </a:graphicData>
            </a:graphic>
          </wp:inline>
        </w:drawing>
      </w:r>
    </w:p>
    <w:p w14:paraId="2E8B9C3C" w14:textId="77777777" w:rsidR="0012417D" w:rsidRPr="0012417D" w:rsidRDefault="0012417D" w:rsidP="0012417D">
      <w:pPr>
        <w:pStyle w:val="NoSpacing"/>
        <w:numPr>
          <w:ilvl w:val="0"/>
          <w:numId w:val="30"/>
        </w:numPr>
        <w:rPr>
          <w:rFonts w:eastAsiaTheme="majorEastAsia"/>
        </w:rPr>
      </w:pPr>
      <w:r w:rsidRPr="0012417D">
        <w:rPr>
          <w:rFonts w:eastAsiaTheme="majorEastAsia"/>
        </w:rPr>
        <w:t>Continue the conversation to define your agent, which should:</w:t>
      </w:r>
    </w:p>
    <w:p w14:paraId="3CF57001" w14:textId="77777777" w:rsidR="0012417D" w:rsidRPr="0012417D" w:rsidRDefault="0012417D" w:rsidP="0012417D">
      <w:pPr>
        <w:pStyle w:val="NoSpacing"/>
        <w:numPr>
          <w:ilvl w:val="1"/>
          <w:numId w:val="30"/>
        </w:numPr>
        <w:rPr>
          <w:rFonts w:eastAsiaTheme="majorEastAsia"/>
        </w:rPr>
      </w:pPr>
      <w:r w:rsidRPr="0012417D">
        <w:rPr>
          <w:rFonts w:eastAsiaTheme="majorEastAsia"/>
        </w:rPr>
        <w:t>Have an appropriate name</w:t>
      </w:r>
    </w:p>
    <w:p w14:paraId="2ED6B7C5" w14:textId="77777777" w:rsidR="0012417D" w:rsidRPr="0012417D" w:rsidRDefault="0012417D" w:rsidP="0012417D">
      <w:pPr>
        <w:pStyle w:val="NoSpacing"/>
        <w:numPr>
          <w:ilvl w:val="1"/>
          <w:numId w:val="30"/>
        </w:numPr>
        <w:rPr>
          <w:rFonts w:eastAsiaTheme="majorEastAsia"/>
        </w:rPr>
      </w:pPr>
      <w:r w:rsidRPr="0012417D">
        <w:rPr>
          <w:rFonts w:eastAsiaTheme="majorEastAsia"/>
        </w:rPr>
        <w:t>Use a friendly, professional tone.</w:t>
      </w:r>
    </w:p>
    <w:p w14:paraId="7E54DF7F" w14:textId="77777777" w:rsidR="0012417D" w:rsidRPr="0012417D" w:rsidRDefault="0012417D" w:rsidP="0012417D">
      <w:pPr>
        <w:pStyle w:val="NoSpacing"/>
        <w:numPr>
          <w:ilvl w:val="1"/>
          <w:numId w:val="30"/>
        </w:numPr>
        <w:rPr>
          <w:rFonts w:eastAsiaTheme="majorEastAsia"/>
        </w:rPr>
      </w:pPr>
      <w:r w:rsidRPr="0012417D">
        <w:rPr>
          <w:rFonts w:eastAsiaTheme="majorEastAsia"/>
        </w:rPr>
        <w:t>Not use any publicly accessible websites to get its information (you'll add a source of knowledge for your agent later).</w:t>
      </w:r>
    </w:p>
    <w:p w14:paraId="190F10A9" w14:textId="77777777" w:rsidR="0012417D" w:rsidRPr="0012417D" w:rsidRDefault="0012417D" w:rsidP="0012417D">
      <w:pPr>
        <w:pStyle w:val="NoSpacing"/>
        <w:numPr>
          <w:ilvl w:val="1"/>
          <w:numId w:val="30"/>
        </w:numPr>
        <w:rPr>
          <w:rFonts w:eastAsiaTheme="majorEastAsia"/>
        </w:rPr>
      </w:pPr>
      <w:r w:rsidRPr="0012417D">
        <w:rPr>
          <w:rFonts w:eastAsiaTheme="majorEastAsia"/>
        </w:rPr>
        <w:t>Avoid providing any tax advice.</w:t>
      </w:r>
    </w:p>
    <w:p w14:paraId="71FEF13E" w14:textId="77777777" w:rsidR="0012417D" w:rsidRPr="0012417D" w:rsidRDefault="0012417D" w:rsidP="0012417D">
      <w:pPr>
        <w:pStyle w:val="NoSpacing"/>
        <w:rPr>
          <w:rFonts w:eastAsiaTheme="majorEastAsia"/>
        </w:rPr>
      </w:pPr>
      <w:r w:rsidRPr="0012417D">
        <w:rPr>
          <w:rFonts w:eastAsiaTheme="majorEastAsia"/>
        </w:rPr>
        <w:t>When you're done, a preview of the chat interface for your agent is displayed beside the conversation used to create it.</w:t>
      </w:r>
    </w:p>
    <w:p w14:paraId="5C79CD29" w14:textId="77777777" w:rsidR="0012417D" w:rsidRDefault="0012417D" w:rsidP="0012417D">
      <w:pPr>
        <w:pStyle w:val="NoSpacing"/>
        <w:numPr>
          <w:ilvl w:val="0"/>
          <w:numId w:val="30"/>
        </w:numPr>
        <w:rPr>
          <w:rFonts w:eastAsiaTheme="majorEastAsia"/>
        </w:rPr>
      </w:pPr>
      <w:r w:rsidRPr="0012417D">
        <w:rPr>
          <w:rFonts w:eastAsiaTheme="majorEastAsia"/>
        </w:rPr>
        <w:t>When you're ready, select </w:t>
      </w:r>
      <w:r w:rsidRPr="0012417D">
        <w:rPr>
          <w:rFonts w:eastAsiaTheme="majorEastAsia"/>
          <w:b/>
          <w:bCs/>
        </w:rPr>
        <w:t>Create</w:t>
      </w:r>
      <w:r w:rsidRPr="0012417D">
        <w:rPr>
          <w:rFonts w:eastAsiaTheme="majorEastAsia"/>
        </w:rPr>
        <w:t> at the top right to create your agent. After a short while, it will be displayed like this (you can unpin the pane on the left to see it more clearly):</w:t>
      </w:r>
    </w:p>
    <w:p w14:paraId="626972A5" w14:textId="77777777" w:rsidR="00680C7B" w:rsidRPr="0012417D" w:rsidRDefault="00680C7B" w:rsidP="00680C7B">
      <w:pPr>
        <w:pStyle w:val="NoSpacing"/>
        <w:rPr>
          <w:rFonts w:eastAsiaTheme="majorEastAsia"/>
        </w:rPr>
      </w:pPr>
    </w:p>
    <w:p w14:paraId="47C07EA0" w14:textId="330F97C1" w:rsidR="0012417D" w:rsidRPr="0012417D" w:rsidRDefault="0012417D" w:rsidP="0012417D">
      <w:pPr>
        <w:pStyle w:val="NoSpacing"/>
        <w:rPr>
          <w:rFonts w:eastAsiaTheme="majorEastAsia"/>
        </w:rPr>
      </w:pPr>
      <w:r w:rsidRPr="0012417D">
        <w:rPr>
          <w:rFonts w:eastAsiaTheme="majorEastAsia"/>
          <w:noProof/>
        </w:rPr>
        <w:lastRenderedPageBreak/>
        <w:drawing>
          <wp:inline distT="0" distB="0" distL="0" distR="0" wp14:anchorId="0E167A69" wp14:editId="0C5BA683">
            <wp:extent cx="6858000" cy="4826635"/>
            <wp:effectExtent l="0" t="0" r="0" b="0"/>
            <wp:docPr id="857910907" name="Picture 21" descr="Screenshot of a new agent in Copilot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Screenshot of a new agent in Copilot Studi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4826635"/>
                    </a:xfrm>
                    <a:prstGeom prst="rect">
                      <a:avLst/>
                    </a:prstGeom>
                    <a:noFill/>
                    <a:ln>
                      <a:noFill/>
                    </a:ln>
                  </pic:spPr>
                </pic:pic>
              </a:graphicData>
            </a:graphic>
          </wp:inline>
        </w:drawing>
      </w:r>
    </w:p>
    <w:p w14:paraId="3EC6AD12" w14:textId="77777777" w:rsidR="0012417D" w:rsidRPr="0012417D" w:rsidRDefault="0012417D" w:rsidP="0012417D">
      <w:pPr>
        <w:pStyle w:val="NoSpacing"/>
        <w:numPr>
          <w:ilvl w:val="0"/>
          <w:numId w:val="30"/>
        </w:numPr>
        <w:rPr>
          <w:rFonts w:eastAsiaTheme="majorEastAsia"/>
        </w:rPr>
      </w:pPr>
      <w:r w:rsidRPr="0012417D">
        <w:rPr>
          <w:rFonts w:eastAsiaTheme="majorEastAsia"/>
        </w:rPr>
        <w:t>In the </w:t>
      </w:r>
      <w:r w:rsidRPr="0012417D">
        <w:rPr>
          <w:rFonts w:eastAsiaTheme="majorEastAsia"/>
          <w:b/>
          <w:bCs/>
        </w:rPr>
        <w:t>Test your agent</w:t>
      </w:r>
      <w:r w:rsidRPr="0012417D">
        <w:rPr>
          <w:rFonts w:eastAsiaTheme="majorEastAsia"/>
        </w:rPr>
        <w:t> pane, enter the following prompt:</w:t>
      </w:r>
    </w:p>
    <w:tbl>
      <w:tblPr>
        <w:tblStyle w:val="TableGrid"/>
        <w:tblW w:w="10863" w:type="dxa"/>
        <w:tblLook w:val="04A0" w:firstRow="1" w:lastRow="0" w:firstColumn="1" w:lastColumn="0" w:noHBand="0" w:noVBand="1"/>
      </w:tblPr>
      <w:tblGrid>
        <w:gridCol w:w="3325"/>
        <w:gridCol w:w="7538"/>
      </w:tblGrid>
      <w:tr w:rsidR="005E0D6E" w14:paraId="03BA5EF0" w14:textId="77777777" w:rsidTr="005E0D6E">
        <w:trPr>
          <w:trHeight w:val="215"/>
        </w:trPr>
        <w:tc>
          <w:tcPr>
            <w:tcW w:w="3325" w:type="dxa"/>
          </w:tcPr>
          <w:p w14:paraId="5D644111" w14:textId="5B972DAE" w:rsidR="005E0D6E" w:rsidRPr="008F6408" w:rsidRDefault="005E0D6E" w:rsidP="0012417D">
            <w:pPr>
              <w:pStyle w:val="NoSpacing"/>
              <w:rPr>
                <w:rFonts w:eastAsiaTheme="majorEastAsia"/>
                <w:b/>
                <w:bCs/>
              </w:rPr>
            </w:pPr>
            <w:r w:rsidRPr="008F6408">
              <w:rPr>
                <w:rFonts w:eastAsiaTheme="majorEastAsia"/>
                <w:b/>
                <w:bCs/>
              </w:rPr>
              <w:t>PROMPT</w:t>
            </w:r>
          </w:p>
        </w:tc>
        <w:tc>
          <w:tcPr>
            <w:tcW w:w="7538" w:type="dxa"/>
          </w:tcPr>
          <w:p w14:paraId="6A211BBD" w14:textId="42EA2453" w:rsidR="005E0D6E" w:rsidRPr="008F6408" w:rsidRDefault="005E0D6E" w:rsidP="0012417D">
            <w:pPr>
              <w:pStyle w:val="NoSpacing"/>
              <w:rPr>
                <w:rFonts w:eastAsiaTheme="majorEastAsia"/>
                <w:b/>
                <w:bCs/>
              </w:rPr>
            </w:pPr>
            <w:r w:rsidRPr="008F6408">
              <w:rPr>
                <w:rFonts w:eastAsiaTheme="majorEastAsia"/>
                <w:b/>
                <w:bCs/>
              </w:rPr>
              <w:t>RESPONSE</w:t>
            </w:r>
          </w:p>
        </w:tc>
      </w:tr>
      <w:tr w:rsidR="005E0D6E" w14:paraId="3E31BF76" w14:textId="77777777" w:rsidTr="005E0D6E">
        <w:trPr>
          <w:trHeight w:val="523"/>
        </w:trPr>
        <w:tc>
          <w:tcPr>
            <w:tcW w:w="3325" w:type="dxa"/>
          </w:tcPr>
          <w:p w14:paraId="4CB21269" w14:textId="77777777" w:rsidR="005E0D6E" w:rsidRPr="0012417D" w:rsidRDefault="005E0D6E" w:rsidP="005E0D6E">
            <w:pPr>
              <w:pStyle w:val="NoSpacing"/>
              <w:rPr>
                <w:rFonts w:eastAsiaTheme="majorEastAsia"/>
              </w:rPr>
            </w:pPr>
            <w:r w:rsidRPr="0012417D">
              <w:rPr>
                <w:rFonts w:eastAsiaTheme="majorEastAsia"/>
              </w:rPr>
              <w:t>Hello</w:t>
            </w:r>
          </w:p>
          <w:p w14:paraId="206B37BE" w14:textId="77777777" w:rsidR="005E0D6E" w:rsidRDefault="005E0D6E" w:rsidP="0012417D">
            <w:pPr>
              <w:pStyle w:val="NoSpacing"/>
              <w:rPr>
                <w:rFonts w:eastAsiaTheme="majorEastAsia"/>
              </w:rPr>
            </w:pPr>
          </w:p>
        </w:tc>
        <w:tc>
          <w:tcPr>
            <w:tcW w:w="7538" w:type="dxa"/>
          </w:tcPr>
          <w:p w14:paraId="4C4640D3" w14:textId="296A6798" w:rsidR="005E0D6E" w:rsidRDefault="005E0D6E" w:rsidP="0012417D">
            <w:pPr>
              <w:pStyle w:val="NoSpacing"/>
              <w:rPr>
                <w:rFonts w:eastAsiaTheme="majorEastAsia"/>
              </w:rPr>
            </w:pPr>
            <w:r w:rsidRPr="0012417D">
              <w:rPr>
                <w:rFonts w:eastAsiaTheme="majorEastAsia"/>
              </w:rPr>
              <w:t>Review the response, which should be an appropriate message</w:t>
            </w:r>
          </w:p>
        </w:tc>
      </w:tr>
      <w:tr w:rsidR="005E0D6E" w14:paraId="336BEA50" w14:textId="77777777" w:rsidTr="005E0D6E">
        <w:trPr>
          <w:trHeight w:val="523"/>
        </w:trPr>
        <w:tc>
          <w:tcPr>
            <w:tcW w:w="3325" w:type="dxa"/>
          </w:tcPr>
          <w:p w14:paraId="4B9D7FD3" w14:textId="77777777" w:rsidR="005E0D6E" w:rsidRPr="0012417D" w:rsidRDefault="005E0D6E" w:rsidP="005E0D6E">
            <w:pPr>
              <w:pStyle w:val="NoSpacing"/>
              <w:rPr>
                <w:rFonts w:eastAsiaTheme="majorEastAsia"/>
              </w:rPr>
            </w:pPr>
            <w:r w:rsidRPr="0012417D">
              <w:rPr>
                <w:rFonts w:eastAsiaTheme="majorEastAsia"/>
              </w:rPr>
              <w:t>Who should I contact about submitting an expense claim?</w:t>
            </w:r>
          </w:p>
          <w:p w14:paraId="03D5E4AC" w14:textId="77777777" w:rsidR="005E0D6E" w:rsidRPr="0012417D" w:rsidRDefault="005E0D6E" w:rsidP="005E0D6E">
            <w:pPr>
              <w:pStyle w:val="NoSpacing"/>
              <w:rPr>
                <w:rFonts w:eastAsiaTheme="majorEastAsia"/>
              </w:rPr>
            </w:pPr>
          </w:p>
        </w:tc>
        <w:tc>
          <w:tcPr>
            <w:tcW w:w="7538" w:type="dxa"/>
          </w:tcPr>
          <w:p w14:paraId="3FB23A1B" w14:textId="140E8383" w:rsidR="005E0D6E" w:rsidRPr="0012417D" w:rsidRDefault="005E0D6E" w:rsidP="0012417D">
            <w:pPr>
              <w:pStyle w:val="NoSpacing"/>
              <w:rPr>
                <w:rFonts w:eastAsiaTheme="majorEastAsia"/>
              </w:rPr>
            </w:pPr>
            <w:r w:rsidRPr="0012417D">
              <w:rPr>
                <w:rFonts w:eastAsiaTheme="majorEastAsia"/>
              </w:rPr>
              <w:t xml:space="preserve">This time the response may be appropriate, but it's also likely to be </w:t>
            </w:r>
            <w:proofErr w:type="gramStart"/>
            <w:r w:rsidRPr="0012417D">
              <w:rPr>
                <w:rFonts w:eastAsiaTheme="majorEastAsia"/>
              </w:rPr>
              <w:t>fairly generic</w:t>
            </w:r>
            <w:proofErr w:type="gramEnd"/>
            <w:r w:rsidRPr="0012417D">
              <w:rPr>
                <w:rFonts w:eastAsiaTheme="majorEastAsia"/>
              </w:rPr>
              <w:t>. In a real organization, you'd want the agent to provide an email address of phone number for the user to contact.</w:t>
            </w:r>
          </w:p>
        </w:tc>
      </w:tr>
      <w:tr w:rsidR="005E0D6E" w14:paraId="2D12AABC" w14:textId="77777777" w:rsidTr="005E0D6E">
        <w:trPr>
          <w:trHeight w:val="523"/>
        </w:trPr>
        <w:tc>
          <w:tcPr>
            <w:tcW w:w="3325" w:type="dxa"/>
          </w:tcPr>
          <w:p w14:paraId="20B04D6E" w14:textId="77777777" w:rsidR="005E0D6E" w:rsidRPr="0012417D" w:rsidRDefault="005E0D6E" w:rsidP="005E0D6E">
            <w:pPr>
              <w:pStyle w:val="NoSpacing"/>
              <w:rPr>
                <w:rFonts w:eastAsiaTheme="majorEastAsia"/>
              </w:rPr>
            </w:pPr>
            <w:r w:rsidRPr="0012417D">
              <w:rPr>
                <w:rFonts w:eastAsiaTheme="majorEastAsia"/>
              </w:rPr>
              <w:t>What's the expense limit for a hotel stay?</w:t>
            </w:r>
          </w:p>
          <w:p w14:paraId="59F461C4" w14:textId="77777777" w:rsidR="005E0D6E" w:rsidRPr="0012417D" w:rsidRDefault="005E0D6E" w:rsidP="005E0D6E">
            <w:pPr>
              <w:pStyle w:val="NoSpacing"/>
              <w:rPr>
                <w:rFonts w:eastAsiaTheme="majorEastAsia"/>
              </w:rPr>
            </w:pPr>
          </w:p>
        </w:tc>
        <w:tc>
          <w:tcPr>
            <w:tcW w:w="7538" w:type="dxa"/>
          </w:tcPr>
          <w:p w14:paraId="0F578EEC" w14:textId="76EAFF1B" w:rsidR="005E0D6E" w:rsidRPr="0012417D" w:rsidRDefault="005E0D6E" w:rsidP="0012417D">
            <w:pPr>
              <w:pStyle w:val="NoSpacing"/>
              <w:rPr>
                <w:rFonts w:eastAsiaTheme="majorEastAsia"/>
              </w:rPr>
            </w:pPr>
            <w:r w:rsidRPr="0012417D">
              <w:rPr>
                <w:rFonts w:eastAsiaTheme="majorEastAsia"/>
              </w:rPr>
              <w:t>Again, the response may be appropriate but generic. In a real organization, you'd want the agent to provide a more specific response based on the company's expense policies</w:t>
            </w:r>
          </w:p>
        </w:tc>
      </w:tr>
    </w:tbl>
    <w:p w14:paraId="6ED99E59" w14:textId="77777777" w:rsidR="0012417D" w:rsidRPr="0012417D" w:rsidRDefault="0012417D" w:rsidP="0012417D">
      <w:pPr>
        <w:pStyle w:val="NoSpacing"/>
        <w:numPr>
          <w:ilvl w:val="0"/>
          <w:numId w:val="30"/>
        </w:numPr>
        <w:rPr>
          <w:rFonts w:eastAsiaTheme="majorEastAsia"/>
        </w:rPr>
      </w:pPr>
      <w:r w:rsidRPr="0012417D">
        <w:rPr>
          <w:rFonts w:eastAsiaTheme="majorEastAsia"/>
        </w:rPr>
        <w:t>Close the </w:t>
      </w:r>
      <w:r w:rsidRPr="0012417D">
        <w:rPr>
          <w:rFonts w:eastAsiaTheme="majorEastAsia"/>
          <w:b/>
          <w:bCs/>
        </w:rPr>
        <w:t>Test your agent</w:t>
      </w:r>
      <w:r w:rsidRPr="0012417D">
        <w:rPr>
          <w:rFonts w:eastAsiaTheme="majorEastAsia"/>
        </w:rPr>
        <w:t> pane.</w:t>
      </w:r>
    </w:p>
    <w:p w14:paraId="2D9CA276" w14:textId="39E86967" w:rsidR="0012417D" w:rsidRPr="0012417D" w:rsidRDefault="008F6408" w:rsidP="008F6408">
      <w:pPr>
        <w:pStyle w:val="Heading2"/>
      </w:pPr>
      <w:bookmarkStart w:id="8" w:name="_Toc204424433"/>
      <w:r w:rsidRPr="0012417D">
        <w:t>MANAGE </w:t>
      </w:r>
      <w:r w:rsidRPr="0012417D">
        <w:rPr>
          <w:i/>
          <w:iCs/>
        </w:rPr>
        <w:t>TOPICS</w:t>
      </w:r>
      <w:r w:rsidRPr="0012417D">
        <w:t> IN YOUR AGENT</w:t>
      </w:r>
      <w:bookmarkEnd w:id="8"/>
    </w:p>
    <w:p w14:paraId="1934A071" w14:textId="77777777" w:rsidR="000B5FC9" w:rsidRDefault="000B5FC9" w:rsidP="0012417D">
      <w:pPr>
        <w:pStyle w:val="NoSpacing"/>
        <w:rPr>
          <w:rFonts w:eastAsiaTheme="majorEastAsia"/>
        </w:rPr>
      </w:pPr>
    </w:p>
    <w:p w14:paraId="615C6FF4" w14:textId="0B690917" w:rsidR="000B5FC9" w:rsidRDefault="000B5FC9" w:rsidP="00FE4863">
      <w:pPr>
        <w:pStyle w:val="Heading3"/>
      </w:pPr>
      <w:bookmarkStart w:id="9" w:name="_Toc204424434"/>
      <w:r>
        <w:t>TOPIC OVERVIEW</w:t>
      </w:r>
      <w:bookmarkEnd w:id="9"/>
    </w:p>
    <w:p w14:paraId="6D115285" w14:textId="12FBCFB8" w:rsidR="0012417D" w:rsidRPr="0012417D" w:rsidRDefault="0012417D" w:rsidP="0012417D">
      <w:pPr>
        <w:pStyle w:val="NoSpacing"/>
        <w:rPr>
          <w:rFonts w:eastAsiaTheme="majorEastAsia"/>
        </w:rPr>
      </w:pPr>
      <w:r w:rsidRPr="0012417D">
        <w:rPr>
          <w:rFonts w:eastAsiaTheme="majorEastAsia"/>
        </w:rPr>
        <w:t>You can use </w:t>
      </w:r>
      <w:r w:rsidRPr="0012417D">
        <w:rPr>
          <w:rFonts w:eastAsiaTheme="majorEastAsia"/>
          <w:i/>
          <w:iCs/>
        </w:rPr>
        <w:t>topics</w:t>
      </w:r>
      <w:r w:rsidRPr="0012417D">
        <w:rPr>
          <w:rFonts w:eastAsiaTheme="majorEastAsia"/>
        </w:rPr>
        <w:t> to provide explicit responses to </w:t>
      </w:r>
      <w:r w:rsidRPr="0012417D">
        <w:rPr>
          <w:rFonts w:eastAsiaTheme="majorEastAsia"/>
          <w:i/>
          <w:iCs/>
        </w:rPr>
        <w:t>triggers</w:t>
      </w:r>
      <w:r w:rsidRPr="0012417D">
        <w:rPr>
          <w:rFonts w:eastAsiaTheme="majorEastAsia"/>
        </w:rPr>
        <w:t>, such as common questions or requests that you expect your users to enter.</w:t>
      </w:r>
    </w:p>
    <w:p w14:paraId="4C97A75C" w14:textId="77777777" w:rsidR="0012417D" w:rsidRPr="0012417D" w:rsidRDefault="0012417D" w:rsidP="0012417D">
      <w:pPr>
        <w:pStyle w:val="NoSpacing"/>
        <w:numPr>
          <w:ilvl w:val="0"/>
          <w:numId w:val="31"/>
        </w:numPr>
        <w:rPr>
          <w:rFonts w:eastAsiaTheme="majorEastAsia"/>
        </w:rPr>
      </w:pPr>
      <w:r w:rsidRPr="0012417D">
        <w:rPr>
          <w:rFonts w:eastAsiaTheme="majorEastAsia"/>
        </w:rPr>
        <w:t>In the page for your agent, select the </w:t>
      </w:r>
      <w:r w:rsidRPr="0012417D">
        <w:rPr>
          <w:rFonts w:eastAsiaTheme="majorEastAsia"/>
          <w:b/>
          <w:bCs/>
        </w:rPr>
        <w:t>Topics</w:t>
      </w:r>
      <w:r w:rsidRPr="0012417D">
        <w:rPr>
          <w:rFonts w:eastAsiaTheme="majorEastAsia"/>
        </w:rPr>
        <w:t> tab to see its topics.</w:t>
      </w:r>
    </w:p>
    <w:p w14:paraId="70FC55C0" w14:textId="795AA424" w:rsidR="0012417D" w:rsidRPr="0012417D" w:rsidRDefault="0012417D" w:rsidP="0012417D">
      <w:pPr>
        <w:pStyle w:val="NoSpacing"/>
        <w:rPr>
          <w:rFonts w:eastAsiaTheme="majorEastAsia"/>
        </w:rPr>
      </w:pPr>
      <w:r w:rsidRPr="0012417D">
        <w:rPr>
          <w:rFonts w:eastAsiaTheme="majorEastAsia"/>
          <w:noProof/>
        </w:rPr>
        <w:lastRenderedPageBreak/>
        <w:drawing>
          <wp:inline distT="0" distB="0" distL="0" distR="0" wp14:anchorId="0F62D93A" wp14:editId="618D008A">
            <wp:extent cx="6858000" cy="4826635"/>
            <wp:effectExtent l="0" t="0" r="0" b="0"/>
            <wp:docPr id="2119302317" name="Picture 20" descr="Screenshot of the Topics page in Copilot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Screenshot of the Topics page in Copilot Studi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8000" cy="4826635"/>
                    </a:xfrm>
                    <a:prstGeom prst="rect">
                      <a:avLst/>
                    </a:prstGeom>
                    <a:noFill/>
                    <a:ln>
                      <a:noFill/>
                    </a:ln>
                  </pic:spPr>
                </pic:pic>
              </a:graphicData>
            </a:graphic>
          </wp:inline>
        </w:drawing>
      </w:r>
    </w:p>
    <w:p w14:paraId="1B72A515" w14:textId="77777777" w:rsidR="0012417D" w:rsidRPr="0012417D" w:rsidRDefault="0012417D" w:rsidP="0012417D">
      <w:pPr>
        <w:pStyle w:val="NoSpacing"/>
        <w:rPr>
          <w:rFonts w:eastAsiaTheme="majorEastAsia"/>
        </w:rPr>
      </w:pPr>
      <w:r w:rsidRPr="0012417D">
        <w:rPr>
          <w:rFonts w:eastAsiaTheme="majorEastAsia"/>
        </w:rPr>
        <w:t>The agent has a few </w:t>
      </w:r>
      <w:r w:rsidRPr="0012417D">
        <w:rPr>
          <w:rFonts w:eastAsiaTheme="majorEastAsia"/>
          <w:b/>
          <w:bCs/>
          <w:i/>
          <w:iCs/>
        </w:rPr>
        <w:t>Custom</w:t>
      </w:r>
      <w:r w:rsidRPr="0012417D">
        <w:rPr>
          <w:rFonts w:eastAsiaTheme="majorEastAsia"/>
        </w:rPr>
        <w:t> topics that are triggered by input from the user, and some additional </w:t>
      </w:r>
      <w:r w:rsidRPr="0012417D">
        <w:rPr>
          <w:rFonts w:eastAsiaTheme="majorEastAsia"/>
          <w:b/>
          <w:bCs/>
          <w:i/>
          <w:iCs/>
        </w:rPr>
        <w:t>System</w:t>
      </w:r>
      <w:r w:rsidRPr="0012417D">
        <w:rPr>
          <w:rFonts w:eastAsiaTheme="majorEastAsia"/>
        </w:rPr>
        <w:t> topics that are triggered by specific events, such as errors or unexpected input. You can filter the topics by category or use the </w:t>
      </w:r>
      <w:r w:rsidRPr="0012417D">
        <w:rPr>
          <w:rFonts w:eastAsiaTheme="majorEastAsia"/>
          <w:b/>
          <w:bCs/>
        </w:rPr>
        <w:t>All</w:t>
      </w:r>
      <w:r w:rsidRPr="0012417D">
        <w:rPr>
          <w:rFonts w:eastAsiaTheme="majorEastAsia"/>
        </w:rPr>
        <w:t> filter to see them all.</w:t>
      </w:r>
    </w:p>
    <w:p w14:paraId="1833D3B3" w14:textId="77777777" w:rsidR="0012417D" w:rsidRPr="0012417D" w:rsidRDefault="0012417D" w:rsidP="0012417D">
      <w:pPr>
        <w:pStyle w:val="NoSpacing"/>
        <w:numPr>
          <w:ilvl w:val="0"/>
          <w:numId w:val="31"/>
        </w:numPr>
        <w:rPr>
          <w:rFonts w:eastAsiaTheme="majorEastAsia"/>
        </w:rPr>
      </w:pPr>
      <w:r w:rsidRPr="0012417D">
        <w:rPr>
          <w:rFonts w:eastAsiaTheme="majorEastAsia"/>
        </w:rPr>
        <w:t>Select the </w:t>
      </w:r>
      <w:r w:rsidRPr="0012417D">
        <w:rPr>
          <w:rFonts w:eastAsiaTheme="majorEastAsia"/>
          <w:b/>
          <w:bCs/>
        </w:rPr>
        <w:t>Greeting</w:t>
      </w:r>
      <w:r w:rsidRPr="0012417D">
        <w:rPr>
          <w:rFonts w:eastAsiaTheme="majorEastAsia"/>
        </w:rPr>
        <w:t> custom topic to view it on the </w:t>
      </w:r>
      <w:r w:rsidRPr="0012417D">
        <w:rPr>
          <w:rFonts w:eastAsiaTheme="majorEastAsia"/>
          <w:i/>
          <w:iCs/>
        </w:rPr>
        <w:t>authoring canvas</w:t>
      </w:r>
      <w:r w:rsidRPr="0012417D">
        <w:rPr>
          <w:rFonts w:eastAsiaTheme="majorEastAsia"/>
        </w:rPr>
        <w:t xml:space="preserve">, which is a visual designer for creating and editing topics and looks </w:t>
      </w:r>
      <w:proofErr w:type="gramStart"/>
      <w:r w:rsidRPr="0012417D">
        <w:rPr>
          <w:rFonts w:eastAsiaTheme="majorEastAsia"/>
        </w:rPr>
        <w:t>similar to</w:t>
      </w:r>
      <w:proofErr w:type="gramEnd"/>
      <w:r w:rsidRPr="0012417D">
        <w:rPr>
          <w:rFonts w:eastAsiaTheme="majorEastAsia"/>
        </w:rPr>
        <w:t xml:space="preserve"> this:</w:t>
      </w:r>
    </w:p>
    <w:p w14:paraId="174D2EEE" w14:textId="05DCA628" w:rsidR="0012417D" w:rsidRPr="0012417D" w:rsidRDefault="0012417D" w:rsidP="0012417D">
      <w:pPr>
        <w:pStyle w:val="NoSpacing"/>
        <w:rPr>
          <w:rFonts w:eastAsiaTheme="majorEastAsia"/>
        </w:rPr>
      </w:pPr>
      <w:r w:rsidRPr="0012417D">
        <w:rPr>
          <w:rFonts w:eastAsiaTheme="majorEastAsia"/>
          <w:noProof/>
        </w:rPr>
        <w:lastRenderedPageBreak/>
        <w:drawing>
          <wp:inline distT="0" distB="0" distL="0" distR="0" wp14:anchorId="5E3439B2" wp14:editId="52A10228">
            <wp:extent cx="6858000" cy="4826635"/>
            <wp:effectExtent l="0" t="0" r="0" b="0"/>
            <wp:docPr id="1324502344" name="Picture 19" descr="Screenshot of the authoring canvas for the Greeting topic in Copilot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Screenshot of the authoring canvas for the Greeting topic in Copilot Studi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8000" cy="4826635"/>
                    </a:xfrm>
                    <a:prstGeom prst="rect">
                      <a:avLst/>
                    </a:prstGeom>
                    <a:noFill/>
                    <a:ln>
                      <a:noFill/>
                    </a:ln>
                  </pic:spPr>
                </pic:pic>
              </a:graphicData>
            </a:graphic>
          </wp:inline>
        </w:drawing>
      </w:r>
    </w:p>
    <w:p w14:paraId="070E1D15" w14:textId="77777777" w:rsidR="0012417D" w:rsidRPr="0012417D" w:rsidRDefault="0012417D" w:rsidP="0012417D">
      <w:pPr>
        <w:pStyle w:val="NoSpacing"/>
        <w:rPr>
          <w:rFonts w:eastAsiaTheme="majorEastAsia"/>
        </w:rPr>
      </w:pPr>
      <w:r w:rsidRPr="0012417D">
        <w:rPr>
          <w:rFonts w:eastAsiaTheme="majorEastAsia"/>
        </w:rPr>
        <w:t>The </w:t>
      </w:r>
      <w:r w:rsidRPr="0012417D">
        <w:rPr>
          <w:rFonts w:eastAsiaTheme="majorEastAsia"/>
          <w:i/>
          <w:iCs/>
        </w:rPr>
        <w:t>Greeting</w:t>
      </w:r>
      <w:r w:rsidRPr="0012417D">
        <w:rPr>
          <w:rFonts w:eastAsiaTheme="majorEastAsia"/>
        </w:rPr>
        <w:t> topic is triggered by an input in which one of the following phrases is present:</w:t>
      </w:r>
    </w:p>
    <w:p w14:paraId="437E6015" w14:textId="77777777" w:rsidR="0012417D" w:rsidRPr="0012417D" w:rsidRDefault="0012417D" w:rsidP="0012417D">
      <w:pPr>
        <w:pStyle w:val="NoSpacing"/>
        <w:numPr>
          <w:ilvl w:val="1"/>
          <w:numId w:val="31"/>
        </w:numPr>
        <w:rPr>
          <w:rFonts w:eastAsiaTheme="majorEastAsia"/>
        </w:rPr>
      </w:pPr>
      <w:r w:rsidRPr="0012417D">
        <w:rPr>
          <w:rFonts w:eastAsiaTheme="majorEastAsia"/>
          <w:i/>
          <w:iCs/>
        </w:rPr>
        <w:t>Good afternoon</w:t>
      </w:r>
    </w:p>
    <w:p w14:paraId="6238DAF8" w14:textId="77777777" w:rsidR="0012417D" w:rsidRPr="0012417D" w:rsidRDefault="0012417D" w:rsidP="0012417D">
      <w:pPr>
        <w:pStyle w:val="NoSpacing"/>
        <w:numPr>
          <w:ilvl w:val="1"/>
          <w:numId w:val="31"/>
        </w:numPr>
        <w:rPr>
          <w:rFonts w:eastAsiaTheme="majorEastAsia"/>
        </w:rPr>
      </w:pPr>
      <w:r w:rsidRPr="0012417D">
        <w:rPr>
          <w:rFonts w:eastAsiaTheme="majorEastAsia"/>
          <w:i/>
          <w:iCs/>
        </w:rPr>
        <w:t>Good morning</w:t>
      </w:r>
    </w:p>
    <w:p w14:paraId="3A355807" w14:textId="77777777" w:rsidR="0012417D" w:rsidRPr="0012417D" w:rsidRDefault="0012417D" w:rsidP="0012417D">
      <w:pPr>
        <w:pStyle w:val="NoSpacing"/>
        <w:numPr>
          <w:ilvl w:val="1"/>
          <w:numId w:val="31"/>
        </w:numPr>
        <w:rPr>
          <w:rFonts w:eastAsiaTheme="majorEastAsia"/>
        </w:rPr>
      </w:pPr>
      <w:r w:rsidRPr="0012417D">
        <w:rPr>
          <w:rFonts w:eastAsiaTheme="majorEastAsia"/>
          <w:i/>
          <w:iCs/>
        </w:rPr>
        <w:t>Hello</w:t>
      </w:r>
    </w:p>
    <w:p w14:paraId="2B7EC8A8" w14:textId="77777777" w:rsidR="0012417D" w:rsidRPr="0012417D" w:rsidRDefault="0012417D" w:rsidP="0012417D">
      <w:pPr>
        <w:pStyle w:val="NoSpacing"/>
        <w:numPr>
          <w:ilvl w:val="1"/>
          <w:numId w:val="31"/>
        </w:numPr>
        <w:rPr>
          <w:rFonts w:eastAsiaTheme="majorEastAsia"/>
        </w:rPr>
      </w:pPr>
      <w:r w:rsidRPr="0012417D">
        <w:rPr>
          <w:rFonts w:eastAsiaTheme="majorEastAsia"/>
          <w:i/>
          <w:iCs/>
        </w:rPr>
        <w:t>Hey</w:t>
      </w:r>
    </w:p>
    <w:p w14:paraId="39E48CC7" w14:textId="77777777" w:rsidR="0012417D" w:rsidRPr="0012417D" w:rsidRDefault="0012417D" w:rsidP="0012417D">
      <w:pPr>
        <w:pStyle w:val="NoSpacing"/>
        <w:numPr>
          <w:ilvl w:val="1"/>
          <w:numId w:val="31"/>
        </w:numPr>
        <w:rPr>
          <w:rFonts w:eastAsiaTheme="majorEastAsia"/>
        </w:rPr>
      </w:pPr>
      <w:r w:rsidRPr="0012417D">
        <w:rPr>
          <w:rFonts w:eastAsiaTheme="majorEastAsia"/>
          <w:i/>
          <w:iCs/>
        </w:rPr>
        <w:t>Hi</w:t>
      </w:r>
    </w:p>
    <w:p w14:paraId="0FF98D88" w14:textId="77777777" w:rsidR="0012417D" w:rsidRPr="0012417D" w:rsidRDefault="0012417D" w:rsidP="0012417D">
      <w:pPr>
        <w:pStyle w:val="NoSpacing"/>
        <w:rPr>
          <w:rFonts w:eastAsiaTheme="majorEastAsia"/>
        </w:rPr>
      </w:pPr>
      <w:r w:rsidRPr="0012417D">
        <w:rPr>
          <w:rFonts w:eastAsiaTheme="majorEastAsia"/>
        </w:rPr>
        <w:t>The response to this trigger is to return a message to the user saying </w:t>
      </w:r>
      <w:r w:rsidRPr="0012417D">
        <w:rPr>
          <w:rFonts w:eastAsiaTheme="majorEastAsia"/>
          <w:b/>
          <w:bCs/>
          <w:i/>
          <w:iCs/>
        </w:rPr>
        <w:t xml:space="preserve">Hello. How can I help you </w:t>
      </w:r>
      <w:proofErr w:type="gramStart"/>
      <w:r w:rsidRPr="0012417D">
        <w:rPr>
          <w:rFonts w:eastAsiaTheme="majorEastAsia"/>
          <w:b/>
          <w:bCs/>
          <w:i/>
          <w:iCs/>
        </w:rPr>
        <w:t>today?</w:t>
      </w:r>
      <w:r w:rsidRPr="0012417D">
        <w:rPr>
          <w:rFonts w:eastAsiaTheme="majorEastAsia"/>
          <w:b/>
          <w:bCs/>
        </w:rPr>
        <w:t>.</w:t>
      </w:r>
      <w:proofErr w:type="gramEnd"/>
      <w:r w:rsidRPr="0012417D">
        <w:rPr>
          <w:rFonts w:eastAsiaTheme="majorEastAsia"/>
        </w:rPr>
        <w:t xml:space="preserve"> The inclusion of this topic in the agent explains the response you saw previously when testing it.</w:t>
      </w:r>
    </w:p>
    <w:p w14:paraId="73B748B6" w14:textId="77777777" w:rsidR="0012417D" w:rsidRPr="0012417D" w:rsidRDefault="0012417D" w:rsidP="0012417D">
      <w:pPr>
        <w:pStyle w:val="NoSpacing"/>
        <w:numPr>
          <w:ilvl w:val="0"/>
          <w:numId w:val="31"/>
        </w:numPr>
        <w:rPr>
          <w:rFonts w:eastAsiaTheme="majorEastAsia"/>
        </w:rPr>
      </w:pPr>
      <w:r w:rsidRPr="0012417D">
        <w:rPr>
          <w:rFonts w:eastAsiaTheme="majorEastAsia"/>
        </w:rPr>
        <w:t>Return to the </w:t>
      </w:r>
      <w:r w:rsidRPr="0012417D">
        <w:rPr>
          <w:rFonts w:eastAsiaTheme="majorEastAsia"/>
          <w:b/>
          <w:bCs/>
        </w:rPr>
        <w:t>Topics</w:t>
      </w:r>
      <w:r w:rsidRPr="0012417D">
        <w:rPr>
          <w:rFonts w:eastAsiaTheme="majorEastAsia"/>
        </w:rPr>
        <w:t> </w:t>
      </w:r>
      <w:proofErr w:type="gramStart"/>
      <w:r w:rsidRPr="0012417D">
        <w:rPr>
          <w:rFonts w:eastAsiaTheme="majorEastAsia"/>
        </w:rPr>
        <w:t>page, and</w:t>
      </w:r>
      <w:proofErr w:type="gramEnd"/>
      <w:r w:rsidRPr="0012417D">
        <w:rPr>
          <w:rFonts w:eastAsiaTheme="majorEastAsia"/>
        </w:rPr>
        <w:t xml:space="preserve"> view the </w:t>
      </w:r>
      <w:r w:rsidRPr="0012417D">
        <w:rPr>
          <w:rFonts w:eastAsiaTheme="majorEastAsia"/>
          <w:b/>
          <w:bCs/>
        </w:rPr>
        <w:t>System</w:t>
      </w:r>
      <w:r w:rsidRPr="0012417D">
        <w:rPr>
          <w:rFonts w:eastAsiaTheme="majorEastAsia"/>
        </w:rPr>
        <w:t xml:space="preserve"> topics. Note that these include topics for common events in a conversation. </w:t>
      </w:r>
      <w:proofErr w:type="gramStart"/>
      <w:r w:rsidRPr="0012417D">
        <w:rPr>
          <w:rFonts w:eastAsiaTheme="majorEastAsia"/>
        </w:rPr>
        <w:t>In particular, note</w:t>
      </w:r>
      <w:proofErr w:type="gramEnd"/>
      <w:r w:rsidRPr="0012417D">
        <w:rPr>
          <w:rFonts w:eastAsiaTheme="majorEastAsia"/>
        </w:rPr>
        <w:t xml:space="preserve"> the following system topics:</w:t>
      </w:r>
    </w:p>
    <w:p w14:paraId="596D51B2" w14:textId="77777777" w:rsidR="0012417D" w:rsidRPr="0012417D" w:rsidRDefault="0012417D" w:rsidP="0012417D">
      <w:pPr>
        <w:pStyle w:val="NoSpacing"/>
        <w:numPr>
          <w:ilvl w:val="1"/>
          <w:numId w:val="31"/>
        </w:numPr>
        <w:rPr>
          <w:rFonts w:eastAsiaTheme="majorEastAsia"/>
        </w:rPr>
      </w:pPr>
      <w:r w:rsidRPr="0012417D">
        <w:rPr>
          <w:rFonts w:eastAsiaTheme="majorEastAsia"/>
          <w:b/>
          <w:bCs/>
        </w:rPr>
        <w:t>Conversational boosting</w:t>
      </w:r>
      <w:r w:rsidRPr="0012417D">
        <w:rPr>
          <w:rFonts w:eastAsiaTheme="majorEastAsia"/>
        </w:rPr>
        <w:t>: This topic is triggered when the user submits a message for which the agent can't identify a corresponding topic (the user's </w:t>
      </w:r>
      <w:r w:rsidRPr="0012417D">
        <w:rPr>
          <w:rFonts w:eastAsiaTheme="majorEastAsia"/>
          <w:i/>
          <w:iCs/>
        </w:rPr>
        <w:t>intent</w:t>
      </w:r>
      <w:r w:rsidRPr="0012417D">
        <w:rPr>
          <w:rFonts w:eastAsiaTheme="majorEastAsia"/>
        </w:rPr>
        <w:t> is unknown). The topic then attempts to respond to the user's message by using generative AI.</w:t>
      </w:r>
    </w:p>
    <w:p w14:paraId="610997C8" w14:textId="1981ADAB" w:rsidR="00FC1DC6" w:rsidRDefault="0012417D" w:rsidP="00FC1DC6">
      <w:pPr>
        <w:pStyle w:val="NoSpacing"/>
        <w:numPr>
          <w:ilvl w:val="1"/>
          <w:numId w:val="31"/>
        </w:numPr>
        <w:rPr>
          <w:rFonts w:eastAsiaTheme="majorEastAsia"/>
        </w:rPr>
      </w:pPr>
      <w:r w:rsidRPr="0012417D">
        <w:rPr>
          <w:rFonts w:eastAsiaTheme="majorEastAsia"/>
          <w:b/>
          <w:bCs/>
        </w:rPr>
        <w:t>Fallback</w:t>
      </w:r>
      <w:r w:rsidRPr="0012417D">
        <w:rPr>
          <w:rFonts w:eastAsiaTheme="majorEastAsia"/>
        </w:rPr>
        <w:t xml:space="preserve">: This topic is a "fail-safe" topic that responds when the intent is </w:t>
      </w:r>
      <w:proofErr w:type="gramStart"/>
      <w:r w:rsidRPr="0012417D">
        <w:rPr>
          <w:rFonts w:eastAsiaTheme="majorEastAsia"/>
        </w:rPr>
        <w:t>unknown</w:t>
      </w:r>
      <w:proofErr w:type="gramEnd"/>
      <w:r w:rsidRPr="0012417D">
        <w:rPr>
          <w:rFonts w:eastAsiaTheme="majorEastAsia"/>
        </w:rPr>
        <w:t xml:space="preserve"> and an appropriate conversational AI response can't be generated. The fallback topic includes logic to enable the user to try again up to three times before gracefully ending the conversation, often by escalating to a human operator.</w:t>
      </w:r>
    </w:p>
    <w:p w14:paraId="444E380C" w14:textId="0F6C43B9" w:rsidR="00FC1DC6" w:rsidRDefault="00FC1DC6" w:rsidP="00FE4863">
      <w:pPr>
        <w:pStyle w:val="Heading3"/>
      </w:pPr>
      <w:bookmarkStart w:id="10" w:name="_Toc204424435"/>
      <w:r>
        <w:t>CREATING TOPIC</w:t>
      </w:r>
      <w:bookmarkEnd w:id="10"/>
      <w:r>
        <w:t xml:space="preserve"> </w:t>
      </w:r>
    </w:p>
    <w:p w14:paraId="28114596" w14:textId="04855225" w:rsidR="00204687" w:rsidRDefault="00204687" w:rsidP="00391622">
      <w:pPr>
        <w:pStyle w:val="NoSpacing"/>
      </w:pPr>
    </w:p>
    <w:p w14:paraId="4CC594D1" w14:textId="53518D95" w:rsidR="00391622" w:rsidRDefault="00391622" w:rsidP="00391622">
      <w:pPr>
        <w:pStyle w:val="NoSpacing"/>
        <w:numPr>
          <w:ilvl w:val="0"/>
          <w:numId w:val="35"/>
        </w:numPr>
      </w:pPr>
      <w:r>
        <w:t xml:space="preserve">Click on the Agent </w:t>
      </w:r>
      <w:r>
        <w:sym w:font="Wingdings" w:char="F0E0"/>
      </w:r>
      <w:r>
        <w:t xml:space="preserve"> Overview </w:t>
      </w:r>
    </w:p>
    <w:p w14:paraId="026C0DE8" w14:textId="254A1AD0" w:rsidR="00391622" w:rsidRDefault="00391622" w:rsidP="00391622">
      <w:pPr>
        <w:pStyle w:val="NoSpacing"/>
        <w:numPr>
          <w:ilvl w:val="0"/>
          <w:numId w:val="35"/>
        </w:numPr>
      </w:pPr>
      <w:r>
        <w:t>Disable the below Configuration</w:t>
      </w:r>
    </w:p>
    <w:p w14:paraId="5506876B" w14:textId="23405FC8" w:rsidR="007B4A42" w:rsidRDefault="007B4A42" w:rsidP="007B4A42">
      <w:pPr>
        <w:pStyle w:val="NoSpacing"/>
        <w:jc w:val="center"/>
      </w:pPr>
      <w:r w:rsidRPr="007B4A42">
        <w:rPr>
          <w:noProof/>
        </w:rPr>
        <w:lastRenderedPageBreak/>
        <w:drawing>
          <wp:inline distT="0" distB="0" distL="0" distR="0" wp14:anchorId="77A74B74" wp14:editId="64D3E09D">
            <wp:extent cx="6181725" cy="2032528"/>
            <wp:effectExtent l="19050" t="19050" r="9525" b="25400"/>
            <wp:docPr id="16780820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82047" name="Picture 1" descr="A screenshot of a computer&#10;&#10;AI-generated content may be incorrect."/>
                    <pic:cNvPicPr/>
                  </pic:nvPicPr>
                  <pic:blipFill>
                    <a:blip r:embed="rId21"/>
                    <a:stretch>
                      <a:fillRect/>
                    </a:stretch>
                  </pic:blipFill>
                  <pic:spPr>
                    <a:xfrm>
                      <a:off x="0" y="0"/>
                      <a:ext cx="6194761" cy="2036814"/>
                    </a:xfrm>
                    <a:prstGeom prst="rect">
                      <a:avLst/>
                    </a:prstGeom>
                    <a:ln>
                      <a:solidFill>
                        <a:schemeClr val="bg1">
                          <a:lumMod val="95000"/>
                        </a:schemeClr>
                      </a:solidFill>
                    </a:ln>
                  </pic:spPr>
                </pic:pic>
              </a:graphicData>
            </a:graphic>
          </wp:inline>
        </w:drawing>
      </w:r>
    </w:p>
    <w:p w14:paraId="5186BD01" w14:textId="1E8B57B9" w:rsidR="00204687" w:rsidRPr="00204687" w:rsidRDefault="00204687" w:rsidP="00204687">
      <w:pPr>
        <w:pStyle w:val="Heading4"/>
      </w:pPr>
      <w:r>
        <w:t>CREATING TOPIC FROM BLANK</w:t>
      </w:r>
    </w:p>
    <w:p w14:paraId="07FEB587" w14:textId="3A6CFBB5" w:rsidR="00204687" w:rsidRDefault="00920440" w:rsidP="00920440">
      <w:pPr>
        <w:jc w:val="center"/>
      </w:pPr>
      <w:r w:rsidRPr="00920440">
        <w:rPr>
          <w:noProof/>
        </w:rPr>
        <w:drawing>
          <wp:inline distT="0" distB="0" distL="0" distR="0" wp14:anchorId="02013064" wp14:editId="10EFD398">
            <wp:extent cx="3257550" cy="2106044"/>
            <wp:effectExtent l="19050" t="19050" r="19050" b="27940"/>
            <wp:docPr id="89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4" name=""/>
                    <pic:cNvPicPr/>
                  </pic:nvPicPr>
                  <pic:blipFill>
                    <a:blip r:embed="rId22"/>
                    <a:stretch>
                      <a:fillRect/>
                    </a:stretch>
                  </pic:blipFill>
                  <pic:spPr>
                    <a:xfrm>
                      <a:off x="0" y="0"/>
                      <a:ext cx="3262250" cy="2109083"/>
                    </a:xfrm>
                    <a:prstGeom prst="rect">
                      <a:avLst/>
                    </a:prstGeom>
                    <a:ln>
                      <a:solidFill>
                        <a:schemeClr val="bg1">
                          <a:lumMod val="95000"/>
                        </a:schemeClr>
                      </a:solidFill>
                    </a:ln>
                  </pic:spPr>
                </pic:pic>
              </a:graphicData>
            </a:graphic>
          </wp:inline>
        </w:drawing>
      </w:r>
    </w:p>
    <w:p w14:paraId="37A81C03" w14:textId="47476286" w:rsidR="00813C7F" w:rsidRDefault="00813C7F" w:rsidP="00D93243">
      <w:pPr>
        <w:pStyle w:val="Heading5"/>
        <w:pBdr>
          <w:bottom w:val="single" w:sz="6" w:space="1" w:color="auto"/>
        </w:pBdr>
      </w:pPr>
      <w:r>
        <w:t xml:space="preserve">ADD THE TRIGGER PHRASE </w:t>
      </w:r>
    </w:p>
    <w:p w14:paraId="14BDAE85" w14:textId="555F143E" w:rsidR="00D93243" w:rsidRDefault="00D93243" w:rsidP="00D93243">
      <w:pPr>
        <w:pStyle w:val="ListParagraph"/>
        <w:numPr>
          <w:ilvl w:val="0"/>
          <w:numId w:val="117"/>
        </w:numPr>
      </w:pPr>
      <w:r>
        <w:t xml:space="preserve">Name of the </w:t>
      </w:r>
      <w:r w:rsidR="00DA5791">
        <w:t>Topic:</w:t>
      </w:r>
      <w:r>
        <w:t xml:space="preserve"> Vacation Policies</w:t>
      </w:r>
    </w:p>
    <w:p w14:paraId="2ACF92EC" w14:textId="0A485A52" w:rsidR="00813C7F" w:rsidRDefault="00D93243" w:rsidP="00D93243">
      <w:pPr>
        <w:jc w:val="center"/>
      </w:pPr>
      <w:r w:rsidRPr="00D93243">
        <w:rPr>
          <w:noProof/>
        </w:rPr>
        <w:drawing>
          <wp:inline distT="0" distB="0" distL="0" distR="0" wp14:anchorId="24987A38" wp14:editId="72243A5B">
            <wp:extent cx="6858000" cy="3826510"/>
            <wp:effectExtent l="19050" t="19050" r="19050" b="21590"/>
            <wp:docPr id="3122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665" name="Picture 1" descr="A screenshot of a computer&#10;&#10;AI-generated content may be incorrect."/>
                    <pic:cNvPicPr/>
                  </pic:nvPicPr>
                  <pic:blipFill>
                    <a:blip r:embed="rId23"/>
                    <a:stretch>
                      <a:fillRect/>
                    </a:stretch>
                  </pic:blipFill>
                  <pic:spPr>
                    <a:xfrm>
                      <a:off x="0" y="0"/>
                      <a:ext cx="6858000" cy="3826510"/>
                    </a:xfrm>
                    <a:prstGeom prst="rect">
                      <a:avLst/>
                    </a:prstGeom>
                    <a:ln>
                      <a:solidFill>
                        <a:schemeClr val="bg1">
                          <a:lumMod val="95000"/>
                        </a:schemeClr>
                      </a:solidFill>
                    </a:ln>
                  </pic:spPr>
                </pic:pic>
              </a:graphicData>
            </a:graphic>
          </wp:inline>
        </w:drawing>
      </w:r>
    </w:p>
    <w:p w14:paraId="267C11EE" w14:textId="7353758F" w:rsidR="00DA5791" w:rsidRDefault="00DA5791" w:rsidP="00DA5791">
      <w:pPr>
        <w:pStyle w:val="Heading5"/>
        <w:pBdr>
          <w:bottom w:val="single" w:sz="6" w:space="1" w:color="auto"/>
        </w:pBdr>
      </w:pPr>
      <w:r>
        <w:lastRenderedPageBreak/>
        <w:t xml:space="preserve">ADD THE MESSAGE </w:t>
      </w:r>
    </w:p>
    <w:p w14:paraId="025A456D" w14:textId="3CDF3B87" w:rsidR="00920440" w:rsidRDefault="00DA5791" w:rsidP="00034231">
      <w:pPr>
        <w:pStyle w:val="NoSpacing"/>
        <w:numPr>
          <w:ilvl w:val="0"/>
          <w:numId w:val="117"/>
        </w:numPr>
      </w:pPr>
      <w:r>
        <w:t xml:space="preserve">Message is the response text from Copilot </w:t>
      </w:r>
      <w:proofErr w:type="gramStart"/>
      <w:r>
        <w:t>Agent</w:t>
      </w:r>
      <w:r w:rsidRPr="00DA5791">
        <w:t xml:space="preserve"> </w:t>
      </w:r>
      <w:r>
        <w:t>.Click</w:t>
      </w:r>
      <w:proofErr w:type="gramEnd"/>
      <w:r>
        <w:t xml:space="preserve"> on (+) </w:t>
      </w:r>
      <w:r>
        <w:sym w:font="Wingdings" w:char="F0E0"/>
      </w:r>
      <w:r>
        <w:t xml:space="preserve"> Select “</w:t>
      </w:r>
      <w:r w:rsidRPr="00DA5791">
        <w:rPr>
          <w:b/>
          <w:bCs/>
        </w:rPr>
        <w:t>Send Message</w:t>
      </w:r>
      <w:r>
        <w:t>”</w:t>
      </w:r>
    </w:p>
    <w:p w14:paraId="3F783C6F" w14:textId="5F6DAF8C" w:rsidR="00DA5791" w:rsidRDefault="00DA5791" w:rsidP="00034231">
      <w:pPr>
        <w:pStyle w:val="NoSpacing"/>
        <w:numPr>
          <w:ilvl w:val="0"/>
          <w:numId w:val="117"/>
        </w:numPr>
      </w:pPr>
      <w:r>
        <w:t>Add the message in the “message box”</w:t>
      </w:r>
    </w:p>
    <w:tbl>
      <w:tblPr>
        <w:tblStyle w:val="TableGrid"/>
        <w:tblW w:w="11024" w:type="dxa"/>
        <w:tblLook w:val="04A0" w:firstRow="1" w:lastRow="0" w:firstColumn="1" w:lastColumn="0" w:noHBand="0" w:noVBand="1"/>
      </w:tblPr>
      <w:tblGrid>
        <w:gridCol w:w="4557"/>
        <w:gridCol w:w="6467"/>
      </w:tblGrid>
      <w:tr w:rsidR="00034231" w14:paraId="437B7039" w14:textId="77777777" w:rsidTr="00D216E5">
        <w:trPr>
          <w:trHeight w:val="2843"/>
        </w:trPr>
        <w:tc>
          <w:tcPr>
            <w:tcW w:w="4557" w:type="dxa"/>
          </w:tcPr>
          <w:p w14:paraId="48F33D88" w14:textId="0FD85900" w:rsidR="00034231" w:rsidRDefault="00034231" w:rsidP="00DA5791">
            <w:pPr>
              <w:pStyle w:val="NoSpacing"/>
            </w:pPr>
            <w:r w:rsidRPr="00DA5791">
              <w:rPr>
                <w:noProof/>
              </w:rPr>
              <w:drawing>
                <wp:inline distT="0" distB="0" distL="0" distR="0" wp14:anchorId="79DB00D4" wp14:editId="04AAB143">
                  <wp:extent cx="2133600" cy="1879458"/>
                  <wp:effectExtent l="0" t="0" r="0" b="6985"/>
                  <wp:docPr id="1603981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981105" name=""/>
                          <pic:cNvPicPr/>
                        </pic:nvPicPr>
                        <pic:blipFill>
                          <a:blip r:embed="rId24"/>
                          <a:stretch>
                            <a:fillRect/>
                          </a:stretch>
                        </pic:blipFill>
                        <pic:spPr>
                          <a:xfrm>
                            <a:off x="0" y="0"/>
                            <a:ext cx="2142554" cy="1887345"/>
                          </a:xfrm>
                          <a:prstGeom prst="rect">
                            <a:avLst/>
                          </a:prstGeom>
                        </pic:spPr>
                      </pic:pic>
                    </a:graphicData>
                  </a:graphic>
                </wp:inline>
              </w:drawing>
            </w:r>
          </w:p>
        </w:tc>
        <w:tc>
          <w:tcPr>
            <w:tcW w:w="6467" w:type="dxa"/>
          </w:tcPr>
          <w:p w14:paraId="368C67EB" w14:textId="3D4E0BF5" w:rsidR="00034231" w:rsidRDefault="00034231" w:rsidP="00D216E5">
            <w:pPr>
              <w:pStyle w:val="NoSpacing"/>
              <w:jc w:val="center"/>
            </w:pPr>
            <w:r w:rsidRPr="00DA5791">
              <w:rPr>
                <w:noProof/>
              </w:rPr>
              <w:drawing>
                <wp:inline distT="0" distB="0" distL="0" distR="0" wp14:anchorId="227EF3E7" wp14:editId="36B34CD3">
                  <wp:extent cx="3228975" cy="1949570"/>
                  <wp:effectExtent l="0" t="0" r="0" b="0"/>
                  <wp:docPr id="482409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09021" name=""/>
                          <pic:cNvPicPr/>
                        </pic:nvPicPr>
                        <pic:blipFill>
                          <a:blip r:embed="rId25"/>
                          <a:stretch>
                            <a:fillRect/>
                          </a:stretch>
                        </pic:blipFill>
                        <pic:spPr>
                          <a:xfrm>
                            <a:off x="0" y="0"/>
                            <a:ext cx="3232505" cy="1951701"/>
                          </a:xfrm>
                          <a:prstGeom prst="rect">
                            <a:avLst/>
                          </a:prstGeom>
                        </pic:spPr>
                      </pic:pic>
                    </a:graphicData>
                  </a:graphic>
                </wp:inline>
              </w:drawing>
            </w:r>
          </w:p>
        </w:tc>
      </w:tr>
      <w:tr w:rsidR="00034231" w14:paraId="31208152" w14:textId="77777777" w:rsidTr="002756A9">
        <w:trPr>
          <w:trHeight w:val="2105"/>
        </w:trPr>
        <w:tc>
          <w:tcPr>
            <w:tcW w:w="4557" w:type="dxa"/>
          </w:tcPr>
          <w:p w14:paraId="367CF39F" w14:textId="7DF55146" w:rsidR="00034231" w:rsidRPr="00DA5791" w:rsidRDefault="00034231" w:rsidP="00DA5791">
            <w:pPr>
              <w:pStyle w:val="NoSpacing"/>
            </w:pPr>
            <w:r>
              <w:t xml:space="preserve">Save &amp; Test </w:t>
            </w:r>
            <w:r w:rsidR="00D216E5">
              <w:t>the Copilot Agent</w:t>
            </w:r>
            <w:r>
              <w:t xml:space="preserve"> </w:t>
            </w:r>
            <w:r w:rsidR="00D216E5">
              <w:t xml:space="preserve">after Refreshing </w:t>
            </w:r>
          </w:p>
        </w:tc>
        <w:tc>
          <w:tcPr>
            <w:tcW w:w="6467" w:type="dxa"/>
          </w:tcPr>
          <w:p w14:paraId="3D7E4B6E" w14:textId="53DBDD34" w:rsidR="00034231" w:rsidRPr="00DA5791" w:rsidRDefault="00D216E5" w:rsidP="002756A9">
            <w:pPr>
              <w:pStyle w:val="NoSpacing"/>
              <w:jc w:val="center"/>
            </w:pPr>
            <w:r w:rsidRPr="00D216E5">
              <w:rPr>
                <w:noProof/>
              </w:rPr>
              <w:drawing>
                <wp:inline distT="0" distB="0" distL="0" distR="0" wp14:anchorId="34C205C8" wp14:editId="66F8F6A2">
                  <wp:extent cx="3333750" cy="1502651"/>
                  <wp:effectExtent l="0" t="0" r="0" b="2540"/>
                  <wp:docPr id="1028452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52122" name=""/>
                          <pic:cNvPicPr/>
                        </pic:nvPicPr>
                        <pic:blipFill>
                          <a:blip r:embed="rId26"/>
                          <a:stretch>
                            <a:fillRect/>
                          </a:stretch>
                        </pic:blipFill>
                        <pic:spPr>
                          <a:xfrm>
                            <a:off x="0" y="0"/>
                            <a:ext cx="3339162" cy="1505090"/>
                          </a:xfrm>
                          <a:prstGeom prst="rect">
                            <a:avLst/>
                          </a:prstGeom>
                        </pic:spPr>
                      </pic:pic>
                    </a:graphicData>
                  </a:graphic>
                </wp:inline>
              </w:drawing>
            </w:r>
          </w:p>
        </w:tc>
      </w:tr>
    </w:tbl>
    <w:p w14:paraId="644F11EA" w14:textId="04A7EC27" w:rsidR="00204687" w:rsidRPr="00204687" w:rsidRDefault="00204687" w:rsidP="00204687">
      <w:pPr>
        <w:pStyle w:val="Heading4"/>
      </w:pPr>
      <w:r>
        <w:t>CREATING TOPIC WITH COPILOT</w:t>
      </w:r>
    </w:p>
    <w:p w14:paraId="335192E5" w14:textId="0FE2482B" w:rsidR="0012417D" w:rsidRPr="0012417D" w:rsidRDefault="0012417D" w:rsidP="0012417D">
      <w:pPr>
        <w:pStyle w:val="NoSpacing"/>
        <w:numPr>
          <w:ilvl w:val="0"/>
          <w:numId w:val="31"/>
        </w:numPr>
        <w:rPr>
          <w:rFonts w:eastAsiaTheme="majorEastAsia"/>
        </w:rPr>
      </w:pPr>
      <w:r w:rsidRPr="0012417D">
        <w:rPr>
          <w:rFonts w:eastAsiaTheme="majorEastAsia"/>
        </w:rPr>
        <w:t>Return to the </w:t>
      </w:r>
      <w:r w:rsidRPr="0012417D">
        <w:rPr>
          <w:rFonts w:eastAsiaTheme="majorEastAsia"/>
          <w:b/>
          <w:bCs/>
        </w:rPr>
        <w:t>Topics</w:t>
      </w:r>
      <w:r w:rsidRPr="0012417D">
        <w:rPr>
          <w:rFonts w:eastAsiaTheme="majorEastAsia"/>
        </w:rPr>
        <w:t> page, and in the </w:t>
      </w:r>
      <w:r w:rsidRPr="0012417D">
        <w:rPr>
          <w:rFonts w:eastAsiaTheme="majorEastAsia"/>
          <w:b/>
          <w:bCs/>
        </w:rPr>
        <w:t>+ Add a topic</w:t>
      </w:r>
      <w:r w:rsidRPr="0012417D">
        <w:rPr>
          <w:rFonts w:eastAsiaTheme="majorEastAsia"/>
        </w:rPr>
        <w:t> menu, select </w:t>
      </w:r>
      <w:r w:rsidRPr="0012417D">
        <w:rPr>
          <w:rFonts w:eastAsiaTheme="majorEastAsia"/>
          <w:b/>
          <w:bCs/>
        </w:rPr>
        <w:t>Topic</w:t>
      </w:r>
      <w:r w:rsidRPr="0012417D">
        <w:rPr>
          <w:rFonts w:eastAsiaTheme="majorEastAsia"/>
        </w:rPr>
        <w:t> </w:t>
      </w:r>
      <w:r w:rsidR="00FC1DC6" w:rsidRPr="00FC1DC6">
        <w:rPr>
          <w:rFonts w:eastAsiaTheme="majorEastAsia"/>
        </w:rPr>
        <w:sym w:font="Wingdings" w:char="F0E0"/>
      </w:r>
      <w:r w:rsidRPr="0012417D">
        <w:rPr>
          <w:rFonts w:eastAsiaTheme="majorEastAsia"/>
        </w:rPr>
        <w:t> </w:t>
      </w:r>
      <w:r w:rsidRPr="0012417D">
        <w:rPr>
          <w:rFonts w:eastAsiaTheme="majorEastAsia"/>
          <w:b/>
          <w:bCs/>
        </w:rPr>
        <w:t>Create from description with Copilot</w:t>
      </w:r>
      <w:r w:rsidRPr="0012417D">
        <w:rPr>
          <w:rFonts w:eastAsiaTheme="majorEastAsia"/>
        </w:rPr>
        <w:t>.</w:t>
      </w:r>
    </w:p>
    <w:p w14:paraId="00DCD0A9" w14:textId="77777777" w:rsidR="00FC1DC6" w:rsidRDefault="0012417D" w:rsidP="0012417D">
      <w:pPr>
        <w:pStyle w:val="NoSpacing"/>
        <w:numPr>
          <w:ilvl w:val="0"/>
          <w:numId w:val="31"/>
        </w:numPr>
        <w:rPr>
          <w:rFonts w:eastAsiaTheme="majorEastAsia"/>
        </w:rPr>
      </w:pPr>
      <w:r w:rsidRPr="0012417D">
        <w:rPr>
          <w:rFonts w:eastAsiaTheme="majorEastAsia"/>
        </w:rPr>
        <w:t>In the </w:t>
      </w:r>
      <w:r w:rsidRPr="0012417D">
        <w:rPr>
          <w:rFonts w:eastAsiaTheme="majorEastAsia"/>
          <w:b/>
          <w:bCs/>
        </w:rPr>
        <w:t>Create from description with Copilot</w:t>
      </w:r>
      <w:r w:rsidRPr="0012417D">
        <w:rPr>
          <w:rFonts w:eastAsiaTheme="majorEastAsia"/>
        </w:rPr>
        <w:t xml:space="preserve"> dialog box, </w:t>
      </w:r>
    </w:p>
    <w:p w14:paraId="24E62133" w14:textId="7382CBCA" w:rsidR="00FC1DC6" w:rsidRPr="0010659C" w:rsidRDefault="00FC1DC6" w:rsidP="00FC1DC6">
      <w:pPr>
        <w:pStyle w:val="NoSpacing"/>
        <w:numPr>
          <w:ilvl w:val="1"/>
          <w:numId w:val="35"/>
        </w:numPr>
        <w:rPr>
          <w:rFonts w:eastAsiaTheme="majorEastAsia"/>
          <w:color w:val="FF0000"/>
        </w:rPr>
      </w:pPr>
      <w:r>
        <w:rPr>
          <w:rFonts w:eastAsiaTheme="majorEastAsia"/>
          <w:b/>
          <w:bCs/>
        </w:rPr>
        <w:t>N</w:t>
      </w:r>
      <w:r w:rsidR="0012417D" w:rsidRPr="0012417D">
        <w:rPr>
          <w:rFonts w:eastAsiaTheme="majorEastAsia"/>
          <w:b/>
          <w:bCs/>
        </w:rPr>
        <w:t>ame the new topic</w:t>
      </w:r>
      <w:r w:rsidR="0012417D" w:rsidRPr="0012417D">
        <w:rPr>
          <w:rFonts w:eastAsiaTheme="majorEastAsia"/>
        </w:rPr>
        <w:t> </w:t>
      </w:r>
      <w:r w:rsidR="0012417D" w:rsidRPr="0012417D">
        <w:rPr>
          <w:rFonts w:eastAsiaTheme="majorEastAsia"/>
          <w:color w:val="FF0000"/>
        </w:rPr>
        <w:t>Ask about expenses contact</w:t>
      </w:r>
    </w:p>
    <w:p w14:paraId="5B7D2FA2" w14:textId="58B19B2F" w:rsidR="0012417D" w:rsidRDefault="00FC1DC6" w:rsidP="00FC1DC6">
      <w:pPr>
        <w:pStyle w:val="NoSpacing"/>
        <w:numPr>
          <w:ilvl w:val="1"/>
          <w:numId w:val="35"/>
        </w:numPr>
        <w:rPr>
          <w:rFonts w:eastAsiaTheme="majorEastAsia"/>
        </w:rPr>
      </w:pPr>
      <w:r>
        <w:rPr>
          <w:rFonts w:eastAsiaTheme="majorEastAsia"/>
        </w:rPr>
        <w:t>E</w:t>
      </w:r>
      <w:r w:rsidR="0012417D" w:rsidRPr="0012417D">
        <w:rPr>
          <w:rFonts w:eastAsiaTheme="majorEastAsia"/>
        </w:rPr>
        <w:t>nter the following text to tell Copilot Studio what the topic should do:</w:t>
      </w:r>
    </w:p>
    <w:tbl>
      <w:tblPr>
        <w:tblStyle w:val="TableGrid"/>
        <w:tblW w:w="0" w:type="auto"/>
        <w:jc w:val="center"/>
        <w:tblLook w:val="04A0" w:firstRow="1" w:lastRow="0" w:firstColumn="1" w:lastColumn="0" w:noHBand="0" w:noVBand="1"/>
      </w:tblPr>
      <w:tblGrid>
        <w:gridCol w:w="895"/>
        <w:gridCol w:w="9895"/>
      </w:tblGrid>
      <w:tr w:rsidR="00FC1DC6" w14:paraId="75087478" w14:textId="77777777" w:rsidTr="00FC1DC6">
        <w:trPr>
          <w:jc w:val="center"/>
        </w:trPr>
        <w:tc>
          <w:tcPr>
            <w:tcW w:w="895" w:type="dxa"/>
          </w:tcPr>
          <w:p w14:paraId="4BCBED37" w14:textId="3E9BA29A" w:rsidR="00FC1DC6" w:rsidRDefault="00FC1DC6" w:rsidP="00FC1DC6">
            <w:pPr>
              <w:pStyle w:val="NoSpacing"/>
              <w:rPr>
                <w:rFonts w:eastAsiaTheme="majorEastAsia"/>
              </w:rPr>
            </w:pPr>
            <w:r w:rsidRPr="0012417D">
              <w:rPr>
                <w:rFonts w:eastAsiaTheme="majorEastAsia"/>
              </w:rPr>
              <w:t>prompt</w:t>
            </w:r>
          </w:p>
        </w:tc>
        <w:tc>
          <w:tcPr>
            <w:tcW w:w="9895" w:type="dxa"/>
          </w:tcPr>
          <w:p w14:paraId="69582175" w14:textId="2281889F" w:rsidR="00FC1DC6" w:rsidRDefault="00FC1DC6" w:rsidP="00FC1DC6">
            <w:pPr>
              <w:pStyle w:val="NoSpacing"/>
              <w:rPr>
                <w:rFonts w:eastAsiaTheme="majorEastAsia"/>
              </w:rPr>
            </w:pPr>
            <w:r w:rsidRPr="0012417D">
              <w:rPr>
                <w:rFonts w:eastAsiaTheme="majorEastAsia"/>
              </w:rPr>
              <w:t>When the user asks who to contact about expense claims, tell them to send an email to finance@contoso.com.</w:t>
            </w:r>
          </w:p>
        </w:tc>
      </w:tr>
    </w:tbl>
    <w:p w14:paraId="4D06AAF9" w14:textId="77777777" w:rsidR="00FC1DC6" w:rsidRPr="0012417D" w:rsidRDefault="00FC1DC6" w:rsidP="00FC1DC6">
      <w:pPr>
        <w:pStyle w:val="NoSpacing"/>
        <w:rPr>
          <w:rFonts w:eastAsiaTheme="majorEastAsia"/>
        </w:rPr>
      </w:pPr>
    </w:p>
    <w:p w14:paraId="434EF5C4" w14:textId="02D9822A" w:rsidR="0010659C" w:rsidRDefault="0012417D" w:rsidP="0010659C">
      <w:pPr>
        <w:pStyle w:val="NoSpacing"/>
        <w:numPr>
          <w:ilvl w:val="0"/>
          <w:numId w:val="31"/>
        </w:numPr>
        <w:rPr>
          <w:rFonts w:eastAsiaTheme="majorEastAsia"/>
        </w:rPr>
      </w:pPr>
      <w:r w:rsidRPr="0012417D">
        <w:rPr>
          <w:rFonts w:eastAsiaTheme="majorEastAsia"/>
        </w:rPr>
        <w:t>Select </w:t>
      </w:r>
      <w:r w:rsidRPr="0012417D">
        <w:rPr>
          <w:rFonts w:eastAsiaTheme="majorEastAsia"/>
          <w:b/>
          <w:bCs/>
        </w:rPr>
        <w:t>Create</w:t>
      </w:r>
      <w:r w:rsidRPr="0012417D">
        <w:rPr>
          <w:rFonts w:eastAsiaTheme="majorEastAsia"/>
        </w:rPr>
        <w:t>.</w:t>
      </w:r>
    </w:p>
    <w:p w14:paraId="14DFFAD1" w14:textId="0D197284" w:rsidR="0010659C" w:rsidRPr="0012417D" w:rsidRDefault="0010659C" w:rsidP="0010659C">
      <w:pPr>
        <w:pStyle w:val="NoSpacing"/>
        <w:rPr>
          <w:rFonts w:eastAsiaTheme="majorEastAsia"/>
        </w:rPr>
      </w:pPr>
      <w:r w:rsidRPr="0010659C">
        <w:rPr>
          <w:rFonts w:eastAsiaTheme="majorEastAsia"/>
          <w:noProof/>
        </w:rPr>
        <w:lastRenderedPageBreak/>
        <w:drawing>
          <wp:inline distT="0" distB="0" distL="0" distR="0" wp14:anchorId="244AF671" wp14:editId="0F193321">
            <wp:extent cx="6858000" cy="3550920"/>
            <wp:effectExtent l="19050" t="19050" r="19050" b="11430"/>
            <wp:docPr id="2107324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24027" name=""/>
                    <pic:cNvPicPr/>
                  </pic:nvPicPr>
                  <pic:blipFill>
                    <a:blip r:embed="rId27"/>
                    <a:stretch>
                      <a:fillRect/>
                    </a:stretch>
                  </pic:blipFill>
                  <pic:spPr>
                    <a:xfrm>
                      <a:off x="0" y="0"/>
                      <a:ext cx="6858000" cy="3550920"/>
                    </a:xfrm>
                    <a:prstGeom prst="rect">
                      <a:avLst/>
                    </a:prstGeom>
                    <a:ln>
                      <a:solidFill>
                        <a:schemeClr val="bg1">
                          <a:lumMod val="95000"/>
                        </a:schemeClr>
                      </a:solidFill>
                    </a:ln>
                  </pic:spPr>
                </pic:pic>
              </a:graphicData>
            </a:graphic>
          </wp:inline>
        </w:drawing>
      </w:r>
    </w:p>
    <w:p w14:paraId="39A91F88" w14:textId="77777777" w:rsidR="0012417D" w:rsidRPr="0012417D" w:rsidRDefault="0012417D" w:rsidP="0012417D">
      <w:pPr>
        <w:pStyle w:val="NoSpacing"/>
        <w:numPr>
          <w:ilvl w:val="0"/>
          <w:numId w:val="31"/>
        </w:numPr>
        <w:rPr>
          <w:rFonts w:eastAsiaTheme="majorEastAsia"/>
        </w:rPr>
      </w:pPr>
      <w:r w:rsidRPr="0012417D">
        <w:rPr>
          <w:rFonts w:eastAsiaTheme="majorEastAsia"/>
        </w:rPr>
        <w:t>If prompted, select </w:t>
      </w:r>
      <w:r w:rsidRPr="0012417D">
        <w:rPr>
          <w:rFonts w:eastAsiaTheme="majorEastAsia"/>
          <w:b/>
          <w:bCs/>
        </w:rPr>
        <w:t>Allow</w:t>
      </w:r>
      <w:r w:rsidRPr="0012417D">
        <w:rPr>
          <w:rFonts w:eastAsiaTheme="majorEastAsia"/>
        </w:rPr>
        <w:t> for </w:t>
      </w:r>
      <w:r w:rsidRPr="0012417D">
        <w:rPr>
          <w:rFonts w:eastAsiaTheme="majorEastAsia"/>
          <w:b/>
          <w:bCs/>
        </w:rPr>
        <w:t>see text and images copied to the clipboard</w:t>
      </w:r>
      <w:r w:rsidRPr="0012417D">
        <w:rPr>
          <w:rFonts w:eastAsiaTheme="majorEastAsia"/>
        </w:rPr>
        <w:t>.</w:t>
      </w:r>
    </w:p>
    <w:p w14:paraId="282B860A" w14:textId="1CEEAD17" w:rsidR="0012417D" w:rsidRDefault="0012417D" w:rsidP="0012417D">
      <w:pPr>
        <w:pStyle w:val="NoSpacing"/>
        <w:numPr>
          <w:ilvl w:val="0"/>
          <w:numId w:val="31"/>
        </w:numPr>
        <w:rPr>
          <w:rFonts w:eastAsiaTheme="majorEastAsia"/>
        </w:rPr>
      </w:pPr>
      <w:r w:rsidRPr="0012417D">
        <w:rPr>
          <w:rFonts w:eastAsiaTheme="majorEastAsia"/>
        </w:rPr>
        <w:t>After a short wait, a new topic named </w:t>
      </w:r>
      <w:r w:rsidRPr="0012417D">
        <w:rPr>
          <w:rFonts w:eastAsiaTheme="majorEastAsia"/>
          <w:b/>
          <w:bCs/>
          <w:i/>
          <w:iCs/>
        </w:rPr>
        <w:t>Ask about expenses contact</w:t>
      </w:r>
      <w:r w:rsidRPr="0012417D">
        <w:rPr>
          <w:rFonts w:eastAsiaTheme="majorEastAsia"/>
        </w:rPr>
        <w:t xml:space="preserve"> should be created and opened in the authoring canvas, where it should look </w:t>
      </w:r>
      <w:r w:rsidR="006F66ED" w:rsidRPr="0012417D">
        <w:rPr>
          <w:rFonts w:eastAsiaTheme="majorEastAsia"/>
        </w:rPr>
        <w:t>like</w:t>
      </w:r>
      <w:r w:rsidRPr="0012417D">
        <w:rPr>
          <w:rFonts w:eastAsiaTheme="majorEastAsia"/>
        </w:rPr>
        <w:t xml:space="preserve"> this:</w:t>
      </w:r>
    </w:p>
    <w:p w14:paraId="3B7F290B" w14:textId="3BDD145A" w:rsidR="006F66ED" w:rsidRPr="0012417D" w:rsidRDefault="006F66ED" w:rsidP="006F66ED">
      <w:pPr>
        <w:pStyle w:val="NoSpacing"/>
        <w:rPr>
          <w:rFonts w:eastAsiaTheme="majorEastAsia"/>
        </w:rPr>
      </w:pPr>
      <w:r w:rsidRPr="006F66ED">
        <w:rPr>
          <w:rFonts w:eastAsiaTheme="majorEastAsia"/>
          <w:noProof/>
        </w:rPr>
        <w:drawing>
          <wp:inline distT="0" distB="0" distL="0" distR="0" wp14:anchorId="2B629943" wp14:editId="4673F410">
            <wp:extent cx="6858000" cy="2193290"/>
            <wp:effectExtent l="19050" t="19050" r="19050" b="16510"/>
            <wp:docPr id="13187382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38272" name="Picture 1" descr="A screenshot of a computer&#10;&#10;AI-generated content may be incorrect."/>
                    <pic:cNvPicPr/>
                  </pic:nvPicPr>
                  <pic:blipFill>
                    <a:blip r:embed="rId28"/>
                    <a:stretch>
                      <a:fillRect/>
                    </a:stretch>
                  </pic:blipFill>
                  <pic:spPr>
                    <a:xfrm>
                      <a:off x="0" y="0"/>
                      <a:ext cx="6858000" cy="2193290"/>
                    </a:xfrm>
                    <a:prstGeom prst="rect">
                      <a:avLst/>
                    </a:prstGeom>
                    <a:ln>
                      <a:solidFill>
                        <a:schemeClr val="bg1">
                          <a:lumMod val="95000"/>
                        </a:schemeClr>
                      </a:solidFill>
                    </a:ln>
                  </pic:spPr>
                </pic:pic>
              </a:graphicData>
            </a:graphic>
          </wp:inline>
        </w:drawing>
      </w:r>
    </w:p>
    <w:p w14:paraId="28C1FB1C" w14:textId="02D6224F" w:rsidR="0012417D" w:rsidRPr="0012417D" w:rsidRDefault="0012417D" w:rsidP="0012417D">
      <w:pPr>
        <w:pStyle w:val="NoSpacing"/>
        <w:rPr>
          <w:rFonts w:eastAsiaTheme="majorEastAsia"/>
        </w:rPr>
      </w:pPr>
      <w:r w:rsidRPr="0012417D">
        <w:rPr>
          <w:rFonts w:eastAsiaTheme="majorEastAsia"/>
          <w:noProof/>
        </w:rPr>
        <w:lastRenderedPageBreak/>
        <w:drawing>
          <wp:inline distT="0" distB="0" distL="0" distR="0" wp14:anchorId="14964147" wp14:editId="17E68DAF">
            <wp:extent cx="6858000" cy="4826635"/>
            <wp:effectExtent l="0" t="0" r="0" b="0"/>
            <wp:docPr id="928643000" name="Picture 18" descr="Screenshot of the copilot-generated to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Screenshot of the copilot-generated topic"/>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4826635"/>
                    </a:xfrm>
                    <a:prstGeom prst="rect">
                      <a:avLst/>
                    </a:prstGeom>
                    <a:noFill/>
                    <a:ln>
                      <a:noFill/>
                    </a:ln>
                  </pic:spPr>
                </pic:pic>
              </a:graphicData>
            </a:graphic>
          </wp:inline>
        </w:drawing>
      </w:r>
    </w:p>
    <w:p w14:paraId="34CB33F8" w14:textId="4279DAF9" w:rsidR="0012417D" w:rsidRPr="0012417D" w:rsidRDefault="0012417D" w:rsidP="0012417D">
      <w:pPr>
        <w:pStyle w:val="NoSpacing"/>
        <w:rPr>
          <w:rFonts w:eastAsiaTheme="majorEastAsia"/>
        </w:rPr>
      </w:pPr>
      <w:r w:rsidRPr="0012417D">
        <w:rPr>
          <w:rFonts w:eastAsiaTheme="majorEastAsia"/>
        </w:rPr>
        <w:t xml:space="preserve">The new topic should be triggered by phrases that ask about a contact for </w:t>
      </w:r>
      <w:r w:rsidR="006F66ED" w:rsidRPr="0012417D">
        <w:rPr>
          <w:rFonts w:eastAsiaTheme="majorEastAsia"/>
        </w:rPr>
        <w:t>expenses and</w:t>
      </w:r>
      <w:r w:rsidRPr="0012417D">
        <w:rPr>
          <w:rFonts w:eastAsiaTheme="majorEastAsia"/>
        </w:rPr>
        <w:t xml:space="preserve"> respond with a message telling the user to send an email to the appropriate address.</w:t>
      </w:r>
    </w:p>
    <w:p w14:paraId="72957FEA" w14:textId="77777777" w:rsidR="0012417D" w:rsidRPr="0012417D" w:rsidRDefault="0012417D" w:rsidP="0012417D">
      <w:pPr>
        <w:pStyle w:val="NoSpacing"/>
        <w:rPr>
          <w:rFonts w:eastAsiaTheme="majorEastAsia"/>
        </w:rPr>
      </w:pPr>
      <w:r w:rsidRPr="0012417D">
        <w:rPr>
          <w:rFonts w:eastAsiaTheme="majorEastAsia"/>
          <w:b/>
          <w:bCs/>
        </w:rPr>
        <w:t>Important</w:t>
      </w:r>
      <w:r w:rsidRPr="0012417D">
        <w:rPr>
          <w:rFonts w:eastAsiaTheme="majorEastAsia"/>
        </w:rPr>
        <w:t>: If the nodes in the topic are different from the above image, delete the topic, and create the topic again.</w:t>
      </w:r>
    </w:p>
    <w:p w14:paraId="6C593781" w14:textId="77777777" w:rsidR="0012417D" w:rsidRPr="0012417D" w:rsidRDefault="0012417D" w:rsidP="006F66ED">
      <w:pPr>
        <w:pStyle w:val="NoSpacing"/>
        <w:numPr>
          <w:ilvl w:val="0"/>
          <w:numId w:val="31"/>
        </w:numPr>
        <w:rPr>
          <w:rFonts w:eastAsiaTheme="majorEastAsia"/>
        </w:rPr>
      </w:pPr>
      <w:r w:rsidRPr="0012417D">
        <w:rPr>
          <w:rFonts w:eastAsiaTheme="majorEastAsia"/>
        </w:rPr>
        <w:t>Use the </w:t>
      </w:r>
      <w:r w:rsidRPr="0012417D">
        <w:rPr>
          <w:rFonts w:eastAsiaTheme="majorEastAsia"/>
          <w:b/>
          <w:bCs/>
        </w:rPr>
        <w:t>Save</w:t>
      </w:r>
      <w:r w:rsidRPr="0012417D">
        <w:rPr>
          <w:rFonts w:eastAsiaTheme="majorEastAsia"/>
        </w:rPr>
        <w:t> button (at the top right) to save the new topic in your agent.</w:t>
      </w:r>
    </w:p>
    <w:p w14:paraId="349E8357" w14:textId="56FC7C29" w:rsidR="0012417D" w:rsidRPr="0012417D" w:rsidRDefault="0012417D" w:rsidP="002A1851">
      <w:pPr>
        <w:pStyle w:val="NoSpacing"/>
        <w:numPr>
          <w:ilvl w:val="0"/>
          <w:numId w:val="31"/>
        </w:numPr>
        <w:rPr>
          <w:rFonts w:eastAsiaTheme="majorEastAsia"/>
          <w:b/>
          <w:bCs/>
        </w:rPr>
      </w:pPr>
      <w:r w:rsidRPr="0012417D">
        <w:rPr>
          <w:rFonts w:eastAsiaTheme="majorEastAsia"/>
        </w:rPr>
        <w:t>Open the </w:t>
      </w:r>
      <w:r w:rsidRPr="0012417D">
        <w:rPr>
          <w:rFonts w:eastAsiaTheme="majorEastAsia"/>
          <w:b/>
          <w:bCs/>
        </w:rPr>
        <w:t>Test</w:t>
      </w:r>
      <w:r w:rsidRPr="0012417D">
        <w:rPr>
          <w:rFonts w:eastAsiaTheme="majorEastAsia"/>
        </w:rPr>
        <w:t> pane, and enter the following prompt:</w:t>
      </w:r>
      <w:r w:rsidR="006F66ED">
        <w:rPr>
          <w:rFonts w:eastAsiaTheme="majorEastAsia"/>
        </w:rPr>
        <w:t xml:space="preserve"> </w:t>
      </w:r>
      <w:r w:rsidRPr="0012417D">
        <w:rPr>
          <w:rFonts w:eastAsiaTheme="majorEastAsia"/>
          <w:b/>
          <w:bCs/>
        </w:rPr>
        <w:t>Who should I contact about submitting an expense claim?</w:t>
      </w:r>
    </w:p>
    <w:p w14:paraId="4021671D" w14:textId="77777777" w:rsidR="0012417D" w:rsidRDefault="0012417D" w:rsidP="0012417D">
      <w:pPr>
        <w:pStyle w:val="NoSpacing"/>
        <w:rPr>
          <w:rFonts w:eastAsiaTheme="majorEastAsia"/>
        </w:rPr>
      </w:pPr>
      <w:r w:rsidRPr="0012417D">
        <w:rPr>
          <w:rFonts w:eastAsiaTheme="majorEastAsia"/>
        </w:rPr>
        <w:t>View the response, which should be based on the topic you just added (even though the text you entered doesn’t match any of the phrases in the trigger exactly - it should be close enough semantically to trigger the topic).</w:t>
      </w:r>
    </w:p>
    <w:p w14:paraId="17B66C0C" w14:textId="5CD449F1" w:rsidR="004872CC" w:rsidRDefault="00FD1A2A" w:rsidP="004872CC">
      <w:pPr>
        <w:pStyle w:val="Heading4"/>
      </w:pPr>
      <w:r>
        <w:t>ASKING QUESTION TO USER</w:t>
      </w:r>
    </w:p>
    <w:p w14:paraId="49F26CDC" w14:textId="052B08D0" w:rsidR="004872CC" w:rsidRDefault="000260D5" w:rsidP="000260D5">
      <w:pPr>
        <w:jc w:val="center"/>
      </w:pPr>
      <w:r w:rsidRPr="000260D5">
        <w:rPr>
          <w:noProof/>
        </w:rPr>
        <w:drawing>
          <wp:inline distT="0" distB="0" distL="0" distR="0" wp14:anchorId="5EFDD247" wp14:editId="244FA22C">
            <wp:extent cx="2867025" cy="1917516"/>
            <wp:effectExtent l="0" t="0" r="0" b="6985"/>
            <wp:docPr id="127853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3641" name=""/>
                    <pic:cNvPicPr/>
                  </pic:nvPicPr>
                  <pic:blipFill>
                    <a:blip r:embed="rId30"/>
                    <a:stretch>
                      <a:fillRect/>
                    </a:stretch>
                  </pic:blipFill>
                  <pic:spPr>
                    <a:xfrm>
                      <a:off x="0" y="0"/>
                      <a:ext cx="2872054" cy="1920880"/>
                    </a:xfrm>
                    <a:prstGeom prst="rect">
                      <a:avLst/>
                    </a:prstGeom>
                  </pic:spPr>
                </pic:pic>
              </a:graphicData>
            </a:graphic>
          </wp:inline>
        </w:drawing>
      </w:r>
    </w:p>
    <w:p w14:paraId="7DCC9EB6" w14:textId="240E89A4" w:rsidR="000260D5" w:rsidRDefault="004E182B" w:rsidP="004E182B">
      <w:pPr>
        <w:pStyle w:val="ListParagraph"/>
        <w:numPr>
          <w:ilvl w:val="0"/>
          <w:numId w:val="119"/>
        </w:numPr>
      </w:pPr>
      <w:r>
        <w:t>In this exercise – We will as question from the user before giving response.</w:t>
      </w:r>
    </w:p>
    <w:p w14:paraId="2D19D736" w14:textId="3F461583" w:rsidR="004E182B" w:rsidRDefault="004E182B" w:rsidP="002B67EF">
      <w:pPr>
        <w:pStyle w:val="ListParagraph"/>
        <w:ind w:left="360"/>
        <w:jc w:val="center"/>
      </w:pPr>
      <w:r w:rsidRPr="004E182B">
        <w:rPr>
          <w:noProof/>
        </w:rPr>
        <w:lastRenderedPageBreak/>
        <w:drawing>
          <wp:inline distT="0" distB="0" distL="0" distR="0" wp14:anchorId="0F6ED874" wp14:editId="6EF652E6">
            <wp:extent cx="2486025" cy="3230467"/>
            <wp:effectExtent l="0" t="0" r="0" b="8255"/>
            <wp:docPr id="169833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39222" name=""/>
                    <pic:cNvPicPr/>
                  </pic:nvPicPr>
                  <pic:blipFill>
                    <a:blip r:embed="rId31"/>
                    <a:stretch>
                      <a:fillRect/>
                    </a:stretch>
                  </pic:blipFill>
                  <pic:spPr>
                    <a:xfrm>
                      <a:off x="0" y="0"/>
                      <a:ext cx="2488531" cy="3233723"/>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3595"/>
        <w:gridCol w:w="6835"/>
      </w:tblGrid>
      <w:tr w:rsidR="002B67EF" w14:paraId="5D9AB076" w14:textId="77777777" w:rsidTr="002B67EF">
        <w:tc>
          <w:tcPr>
            <w:tcW w:w="3595" w:type="dxa"/>
          </w:tcPr>
          <w:p w14:paraId="22DA50C0" w14:textId="097D820B" w:rsidR="002B67EF" w:rsidRDefault="002B67EF" w:rsidP="002B67EF">
            <w:pPr>
              <w:pStyle w:val="ListParagraph"/>
              <w:ind w:left="0"/>
            </w:pPr>
            <w:r w:rsidRPr="002B67EF">
              <w:rPr>
                <w:noProof/>
              </w:rPr>
              <w:drawing>
                <wp:inline distT="0" distB="0" distL="0" distR="0" wp14:anchorId="2EF285FC" wp14:editId="35BBA66E">
                  <wp:extent cx="1752600" cy="2178907"/>
                  <wp:effectExtent l="0" t="0" r="0" b="0"/>
                  <wp:docPr id="1927512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12098" name=""/>
                          <pic:cNvPicPr/>
                        </pic:nvPicPr>
                        <pic:blipFill>
                          <a:blip r:embed="rId32"/>
                          <a:stretch>
                            <a:fillRect/>
                          </a:stretch>
                        </pic:blipFill>
                        <pic:spPr>
                          <a:xfrm>
                            <a:off x="0" y="0"/>
                            <a:ext cx="1757542" cy="2185052"/>
                          </a:xfrm>
                          <a:prstGeom prst="rect">
                            <a:avLst/>
                          </a:prstGeom>
                        </pic:spPr>
                      </pic:pic>
                    </a:graphicData>
                  </a:graphic>
                </wp:inline>
              </w:drawing>
            </w:r>
          </w:p>
        </w:tc>
        <w:tc>
          <w:tcPr>
            <w:tcW w:w="6835" w:type="dxa"/>
          </w:tcPr>
          <w:p w14:paraId="2C5896B7" w14:textId="1AFF23AB" w:rsidR="002B67EF" w:rsidRDefault="002B67EF" w:rsidP="002B67EF">
            <w:pPr>
              <w:pStyle w:val="ListParagraph"/>
              <w:numPr>
                <w:ilvl w:val="0"/>
                <w:numId w:val="119"/>
              </w:numPr>
            </w:pPr>
            <w:r>
              <w:t xml:space="preserve">To Add </w:t>
            </w:r>
            <w:proofErr w:type="gramStart"/>
            <w:r>
              <w:t>condition ,</w:t>
            </w:r>
            <w:proofErr w:type="gramEnd"/>
            <w:r>
              <w:t xml:space="preserve"> add the condition box corresponding to each option in the Question Box</w:t>
            </w:r>
          </w:p>
        </w:tc>
      </w:tr>
    </w:tbl>
    <w:p w14:paraId="69C39C07" w14:textId="77777777" w:rsidR="00155DCF" w:rsidRDefault="00AE3541" w:rsidP="004D15C4">
      <w:pPr>
        <w:pBdr>
          <w:bottom w:val="single" w:sz="6" w:space="1" w:color="auto"/>
        </w:pBdr>
        <w:rPr>
          <w:b/>
          <w:bCs/>
        </w:rPr>
      </w:pPr>
      <w:proofErr w:type="gramStart"/>
      <w:r w:rsidRPr="00155DCF">
        <w:rPr>
          <w:b/>
          <w:bCs/>
        </w:rPr>
        <w:t>OVER ALL</w:t>
      </w:r>
      <w:proofErr w:type="gramEnd"/>
      <w:r w:rsidRPr="00155DCF">
        <w:rPr>
          <w:b/>
          <w:bCs/>
        </w:rPr>
        <w:t xml:space="preserve"> FLOW CHART</w:t>
      </w:r>
    </w:p>
    <w:p w14:paraId="523CFD6C" w14:textId="66751B8B" w:rsidR="006D237F" w:rsidRDefault="00AE3541" w:rsidP="00155DCF">
      <w:pPr>
        <w:pStyle w:val="NoSpacing"/>
      </w:pPr>
      <w:r>
        <w:lastRenderedPageBreak/>
        <w:br/>
      </w:r>
      <w:r w:rsidRPr="00AE3541">
        <w:rPr>
          <w:noProof/>
        </w:rPr>
        <w:drawing>
          <wp:inline distT="0" distB="0" distL="0" distR="0" wp14:anchorId="2FA9AEB8" wp14:editId="101579AE">
            <wp:extent cx="6858000" cy="4525010"/>
            <wp:effectExtent l="19050" t="19050" r="19050" b="27940"/>
            <wp:docPr id="93621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16924" name=""/>
                    <pic:cNvPicPr/>
                  </pic:nvPicPr>
                  <pic:blipFill>
                    <a:blip r:embed="rId33"/>
                    <a:stretch>
                      <a:fillRect/>
                    </a:stretch>
                  </pic:blipFill>
                  <pic:spPr>
                    <a:xfrm>
                      <a:off x="0" y="0"/>
                      <a:ext cx="6858000" cy="4525010"/>
                    </a:xfrm>
                    <a:prstGeom prst="rect">
                      <a:avLst/>
                    </a:prstGeom>
                    <a:ln>
                      <a:solidFill>
                        <a:schemeClr val="bg1">
                          <a:lumMod val="95000"/>
                        </a:schemeClr>
                      </a:solidFill>
                    </a:ln>
                  </pic:spPr>
                </pic:pic>
              </a:graphicData>
            </a:graphic>
          </wp:inline>
        </w:drawing>
      </w:r>
    </w:p>
    <w:p w14:paraId="49699B43" w14:textId="161155EB" w:rsidR="006D237F" w:rsidRDefault="006D237F" w:rsidP="004D15C4">
      <w:pPr>
        <w:pBdr>
          <w:bottom w:val="single" w:sz="6" w:space="1" w:color="auto"/>
        </w:pBdr>
      </w:pPr>
      <w:r>
        <w:t>TEST YOUR AGENT</w:t>
      </w:r>
    </w:p>
    <w:p w14:paraId="0352849B" w14:textId="77777777" w:rsidR="00155DCF" w:rsidRDefault="00155DCF" w:rsidP="004D15C4"/>
    <w:p w14:paraId="5624F3EE" w14:textId="5E18B3EC" w:rsidR="00155DCF" w:rsidRDefault="00155DCF" w:rsidP="00155DCF">
      <w:pPr>
        <w:jc w:val="center"/>
      </w:pPr>
      <w:r w:rsidRPr="00155DCF">
        <w:rPr>
          <w:noProof/>
        </w:rPr>
        <w:lastRenderedPageBreak/>
        <w:drawing>
          <wp:inline distT="0" distB="0" distL="0" distR="0" wp14:anchorId="74BB5952" wp14:editId="086A975F">
            <wp:extent cx="2771775" cy="5358291"/>
            <wp:effectExtent l="0" t="0" r="0" b="0"/>
            <wp:docPr id="144925479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54795" name="Picture 1" descr="A screenshot of a chat&#10;&#10;AI-generated content may be incorrect."/>
                    <pic:cNvPicPr/>
                  </pic:nvPicPr>
                  <pic:blipFill>
                    <a:blip r:embed="rId34"/>
                    <a:stretch>
                      <a:fillRect/>
                    </a:stretch>
                  </pic:blipFill>
                  <pic:spPr>
                    <a:xfrm>
                      <a:off x="0" y="0"/>
                      <a:ext cx="2772966" cy="5360594"/>
                    </a:xfrm>
                    <a:prstGeom prst="rect">
                      <a:avLst/>
                    </a:prstGeom>
                  </pic:spPr>
                </pic:pic>
              </a:graphicData>
            </a:graphic>
          </wp:inline>
        </w:drawing>
      </w:r>
    </w:p>
    <w:p w14:paraId="2ED8666C" w14:textId="3B064C9C" w:rsidR="007F7681" w:rsidRDefault="007F7681" w:rsidP="007F7681">
      <w:pPr>
        <w:pStyle w:val="Heading4"/>
      </w:pPr>
      <w:r>
        <w:t>PUBLISHING THE AGENT</w:t>
      </w:r>
    </w:p>
    <w:p w14:paraId="5DB73BBC" w14:textId="597B841F" w:rsidR="007F7681" w:rsidRDefault="007F7681" w:rsidP="004D15C4">
      <w:r w:rsidRPr="007F7681">
        <w:rPr>
          <w:noProof/>
        </w:rPr>
        <w:lastRenderedPageBreak/>
        <w:drawing>
          <wp:inline distT="0" distB="0" distL="0" distR="0" wp14:anchorId="6D9D38F5" wp14:editId="4BBCA0F2">
            <wp:extent cx="6858000" cy="3756025"/>
            <wp:effectExtent l="19050" t="19050" r="19050" b="15875"/>
            <wp:docPr id="13453621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62124" name="Picture 1" descr="A screenshot of a computer&#10;&#10;AI-generated content may be incorrect."/>
                    <pic:cNvPicPr/>
                  </pic:nvPicPr>
                  <pic:blipFill>
                    <a:blip r:embed="rId35"/>
                    <a:stretch>
                      <a:fillRect/>
                    </a:stretch>
                  </pic:blipFill>
                  <pic:spPr>
                    <a:xfrm>
                      <a:off x="0" y="0"/>
                      <a:ext cx="6858000" cy="3756025"/>
                    </a:xfrm>
                    <a:prstGeom prst="rect">
                      <a:avLst/>
                    </a:prstGeom>
                    <a:ln>
                      <a:solidFill>
                        <a:schemeClr val="bg1">
                          <a:lumMod val="95000"/>
                        </a:schemeClr>
                      </a:solidFill>
                    </a:ln>
                  </pic:spPr>
                </pic:pic>
              </a:graphicData>
            </a:graphic>
          </wp:inline>
        </w:drawing>
      </w:r>
    </w:p>
    <w:p w14:paraId="785E167C" w14:textId="47B21E8E" w:rsidR="007F7681" w:rsidRDefault="00697733" w:rsidP="00697733">
      <w:pPr>
        <w:jc w:val="center"/>
      </w:pPr>
      <w:r w:rsidRPr="00697733">
        <w:rPr>
          <w:noProof/>
        </w:rPr>
        <w:drawing>
          <wp:inline distT="0" distB="0" distL="0" distR="0" wp14:anchorId="174B01BC" wp14:editId="15A74627">
            <wp:extent cx="4267796" cy="647790"/>
            <wp:effectExtent l="19050" t="19050" r="19050" b="19050"/>
            <wp:docPr id="20362113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11390" name="Picture 1" descr="A screenshot of a computer&#10;&#10;AI-generated content may be incorrect."/>
                    <pic:cNvPicPr/>
                  </pic:nvPicPr>
                  <pic:blipFill>
                    <a:blip r:embed="rId36"/>
                    <a:stretch>
                      <a:fillRect/>
                    </a:stretch>
                  </pic:blipFill>
                  <pic:spPr>
                    <a:xfrm>
                      <a:off x="0" y="0"/>
                      <a:ext cx="4267796" cy="647790"/>
                    </a:xfrm>
                    <a:prstGeom prst="rect">
                      <a:avLst/>
                    </a:prstGeom>
                    <a:ln>
                      <a:solidFill>
                        <a:schemeClr val="bg1">
                          <a:lumMod val="95000"/>
                        </a:schemeClr>
                      </a:solidFill>
                    </a:ln>
                  </pic:spPr>
                </pic:pic>
              </a:graphicData>
            </a:graphic>
          </wp:inline>
        </w:drawing>
      </w:r>
    </w:p>
    <w:p w14:paraId="6ECF2F56" w14:textId="7F2C9D04" w:rsidR="00697733" w:rsidRDefault="00FD58B7" w:rsidP="00FD58B7">
      <w:pPr>
        <w:pStyle w:val="Heading5"/>
        <w:pBdr>
          <w:bottom w:val="single" w:sz="6" w:space="1" w:color="auto"/>
        </w:pBdr>
      </w:pPr>
      <w:r>
        <w:t>PUBLISH ON CHANNELS</w:t>
      </w:r>
    </w:p>
    <w:p w14:paraId="62C96E99" w14:textId="03924B6B" w:rsidR="00FD58B7" w:rsidRDefault="00E90F60" w:rsidP="00E90F60">
      <w:pPr>
        <w:pStyle w:val="ListParagraph"/>
        <w:numPr>
          <w:ilvl w:val="0"/>
          <w:numId w:val="119"/>
        </w:numPr>
      </w:pPr>
      <w:r>
        <w:t xml:space="preserve">Go to Channels </w:t>
      </w:r>
      <w:r>
        <w:sym w:font="Wingdings" w:char="F0E0"/>
      </w:r>
      <w:r>
        <w:t xml:space="preserve"> Select a Channels (for example Teams</w:t>
      </w:r>
      <w:r w:rsidR="00705CEC">
        <w:t xml:space="preserve"> or Website</w:t>
      </w:r>
      <w:r>
        <w:t>)</w:t>
      </w:r>
    </w:p>
    <w:p w14:paraId="7DCAEA32" w14:textId="56038F12" w:rsidR="00705CEC" w:rsidRDefault="00705CEC" w:rsidP="00E90F60">
      <w:pPr>
        <w:pStyle w:val="ListParagraph"/>
        <w:numPr>
          <w:ilvl w:val="0"/>
          <w:numId w:val="119"/>
        </w:numPr>
      </w:pPr>
      <w:r>
        <w:t>To use the Agent in a Demo website which can be user publicly without authentication</w:t>
      </w:r>
    </w:p>
    <w:p w14:paraId="060F1CEF" w14:textId="3E2631A6" w:rsidR="00705CEC" w:rsidRDefault="00705CEC" w:rsidP="00E90F60">
      <w:pPr>
        <w:pStyle w:val="ListParagraph"/>
        <w:numPr>
          <w:ilvl w:val="0"/>
          <w:numId w:val="119"/>
        </w:numPr>
      </w:pPr>
      <w:r>
        <w:t xml:space="preserve">Go to Settings </w:t>
      </w:r>
      <w:r>
        <w:sym w:font="Wingdings" w:char="F0E0"/>
      </w:r>
      <w:r>
        <w:t xml:space="preserve"> Security </w:t>
      </w:r>
      <w:r>
        <w:sym w:font="Wingdings" w:char="F0E0"/>
      </w:r>
      <w:r>
        <w:t xml:space="preserve"> Authentication </w:t>
      </w:r>
      <w:r>
        <w:sym w:font="Wingdings" w:char="F0E0"/>
      </w:r>
      <w:r>
        <w:t xml:space="preserve"> No Authentication</w:t>
      </w:r>
      <w:r w:rsidR="004A4B98">
        <w:t xml:space="preserve"> </w:t>
      </w:r>
      <w:r w:rsidR="004A4B98">
        <w:sym w:font="Wingdings" w:char="F0E0"/>
      </w:r>
      <w:r w:rsidR="004A4B98">
        <w:t xml:space="preserve"> Save</w:t>
      </w:r>
    </w:p>
    <w:p w14:paraId="0BC2C0AE" w14:textId="280809ED" w:rsidR="001E11A8" w:rsidRDefault="001E11A8" w:rsidP="00E90F60">
      <w:pPr>
        <w:pStyle w:val="ListParagraph"/>
        <w:numPr>
          <w:ilvl w:val="0"/>
          <w:numId w:val="119"/>
        </w:numPr>
      </w:pPr>
      <w:r>
        <w:t>Publish the Agent</w:t>
      </w:r>
    </w:p>
    <w:p w14:paraId="184C44E5" w14:textId="30671399" w:rsidR="00705CEC" w:rsidRDefault="00705CEC" w:rsidP="00705CEC">
      <w:pPr>
        <w:pStyle w:val="NoSpacing"/>
      </w:pPr>
      <w:r w:rsidRPr="00705CEC">
        <w:rPr>
          <w:noProof/>
        </w:rPr>
        <w:drawing>
          <wp:inline distT="0" distB="0" distL="0" distR="0" wp14:anchorId="7D67934B" wp14:editId="2A10A2F6">
            <wp:extent cx="6858000" cy="2701290"/>
            <wp:effectExtent l="19050" t="19050" r="19050" b="22860"/>
            <wp:docPr id="13739853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85372" name="Picture 1" descr="A screenshot of a computer&#10;&#10;AI-generated content may be incorrect."/>
                    <pic:cNvPicPr/>
                  </pic:nvPicPr>
                  <pic:blipFill>
                    <a:blip r:embed="rId37"/>
                    <a:stretch>
                      <a:fillRect/>
                    </a:stretch>
                  </pic:blipFill>
                  <pic:spPr>
                    <a:xfrm>
                      <a:off x="0" y="0"/>
                      <a:ext cx="6858000" cy="2701290"/>
                    </a:xfrm>
                    <a:prstGeom prst="rect">
                      <a:avLst/>
                    </a:prstGeom>
                    <a:ln>
                      <a:solidFill>
                        <a:schemeClr val="bg1">
                          <a:lumMod val="95000"/>
                        </a:schemeClr>
                      </a:solidFill>
                    </a:ln>
                  </pic:spPr>
                </pic:pic>
              </a:graphicData>
            </a:graphic>
          </wp:inline>
        </w:drawing>
      </w:r>
    </w:p>
    <w:p w14:paraId="3576EE0C" w14:textId="1547C693" w:rsidR="00245E68" w:rsidRDefault="00245E68" w:rsidP="00245E68">
      <w:pPr>
        <w:pStyle w:val="NoSpacing"/>
        <w:numPr>
          <w:ilvl w:val="0"/>
          <w:numId w:val="120"/>
        </w:numPr>
      </w:pPr>
      <w:r>
        <w:t xml:space="preserve">Go to Channels and Click </w:t>
      </w:r>
      <w:r>
        <w:sym w:font="Wingdings" w:char="F0E0"/>
      </w:r>
      <w:r>
        <w:t xml:space="preserve"> Demo website</w:t>
      </w:r>
    </w:p>
    <w:p w14:paraId="291FBB03" w14:textId="3BABEBC8" w:rsidR="00921728" w:rsidRDefault="00921728" w:rsidP="00733852">
      <w:pPr>
        <w:pStyle w:val="NoSpacing"/>
        <w:jc w:val="center"/>
      </w:pPr>
      <w:r w:rsidRPr="00921728">
        <w:rPr>
          <w:noProof/>
        </w:rPr>
        <w:lastRenderedPageBreak/>
        <w:drawing>
          <wp:inline distT="0" distB="0" distL="0" distR="0" wp14:anchorId="4D813E3C" wp14:editId="4D205CE6">
            <wp:extent cx="6858000" cy="3321685"/>
            <wp:effectExtent l="19050" t="19050" r="19050" b="12065"/>
            <wp:docPr id="151838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8426" name=""/>
                    <pic:cNvPicPr/>
                  </pic:nvPicPr>
                  <pic:blipFill>
                    <a:blip r:embed="rId38"/>
                    <a:stretch>
                      <a:fillRect/>
                    </a:stretch>
                  </pic:blipFill>
                  <pic:spPr>
                    <a:xfrm>
                      <a:off x="0" y="0"/>
                      <a:ext cx="6858000" cy="3321685"/>
                    </a:xfrm>
                    <a:prstGeom prst="rect">
                      <a:avLst/>
                    </a:prstGeom>
                    <a:ln>
                      <a:solidFill>
                        <a:schemeClr val="bg1">
                          <a:lumMod val="95000"/>
                        </a:schemeClr>
                      </a:solidFill>
                    </a:ln>
                  </pic:spPr>
                </pic:pic>
              </a:graphicData>
            </a:graphic>
          </wp:inline>
        </w:drawing>
      </w:r>
    </w:p>
    <w:p w14:paraId="20C6226E" w14:textId="77777777" w:rsidR="00B760EF" w:rsidRPr="00B760EF" w:rsidRDefault="00B760EF" w:rsidP="00B760EF">
      <w:pPr>
        <w:pStyle w:val="NoSpacing"/>
      </w:pPr>
    </w:p>
    <w:p w14:paraId="1588FDDF" w14:textId="33295A4B" w:rsidR="00B760EF" w:rsidRPr="00B760EF" w:rsidRDefault="005E48A1" w:rsidP="00B760EF">
      <w:pPr>
        <w:pStyle w:val="NoSpacing"/>
        <w:numPr>
          <w:ilvl w:val="0"/>
          <w:numId w:val="120"/>
        </w:numPr>
      </w:pPr>
      <w:r>
        <w:t xml:space="preserve">Save </w:t>
      </w:r>
      <w:r>
        <w:sym w:font="Wingdings" w:char="F0E0"/>
      </w:r>
      <w:r>
        <w:t xml:space="preserve"> </w:t>
      </w:r>
      <w:r w:rsidR="00B760EF" w:rsidRPr="00B760EF">
        <w:t xml:space="preserve">Copy the link </w:t>
      </w:r>
      <w:r w:rsidR="00B760EF" w:rsidRPr="00B760EF">
        <w:sym w:font="Wingdings" w:char="F0E0"/>
      </w:r>
      <w:r w:rsidR="00B760EF" w:rsidRPr="00B760EF">
        <w:t xml:space="preserve"> Open the URL in a </w:t>
      </w:r>
      <w:proofErr w:type="gramStart"/>
      <w:r w:rsidR="00B760EF" w:rsidRPr="00B760EF">
        <w:t xml:space="preserve">Browser </w:t>
      </w:r>
      <w:r>
        <w:t>.</w:t>
      </w:r>
      <w:proofErr w:type="gramEnd"/>
      <w:r>
        <w:t xml:space="preserve"> </w:t>
      </w:r>
    </w:p>
    <w:p w14:paraId="5BD6001F" w14:textId="0EAD1946" w:rsidR="00733852" w:rsidRDefault="00733852" w:rsidP="00733852">
      <w:pPr>
        <w:pStyle w:val="NoSpacing"/>
        <w:jc w:val="center"/>
      </w:pPr>
      <w:r w:rsidRPr="00733852">
        <w:rPr>
          <w:noProof/>
        </w:rPr>
        <w:drawing>
          <wp:inline distT="0" distB="0" distL="0" distR="0" wp14:anchorId="559ED0B7" wp14:editId="00927C09">
            <wp:extent cx="6858000" cy="5176520"/>
            <wp:effectExtent l="0" t="0" r="0" b="5080"/>
            <wp:docPr id="1904174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74948" name=""/>
                    <pic:cNvPicPr/>
                  </pic:nvPicPr>
                  <pic:blipFill>
                    <a:blip r:embed="rId39"/>
                    <a:stretch>
                      <a:fillRect/>
                    </a:stretch>
                  </pic:blipFill>
                  <pic:spPr>
                    <a:xfrm>
                      <a:off x="0" y="0"/>
                      <a:ext cx="6858000" cy="5176520"/>
                    </a:xfrm>
                    <a:prstGeom prst="rect">
                      <a:avLst/>
                    </a:prstGeom>
                  </pic:spPr>
                </pic:pic>
              </a:graphicData>
            </a:graphic>
          </wp:inline>
        </w:drawing>
      </w:r>
    </w:p>
    <w:p w14:paraId="75F84E0D" w14:textId="24A44194" w:rsidR="006E7DD0" w:rsidRDefault="006E7DD0" w:rsidP="006E7DD0">
      <w:pPr>
        <w:pStyle w:val="Heading7"/>
        <w:pBdr>
          <w:bottom w:val="single" w:sz="6" w:space="1" w:color="auto"/>
        </w:pBdr>
      </w:pPr>
      <w:r>
        <w:lastRenderedPageBreak/>
        <w:t>EMBEDDING IN CUTOM WEBSITE</w:t>
      </w:r>
    </w:p>
    <w:p w14:paraId="08479E1C" w14:textId="707C299E" w:rsidR="006E7DD0" w:rsidRDefault="006E7DD0" w:rsidP="006E7DD0">
      <w:pPr>
        <w:pStyle w:val="NoSpacing"/>
        <w:numPr>
          <w:ilvl w:val="0"/>
          <w:numId w:val="120"/>
        </w:numPr>
      </w:pPr>
      <w:r>
        <w:t>The above example of for demo website. We can embed it a custom website too</w:t>
      </w:r>
    </w:p>
    <w:p w14:paraId="362FFEDE" w14:textId="713415A6" w:rsidR="006E7DD0" w:rsidRDefault="006E7DD0" w:rsidP="006E7DD0">
      <w:pPr>
        <w:pStyle w:val="NoSpacing"/>
        <w:numPr>
          <w:ilvl w:val="0"/>
          <w:numId w:val="120"/>
        </w:numPr>
      </w:pPr>
      <w:r>
        <w:t xml:space="preserve">Click on WebApp </w:t>
      </w:r>
      <w:r>
        <w:sym w:font="Wingdings" w:char="F0E0"/>
      </w:r>
      <w:r>
        <w:t xml:space="preserve"> Copy the </w:t>
      </w:r>
      <w:proofErr w:type="spellStart"/>
      <w:r>
        <w:t>Emded</w:t>
      </w:r>
      <w:proofErr w:type="spellEnd"/>
      <w:r>
        <w:t xml:space="preserve"> </w:t>
      </w:r>
      <w:proofErr w:type="gramStart"/>
      <w:r>
        <w:t>code</w:t>
      </w:r>
      <w:r w:rsidR="0077610B">
        <w:t>(</w:t>
      </w:r>
      <w:proofErr w:type="gramEnd"/>
      <w:r w:rsidR="0077610B">
        <w:t xml:space="preserve">as an </w:t>
      </w:r>
      <w:proofErr w:type="spellStart"/>
      <w:r w:rsidR="0077610B">
        <w:t>iframe</w:t>
      </w:r>
      <w:proofErr w:type="spellEnd"/>
      <w:r w:rsidR="0077610B">
        <w:t>)</w:t>
      </w:r>
      <w:r>
        <w:t xml:space="preserve"> and paste in the HTML of the WebApp</w:t>
      </w:r>
    </w:p>
    <w:p w14:paraId="1D8FEFDE" w14:textId="529E6EE6" w:rsidR="00705CEC" w:rsidRDefault="006E7DD0" w:rsidP="00705CEC">
      <w:pPr>
        <w:pStyle w:val="NoSpacing"/>
      </w:pPr>
      <w:r w:rsidRPr="006E7DD0">
        <w:rPr>
          <w:noProof/>
        </w:rPr>
        <w:drawing>
          <wp:inline distT="0" distB="0" distL="0" distR="0" wp14:anchorId="23113D5B" wp14:editId="6244F93E">
            <wp:extent cx="6858000" cy="2520950"/>
            <wp:effectExtent l="19050" t="19050" r="19050" b="12700"/>
            <wp:docPr id="177771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1847" name="Picture 1" descr="A screenshot of a computer&#10;&#10;AI-generated content may be incorrect."/>
                    <pic:cNvPicPr/>
                  </pic:nvPicPr>
                  <pic:blipFill>
                    <a:blip r:embed="rId40"/>
                    <a:stretch>
                      <a:fillRect/>
                    </a:stretch>
                  </pic:blipFill>
                  <pic:spPr>
                    <a:xfrm>
                      <a:off x="0" y="0"/>
                      <a:ext cx="6858000" cy="2520950"/>
                    </a:xfrm>
                    <a:prstGeom prst="rect">
                      <a:avLst/>
                    </a:prstGeom>
                    <a:ln>
                      <a:solidFill>
                        <a:schemeClr val="bg1">
                          <a:lumMod val="95000"/>
                        </a:schemeClr>
                      </a:solidFill>
                    </a:ln>
                  </pic:spPr>
                </pic:pic>
              </a:graphicData>
            </a:graphic>
          </wp:inline>
        </w:drawing>
      </w:r>
    </w:p>
    <w:p w14:paraId="1BE0F841" w14:textId="77777777" w:rsidR="00242FE8" w:rsidRDefault="00242FE8" w:rsidP="00705CEC">
      <w:pPr>
        <w:pStyle w:val="NoSpacing"/>
      </w:pPr>
    </w:p>
    <w:p w14:paraId="4B8C93F2" w14:textId="006B1C51" w:rsidR="00242FE8" w:rsidRPr="00FD58B7" w:rsidRDefault="00242FE8" w:rsidP="00242FE8">
      <w:pPr>
        <w:pStyle w:val="NoSpacing"/>
        <w:jc w:val="center"/>
      </w:pPr>
      <w:r w:rsidRPr="00242FE8">
        <w:rPr>
          <w:noProof/>
        </w:rPr>
        <w:drawing>
          <wp:inline distT="0" distB="0" distL="0" distR="0" wp14:anchorId="282A054D" wp14:editId="0B4F7342">
            <wp:extent cx="3295650" cy="4437450"/>
            <wp:effectExtent l="19050" t="19050" r="19050" b="20320"/>
            <wp:docPr id="68479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91096" name=""/>
                    <pic:cNvPicPr/>
                  </pic:nvPicPr>
                  <pic:blipFill>
                    <a:blip r:embed="rId41"/>
                    <a:stretch>
                      <a:fillRect/>
                    </a:stretch>
                  </pic:blipFill>
                  <pic:spPr>
                    <a:xfrm>
                      <a:off x="0" y="0"/>
                      <a:ext cx="3298420" cy="4441179"/>
                    </a:xfrm>
                    <a:prstGeom prst="rect">
                      <a:avLst/>
                    </a:prstGeom>
                    <a:ln>
                      <a:solidFill>
                        <a:schemeClr val="bg1">
                          <a:lumMod val="95000"/>
                        </a:schemeClr>
                      </a:solidFill>
                    </a:ln>
                  </pic:spPr>
                </pic:pic>
              </a:graphicData>
            </a:graphic>
          </wp:inline>
        </w:drawing>
      </w:r>
    </w:p>
    <w:p w14:paraId="5C7D9A73" w14:textId="2075C4DB" w:rsidR="0012417D" w:rsidRPr="0012417D" w:rsidRDefault="006F1B0D" w:rsidP="006F1B0D">
      <w:pPr>
        <w:pStyle w:val="Heading2"/>
      </w:pPr>
      <w:bookmarkStart w:id="11" w:name="_Toc204424436"/>
      <w:r w:rsidRPr="0012417D">
        <w:t>ADD A KNOWLEDGE SOURCE FOR GENERATIVE AI RESPONSES</w:t>
      </w:r>
      <w:bookmarkEnd w:id="11"/>
    </w:p>
    <w:p w14:paraId="599B2297" w14:textId="77777777" w:rsidR="0012417D" w:rsidRPr="0012417D" w:rsidRDefault="0012417D" w:rsidP="0012417D">
      <w:pPr>
        <w:pStyle w:val="NoSpacing"/>
        <w:rPr>
          <w:rFonts w:eastAsiaTheme="majorEastAsia"/>
        </w:rPr>
      </w:pPr>
      <w:r w:rsidRPr="0012417D">
        <w:rPr>
          <w:rFonts w:eastAsiaTheme="majorEastAsia"/>
        </w:rPr>
        <w:t xml:space="preserve">You can add topics for </w:t>
      </w:r>
      <w:proofErr w:type="gramStart"/>
      <w:r w:rsidRPr="0012417D">
        <w:rPr>
          <w:rFonts w:eastAsiaTheme="majorEastAsia"/>
        </w:rPr>
        <w:t>all of</w:t>
      </w:r>
      <w:proofErr w:type="gramEnd"/>
      <w:r w:rsidRPr="0012417D">
        <w:rPr>
          <w:rFonts w:eastAsiaTheme="majorEastAsia"/>
        </w:rPr>
        <w:t xml:space="preserve"> the inputs that you expect a user to enter; but you can’t realistically expect to anticipate every question that will be asked. Currently, your agent uses a </w:t>
      </w:r>
      <w:r w:rsidRPr="0012417D">
        <w:rPr>
          <w:rFonts w:eastAsiaTheme="majorEastAsia"/>
          <w:b/>
          <w:bCs/>
          <w:i/>
          <w:iCs/>
        </w:rPr>
        <w:t>Conversation boosting</w:t>
      </w:r>
      <w:r w:rsidRPr="0012417D">
        <w:rPr>
          <w:rFonts w:eastAsiaTheme="majorEastAsia"/>
        </w:rPr>
        <w:t> topic to generate AI responses from a language model, but this results in generic answers. You need to provide a source of knowledge in which the generative AI responses can be </w:t>
      </w:r>
      <w:r w:rsidRPr="0012417D">
        <w:rPr>
          <w:rFonts w:eastAsiaTheme="majorEastAsia"/>
          <w:i/>
          <w:iCs/>
        </w:rPr>
        <w:t>grounded</w:t>
      </w:r>
      <w:r w:rsidRPr="0012417D">
        <w:rPr>
          <w:rFonts w:eastAsiaTheme="majorEastAsia"/>
        </w:rPr>
        <w:t> to provide more relevant information.</w:t>
      </w:r>
    </w:p>
    <w:p w14:paraId="2F8ADB84" w14:textId="7A42D65B" w:rsidR="0012417D" w:rsidRPr="0012417D" w:rsidRDefault="0012417D" w:rsidP="0012417D">
      <w:pPr>
        <w:pStyle w:val="NoSpacing"/>
        <w:numPr>
          <w:ilvl w:val="0"/>
          <w:numId w:val="32"/>
        </w:numPr>
        <w:rPr>
          <w:rFonts w:eastAsiaTheme="majorEastAsia"/>
        </w:rPr>
      </w:pPr>
      <w:r w:rsidRPr="0012417D">
        <w:rPr>
          <w:rFonts w:eastAsiaTheme="majorEastAsia"/>
        </w:rPr>
        <w:lastRenderedPageBreak/>
        <w:t>Open a new browser tab and download the </w:t>
      </w:r>
      <w:hyperlink r:id="rId42" w:tgtFrame="_blank" w:history="1">
        <w:r w:rsidRPr="0012417D">
          <w:rPr>
            <w:rStyle w:val="Hyperlink"/>
            <w:rFonts w:eastAsiaTheme="majorEastAsia"/>
          </w:rPr>
          <w:t>expenses policy document</w:t>
        </w:r>
      </w:hyperlink>
      <w:r w:rsidRPr="0012417D">
        <w:rPr>
          <w:rFonts w:eastAsiaTheme="majorEastAsia"/>
        </w:rPr>
        <w:t> file from </w:t>
      </w:r>
      <w:hyperlink r:id="rId43" w:history="1">
        <w:r w:rsidR="0050765F" w:rsidRPr="0012417D">
          <w:rPr>
            <w:rStyle w:val="Hyperlink"/>
            <w:rFonts w:eastAsiaTheme="majorEastAsia"/>
          </w:rPr>
          <w:t>https://github.com/MicrosoftLearning/mslearn-copilotstudio/raw/main/expenses/Expenses_Policy.docx</w:t>
        </w:r>
      </w:hyperlink>
      <w:r w:rsidR="0050765F">
        <w:rPr>
          <w:rFonts w:eastAsiaTheme="majorEastAsia"/>
        </w:rPr>
        <w:t xml:space="preserve"> </w:t>
      </w:r>
      <w:r w:rsidRPr="0012417D">
        <w:rPr>
          <w:rFonts w:eastAsiaTheme="majorEastAsia"/>
        </w:rPr>
        <w:t>, saving it locally. This document contains details of the expenses policy for the fictional Contoso corporation.</w:t>
      </w:r>
    </w:p>
    <w:p w14:paraId="7D141690" w14:textId="11DA4512" w:rsidR="0012417D" w:rsidRPr="0012417D" w:rsidRDefault="0012417D" w:rsidP="0012417D">
      <w:pPr>
        <w:pStyle w:val="NoSpacing"/>
        <w:numPr>
          <w:ilvl w:val="0"/>
          <w:numId w:val="32"/>
        </w:numPr>
        <w:rPr>
          <w:rFonts w:eastAsiaTheme="majorEastAsia"/>
        </w:rPr>
      </w:pPr>
      <w:r w:rsidRPr="0012417D">
        <w:rPr>
          <w:rFonts w:eastAsiaTheme="majorEastAsia"/>
        </w:rPr>
        <w:t xml:space="preserve">Return to the browser tab for Copilot </w:t>
      </w:r>
      <w:r w:rsidR="00FD7237" w:rsidRPr="0012417D">
        <w:rPr>
          <w:rFonts w:eastAsiaTheme="majorEastAsia"/>
        </w:rPr>
        <w:t>Studio and</w:t>
      </w:r>
      <w:r w:rsidRPr="0012417D">
        <w:rPr>
          <w:rFonts w:eastAsiaTheme="majorEastAsia"/>
        </w:rPr>
        <w:t xml:space="preserve"> close the </w:t>
      </w:r>
      <w:r w:rsidRPr="0012417D">
        <w:rPr>
          <w:rFonts w:eastAsiaTheme="majorEastAsia"/>
          <w:b/>
          <w:bCs/>
        </w:rPr>
        <w:t>Test your agent</w:t>
      </w:r>
      <w:r w:rsidRPr="0012417D">
        <w:rPr>
          <w:rFonts w:eastAsiaTheme="majorEastAsia"/>
        </w:rPr>
        <w:t> pane to see the page more easily, then select the </w:t>
      </w:r>
      <w:r w:rsidRPr="0012417D">
        <w:rPr>
          <w:rFonts w:eastAsiaTheme="majorEastAsia"/>
          <w:b/>
          <w:bCs/>
        </w:rPr>
        <w:t>Knowledge</w:t>
      </w:r>
      <w:r w:rsidRPr="0012417D">
        <w:rPr>
          <w:rFonts w:eastAsiaTheme="majorEastAsia"/>
        </w:rPr>
        <w:t> tab to see the knowledge sources defined in your agent (currently there should be none).</w:t>
      </w:r>
    </w:p>
    <w:p w14:paraId="06B29AB0" w14:textId="18A0D8F4" w:rsidR="0012417D" w:rsidRPr="0012417D" w:rsidRDefault="0012417D" w:rsidP="0012417D">
      <w:pPr>
        <w:pStyle w:val="NoSpacing"/>
        <w:rPr>
          <w:rFonts w:eastAsiaTheme="majorEastAsia"/>
        </w:rPr>
      </w:pPr>
      <w:r w:rsidRPr="0012417D">
        <w:rPr>
          <w:rFonts w:eastAsiaTheme="majorEastAsia"/>
          <w:noProof/>
        </w:rPr>
        <w:drawing>
          <wp:inline distT="0" distB="0" distL="0" distR="0" wp14:anchorId="6352EB93" wp14:editId="7B4EC9CE">
            <wp:extent cx="6858000" cy="4826635"/>
            <wp:effectExtent l="0" t="0" r="0" b="0"/>
            <wp:docPr id="654638423" name="Picture 17" descr="Screenshot of the Knowledge page in Copilot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Screenshot of the Knowledge page in Copilot Studi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8000" cy="4826635"/>
                    </a:xfrm>
                    <a:prstGeom prst="rect">
                      <a:avLst/>
                    </a:prstGeom>
                    <a:noFill/>
                    <a:ln>
                      <a:noFill/>
                    </a:ln>
                  </pic:spPr>
                </pic:pic>
              </a:graphicData>
            </a:graphic>
          </wp:inline>
        </w:drawing>
      </w:r>
    </w:p>
    <w:p w14:paraId="0CE4F588" w14:textId="719B13AC" w:rsidR="0012417D" w:rsidRPr="0012417D" w:rsidRDefault="0012417D" w:rsidP="0012417D">
      <w:pPr>
        <w:pStyle w:val="NoSpacing"/>
        <w:numPr>
          <w:ilvl w:val="0"/>
          <w:numId w:val="32"/>
        </w:numPr>
        <w:rPr>
          <w:rFonts w:eastAsiaTheme="majorEastAsia"/>
        </w:rPr>
      </w:pPr>
      <w:r w:rsidRPr="0012417D">
        <w:rPr>
          <w:rFonts w:eastAsiaTheme="majorEastAsia"/>
        </w:rPr>
        <w:t>Select </w:t>
      </w:r>
      <w:r w:rsidRPr="0012417D">
        <w:rPr>
          <w:rFonts w:eastAsiaTheme="majorEastAsia"/>
          <w:b/>
          <w:bCs/>
        </w:rPr>
        <w:t xml:space="preserve">+ Add </w:t>
      </w:r>
      <w:r w:rsidR="00FD7237" w:rsidRPr="0012417D">
        <w:rPr>
          <w:rFonts w:eastAsiaTheme="majorEastAsia"/>
          <w:b/>
          <w:bCs/>
        </w:rPr>
        <w:t>knowledge</w:t>
      </w:r>
      <w:r w:rsidR="00FD7237" w:rsidRPr="0012417D">
        <w:rPr>
          <w:rFonts w:eastAsiaTheme="majorEastAsia"/>
        </w:rPr>
        <w:t xml:space="preserve"> and</w:t>
      </w:r>
      <w:r w:rsidRPr="0012417D">
        <w:rPr>
          <w:rFonts w:eastAsiaTheme="majorEastAsia"/>
        </w:rPr>
        <w:t xml:space="preserve"> note the multiple types of knowledge source that you can add to your agent.</w:t>
      </w:r>
    </w:p>
    <w:p w14:paraId="46AC2099" w14:textId="623ABA38" w:rsidR="0012417D" w:rsidRPr="0012417D" w:rsidRDefault="0012417D" w:rsidP="0012417D">
      <w:pPr>
        <w:pStyle w:val="NoSpacing"/>
        <w:rPr>
          <w:rFonts w:eastAsiaTheme="majorEastAsia"/>
        </w:rPr>
      </w:pPr>
      <w:r w:rsidRPr="0012417D">
        <w:rPr>
          <w:rFonts w:eastAsiaTheme="majorEastAsia"/>
          <w:noProof/>
        </w:rPr>
        <w:lastRenderedPageBreak/>
        <w:drawing>
          <wp:inline distT="0" distB="0" distL="0" distR="0" wp14:anchorId="7F245BBD" wp14:editId="15AF332B">
            <wp:extent cx="6858000" cy="4376420"/>
            <wp:effectExtent l="19050" t="19050" r="19050" b="24130"/>
            <wp:docPr id="404903858" name="Picture 16" descr="Screenshot of available Knowledge sources in Copilot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Screenshot of available Knowledge sources in Copilot Studi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58000" cy="4376420"/>
                    </a:xfrm>
                    <a:prstGeom prst="rect">
                      <a:avLst/>
                    </a:prstGeom>
                    <a:noFill/>
                    <a:ln>
                      <a:solidFill>
                        <a:schemeClr val="bg1">
                          <a:lumMod val="95000"/>
                        </a:schemeClr>
                      </a:solidFill>
                    </a:ln>
                  </pic:spPr>
                </pic:pic>
              </a:graphicData>
            </a:graphic>
          </wp:inline>
        </w:drawing>
      </w:r>
    </w:p>
    <w:p w14:paraId="546B5E47" w14:textId="77777777" w:rsidR="0012417D" w:rsidRDefault="0012417D" w:rsidP="0012417D">
      <w:pPr>
        <w:pStyle w:val="NoSpacing"/>
        <w:numPr>
          <w:ilvl w:val="0"/>
          <w:numId w:val="32"/>
        </w:numPr>
        <w:rPr>
          <w:rFonts w:eastAsiaTheme="majorEastAsia"/>
        </w:rPr>
      </w:pPr>
      <w:r w:rsidRPr="0012417D">
        <w:rPr>
          <w:rFonts w:eastAsiaTheme="majorEastAsia"/>
        </w:rPr>
        <w:t>In the </w:t>
      </w:r>
      <w:r w:rsidRPr="0012417D">
        <w:rPr>
          <w:rFonts w:eastAsiaTheme="majorEastAsia"/>
          <w:b/>
          <w:bCs/>
        </w:rPr>
        <w:t>Upload file</w:t>
      </w:r>
      <w:r w:rsidRPr="0012417D">
        <w:rPr>
          <w:rFonts w:eastAsiaTheme="majorEastAsia"/>
        </w:rPr>
        <w:t> section, upload the expense policy document you downloaded previously and add it to your agent's knowledge.</w:t>
      </w:r>
    </w:p>
    <w:tbl>
      <w:tblPr>
        <w:tblStyle w:val="TableGrid"/>
        <w:tblW w:w="0" w:type="auto"/>
        <w:shd w:val="clear" w:color="auto" w:fill="DEEAF6" w:themeFill="accent1" w:themeFillTint="33"/>
        <w:tblLook w:val="04A0" w:firstRow="1" w:lastRow="0" w:firstColumn="1" w:lastColumn="0" w:noHBand="0" w:noVBand="1"/>
      </w:tblPr>
      <w:tblGrid>
        <w:gridCol w:w="10790"/>
      </w:tblGrid>
      <w:tr w:rsidR="0050765F" w14:paraId="291F8437" w14:textId="77777777" w:rsidTr="0050765F">
        <w:tc>
          <w:tcPr>
            <w:tcW w:w="10790" w:type="dxa"/>
            <w:shd w:val="clear" w:color="auto" w:fill="DEEAF6" w:themeFill="accent1" w:themeFillTint="33"/>
          </w:tcPr>
          <w:p w14:paraId="313DC0F0" w14:textId="4CD3BB2C" w:rsidR="0050765F" w:rsidRDefault="0050765F" w:rsidP="0050765F">
            <w:pPr>
              <w:pStyle w:val="NoSpacing"/>
              <w:rPr>
                <w:rFonts w:eastAsiaTheme="majorEastAsia"/>
              </w:rPr>
            </w:pPr>
            <w:r w:rsidRPr="0012417D">
              <w:rPr>
                <w:rFonts w:eastAsiaTheme="majorEastAsia"/>
                <w:b/>
                <w:bCs/>
              </w:rPr>
              <w:t>Note</w:t>
            </w:r>
            <w:r w:rsidRPr="0012417D">
              <w:rPr>
                <w:rFonts w:eastAsiaTheme="majorEastAsia"/>
              </w:rPr>
              <w:t xml:space="preserve">: After uploading the file, you will need to wait while it is </w:t>
            </w:r>
            <w:proofErr w:type="gramStart"/>
            <w:r w:rsidRPr="0012417D">
              <w:rPr>
                <w:rFonts w:eastAsiaTheme="majorEastAsia"/>
              </w:rPr>
              <w:t>indexed;</w:t>
            </w:r>
            <w:proofErr w:type="gramEnd"/>
            <w:r w:rsidRPr="0012417D">
              <w:rPr>
                <w:rFonts w:eastAsiaTheme="majorEastAsia"/>
              </w:rPr>
              <w:t xml:space="preserve"> which may take 10 minutes (or longer). </w:t>
            </w:r>
          </w:p>
        </w:tc>
      </w:tr>
    </w:tbl>
    <w:p w14:paraId="21890603" w14:textId="77777777" w:rsidR="0012417D" w:rsidRDefault="0012417D" w:rsidP="0012417D">
      <w:pPr>
        <w:pStyle w:val="NoSpacing"/>
        <w:numPr>
          <w:ilvl w:val="0"/>
          <w:numId w:val="32"/>
        </w:numPr>
        <w:rPr>
          <w:rFonts w:eastAsiaTheme="majorEastAsia"/>
        </w:rPr>
      </w:pPr>
      <w:r w:rsidRPr="0012417D">
        <w:rPr>
          <w:rFonts w:eastAsiaTheme="majorEastAsia"/>
        </w:rPr>
        <w:t>When the file is ready, view the </w:t>
      </w:r>
      <w:r w:rsidRPr="0012417D">
        <w:rPr>
          <w:rFonts w:eastAsiaTheme="majorEastAsia"/>
          <w:b/>
          <w:bCs/>
        </w:rPr>
        <w:t>Topics</w:t>
      </w:r>
      <w:r w:rsidRPr="0012417D">
        <w:rPr>
          <w:rFonts w:eastAsiaTheme="majorEastAsia"/>
        </w:rPr>
        <w:t> page and open the </w:t>
      </w:r>
      <w:r w:rsidRPr="0012417D">
        <w:rPr>
          <w:rFonts w:eastAsiaTheme="majorEastAsia"/>
          <w:b/>
          <w:bCs/>
        </w:rPr>
        <w:t>Conversational boosting</w:t>
      </w:r>
      <w:r w:rsidRPr="0012417D">
        <w:rPr>
          <w:rFonts w:eastAsiaTheme="majorEastAsia"/>
        </w:rPr>
        <w:t xml:space="preserve"> system topic. Recall that this topic is triggered by an unknown intent, and then </w:t>
      </w:r>
      <w:proofErr w:type="gramStart"/>
      <w:r w:rsidRPr="0012417D">
        <w:rPr>
          <w:rFonts w:eastAsiaTheme="majorEastAsia"/>
        </w:rPr>
        <w:t>tries</w:t>
      </w:r>
      <w:proofErr w:type="gramEnd"/>
      <w:r w:rsidRPr="0012417D">
        <w:rPr>
          <w:rFonts w:eastAsiaTheme="majorEastAsia"/>
        </w:rPr>
        <w:t xml:space="preserve"> to create a generative AI response based on data sources containing </w:t>
      </w:r>
      <w:proofErr w:type="gramStart"/>
      <w:r w:rsidRPr="0012417D">
        <w:rPr>
          <w:rFonts w:eastAsiaTheme="majorEastAsia"/>
        </w:rPr>
        <w:t>knowledge;</w:t>
      </w:r>
      <w:proofErr w:type="gramEnd"/>
      <w:r w:rsidRPr="0012417D">
        <w:rPr>
          <w:rFonts w:eastAsiaTheme="majorEastAsia"/>
        </w:rPr>
        <w:t xml:space="preserve"> such as the file you uploaded.</w:t>
      </w:r>
    </w:p>
    <w:tbl>
      <w:tblPr>
        <w:tblStyle w:val="TableGrid"/>
        <w:tblW w:w="0" w:type="auto"/>
        <w:shd w:val="clear" w:color="auto" w:fill="DEEAF6" w:themeFill="accent1" w:themeFillTint="33"/>
        <w:tblLook w:val="04A0" w:firstRow="1" w:lastRow="0" w:firstColumn="1" w:lastColumn="0" w:noHBand="0" w:noVBand="1"/>
      </w:tblPr>
      <w:tblGrid>
        <w:gridCol w:w="10790"/>
      </w:tblGrid>
      <w:tr w:rsidR="0050765F" w14:paraId="3820BAE4" w14:textId="77777777" w:rsidTr="0050765F">
        <w:tc>
          <w:tcPr>
            <w:tcW w:w="10790" w:type="dxa"/>
            <w:shd w:val="clear" w:color="auto" w:fill="DEEAF6" w:themeFill="accent1" w:themeFillTint="33"/>
          </w:tcPr>
          <w:p w14:paraId="1B94D79F" w14:textId="126F7A95" w:rsidR="0050765F" w:rsidRDefault="0050765F" w:rsidP="0050765F">
            <w:pPr>
              <w:pStyle w:val="NoSpacing"/>
              <w:rPr>
                <w:rFonts w:eastAsiaTheme="majorEastAsia"/>
              </w:rPr>
            </w:pPr>
            <w:r w:rsidRPr="0012417D">
              <w:rPr>
                <w:rFonts w:eastAsiaTheme="majorEastAsia"/>
                <w:b/>
                <w:bCs/>
              </w:rPr>
              <w:t>Note</w:t>
            </w:r>
            <w:r w:rsidRPr="0012417D">
              <w:rPr>
                <w:rFonts w:eastAsiaTheme="majorEastAsia"/>
              </w:rPr>
              <w:t>: If no relevant answer is found in the custom knowledge sources you have added, the topic may use the knowledge inherent in the language model to provide a more generic answer. You can configure the topic to restrict its search to specific knowledge stores if you want greater control over the generative AI responses it returns.</w:t>
            </w:r>
          </w:p>
        </w:tc>
      </w:tr>
    </w:tbl>
    <w:p w14:paraId="7A4427DC" w14:textId="77777777" w:rsidR="0050765F" w:rsidRPr="0012417D" w:rsidRDefault="0050765F" w:rsidP="0050765F">
      <w:pPr>
        <w:pStyle w:val="NoSpacing"/>
        <w:rPr>
          <w:rFonts w:eastAsiaTheme="majorEastAsia"/>
        </w:rPr>
      </w:pPr>
    </w:p>
    <w:p w14:paraId="5D798EDA" w14:textId="77777777" w:rsidR="0012417D" w:rsidRPr="0012417D" w:rsidRDefault="0012417D" w:rsidP="0012417D">
      <w:pPr>
        <w:pStyle w:val="NoSpacing"/>
        <w:numPr>
          <w:ilvl w:val="0"/>
          <w:numId w:val="32"/>
        </w:numPr>
        <w:rPr>
          <w:rFonts w:eastAsiaTheme="majorEastAsia"/>
        </w:rPr>
      </w:pPr>
      <w:r w:rsidRPr="0012417D">
        <w:rPr>
          <w:rFonts w:eastAsiaTheme="majorEastAsia"/>
        </w:rPr>
        <w:t>Expand the </w:t>
      </w:r>
      <w:r w:rsidRPr="0012417D">
        <w:rPr>
          <w:rFonts w:eastAsiaTheme="majorEastAsia"/>
          <w:b/>
          <w:bCs/>
        </w:rPr>
        <w:t>Test</w:t>
      </w:r>
      <w:r w:rsidRPr="0012417D">
        <w:rPr>
          <w:rFonts w:eastAsiaTheme="majorEastAsia"/>
        </w:rPr>
        <w:t> pane and restart the conversation. Then enter the following prompt:</w:t>
      </w:r>
    </w:p>
    <w:p w14:paraId="1B6A2168" w14:textId="31E05DA5" w:rsidR="0012417D" w:rsidRDefault="0012417D" w:rsidP="0012417D">
      <w:pPr>
        <w:pStyle w:val="NoSpacing"/>
        <w:rPr>
          <w:rFonts w:eastAsiaTheme="majorEastAsia"/>
        </w:rPr>
      </w:pPr>
    </w:p>
    <w:tbl>
      <w:tblPr>
        <w:tblStyle w:val="TableGrid"/>
        <w:tblW w:w="0" w:type="auto"/>
        <w:tblLook w:val="04A0" w:firstRow="1" w:lastRow="0" w:firstColumn="1" w:lastColumn="0" w:noHBand="0" w:noVBand="1"/>
      </w:tblPr>
      <w:tblGrid>
        <w:gridCol w:w="5395"/>
        <w:gridCol w:w="5395"/>
      </w:tblGrid>
      <w:tr w:rsidR="00915564" w14:paraId="17262A12" w14:textId="77777777" w:rsidTr="00915564">
        <w:tc>
          <w:tcPr>
            <w:tcW w:w="5395" w:type="dxa"/>
          </w:tcPr>
          <w:p w14:paraId="794AECA1" w14:textId="0775403D" w:rsidR="00915564" w:rsidRDefault="00915564" w:rsidP="0012417D">
            <w:pPr>
              <w:pStyle w:val="NoSpacing"/>
              <w:rPr>
                <w:rFonts w:eastAsiaTheme="majorEastAsia"/>
              </w:rPr>
            </w:pPr>
            <w:r w:rsidRPr="0012417D">
              <w:rPr>
                <w:rFonts w:eastAsiaTheme="majorEastAsia"/>
              </w:rPr>
              <w:t>Prompt</w:t>
            </w:r>
          </w:p>
        </w:tc>
        <w:tc>
          <w:tcPr>
            <w:tcW w:w="5395" w:type="dxa"/>
          </w:tcPr>
          <w:p w14:paraId="4A64C6A9" w14:textId="3743C8EC" w:rsidR="00915564" w:rsidRDefault="00915564" w:rsidP="0012417D">
            <w:pPr>
              <w:pStyle w:val="NoSpacing"/>
              <w:rPr>
                <w:rFonts w:eastAsiaTheme="majorEastAsia"/>
              </w:rPr>
            </w:pPr>
            <w:r w:rsidRPr="0012417D">
              <w:rPr>
                <w:rFonts w:eastAsiaTheme="majorEastAsia"/>
              </w:rPr>
              <w:t>What's the expense limit for a hotel stay?</w:t>
            </w:r>
          </w:p>
        </w:tc>
      </w:tr>
      <w:tr w:rsidR="004135B5" w14:paraId="5DF8738F" w14:textId="77777777" w:rsidTr="00693CF3">
        <w:tc>
          <w:tcPr>
            <w:tcW w:w="10790" w:type="dxa"/>
            <w:gridSpan w:val="2"/>
          </w:tcPr>
          <w:p w14:paraId="6B4C0213" w14:textId="464446F8" w:rsidR="004135B5" w:rsidRPr="004135B5" w:rsidRDefault="004135B5" w:rsidP="0012417D">
            <w:pPr>
              <w:pStyle w:val="NoSpacing"/>
              <w:rPr>
                <w:rFonts w:eastAsiaTheme="majorEastAsia"/>
                <w:b/>
                <w:bCs/>
              </w:rPr>
            </w:pPr>
            <w:r w:rsidRPr="0012417D">
              <w:rPr>
                <w:rFonts w:eastAsiaTheme="majorEastAsia"/>
                <w:b/>
                <w:bCs/>
              </w:rPr>
              <w:t xml:space="preserve">The response should be based on the information in the knowledge source you </w:t>
            </w:r>
            <w:proofErr w:type="gramStart"/>
            <w:r w:rsidRPr="0012417D">
              <w:rPr>
                <w:rFonts w:eastAsiaTheme="majorEastAsia"/>
                <w:b/>
                <w:bCs/>
              </w:rPr>
              <w:t>uploaded, and</w:t>
            </w:r>
            <w:proofErr w:type="gramEnd"/>
            <w:r w:rsidRPr="0012417D">
              <w:rPr>
                <w:rFonts w:eastAsiaTheme="majorEastAsia"/>
                <w:b/>
                <w:bCs/>
              </w:rPr>
              <w:t xml:space="preserve"> include a citation reference.</w:t>
            </w:r>
          </w:p>
        </w:tc>
      </w:tr>
    </w:tbl>
    <w:p w14:paraId="513893CD" w14:textId="77777777" w:rsidR="00915564" w:rsidRPr="0012417D" w:rsidRDefault="00915564" w:rsidP="0012417D">
      <w:pPr>
        <w:pStyle w:val="NoSpacing"/>
        <w:rPr>
          <w:rFonts w:eastAsiaTheme="majorEastAsia"/>
        </w:rPr>
      </w:pPr>
    </w:p>
    <w:p w14:paraId="11206C04" w14:textId="32C50259" w:rsidR="0012417D" w:rsidRPr="0012417D" w:rsidRDefault="0012417D" w:rsidP="0012417D">
      <w:pPr>
        <w:pStyle w:val="NoSpacing"/>
        <w:rPr>
          <w:rFonts w:eastAsiaTheme="majorEastAsia"/>
        </w:rPr>
      </w:pPr>
      <w:r w:rsidRPr="0012417D">
        <w:rPr>
          <w:rFonts w:eastAsiaTheme="majorEastAsia"/>
          <w:noProof/>
        </w:rPr>
        <w:lastRenderedPageBreak/>
        <w:drawing>
          <wp:inline distT="0" distB="0" distL="0" distR="0" wp14:anchorId="30E04CBC" wp14:editId="4A2CA206">
            <wp:extent cx="6858000" cy="4826635"/>
            <wp:effectExtent l="19050" t="19050" r="19050" b="12065"/>
            <wp:docPr id="1066667203" name="Picture 15" descr="Screenshot of the test pane with a citation from a knowled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Screenshot of the test pane with a citation from a knowledge sour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58000" cy="4826635"/>
                    </a:xfrm>
                    <a:prstGeom prst="rect">
                      <a:avLst/>
                    </a:prstGeom>
                    <a:noFill/>
                    <a:ln>
                      <a:solidFill>
                        <a:schemeClr val="bg1">
                          <a:lumMod val="95000"/>
                        </a:schemeClr>
                      </a:solidFill>
                    </a:ln>
                  </pic:spPr>
                </pic:pic>
              </a:graphicData>
            </a:graphic>
          </wp:inline>
        </w:drawing>
      </w:r>
    </w:p>
    <w:p w14:paraId="23DC826A" w14:textId="77777777" w:rsidR="0012417D" w:rsidRPr="0012417D" w:rsidRDefault="0012417D" w:rsidP="0012417D">
      <w:pPr>
        <w:pStyle w:val="NoSpacing"/>
        <w:numPr>
          <w:ilvl w:val="0"/>
          <w:numId w:val="32"/>
        </w:numPr>
        <w:rPr>
          <w:rFonts w:eastAsiaTheme="majorEastAsia"/>
        </w:rPr>
      </w:pPr>
      <w:r w:rsidRPr="0012417D">
        <w:rPr>
          <w:rFonts w:eastAsiaTheme="majorEastAsia"/>
        </w:rPr>
        <w:t>Try asking some follow-up questions, such as:</w:t>
      </w:r>
    </w:p>
    <w:p w14:paraId="5D83CF62" w14:textId="77777777" w:rsidR="0012417D" w:rsidRPr="0012417D" w:rsidRDefault="0012417D" w:rsidP="0012417D">
      <w:pPr>
        <w:pStyle w:val="NoSpacing"/>
        <w:numPr>
          <w:ilvl w:val="1"/>
          <w:numId w:val="32"/>
        </w:numPr>
        <w:rPr>
          <w:rFonts w:eastAsiaTheme="majorEastAsia"/>
        </w:rPr>
      </w:pPr>
      <w:r w:rsidRPr="0012417D">
        <w:rPr>
          <w:rFonts w:eastAsiaTheme="majorEastAsia"/>
        </w:rPr>
        <w:t>What about flights?</w:t>
      </w:r>
    </w:p>
    <w:p w14:paraId="24B7C941" w14:textId="77777777" w:rsidR="0012417D" w:rsidRPr="0012417D" w:rsidRDefault="0012417D" w:rsidP="0012417D">
      <w:pPr>
        <w:pStyle w:val="NoSpacing"/>
        <w:numPr>
          <w:ilvl w:val="1"/>
          <w:numId w:val="32"/>
        </w:numPr>
        <w:rPr>
          <w:rFonts w:eastAsiaTheme="majorEastAsia"/>
        </w:rPr>
      </w:pPr>
      <w:r w:rsidRPr="0012417D">
        <w:rPr>
          <w:rFonts w:eastAsiaTheme="majorEastAsia"/>
        </w:rPr>
        <w:t>What guidelines are there for entertainment expenses?</w:t>
      </w:r>
    </w:p>
    <w:p w14:paraId="39B0969C" w14:textId="3BC355EC" w:rsidR="0012417D" w:rsidRPr="0012417D" w:rsidRDefault="00915564" w:rsidP="00915564">
      <w:pPr>
        <w:pStyle w:val="Heading2"/>
      </w:pPr>
      <w:bookmarkStart w:id="12" w:name="_Toc204424437"/>
      <w:r w:rsidRPr="0012417D">
        <w:t>PUBLISH YOUR AGENT</w:t>
      </w:r>
      <w:bookmarkEnd w:id="12"/>
    </w:p>
    <w:p w14:paraId="468EA9E6" w14:textId="77777777" w:rsidR="0012417D" w:rsidRPr="0012417D" w:rsidRDefault="0012417D" w:rsidP="0012417D">
      <w:pPr>
        <w:pStyle w:val="NoSpacing"/>
        <w:rPr>
          <w:rFonts w:eastAsiaTheme="majorEastAsia"/>
        </w:rPr>
      </w:pPr>
      <w:r w:rsidRPr="0012417D">
        <w:rPr>
          <w:rFonts w:eastAsiaTheme="majorEastAsia"/>
        </w:rPr>
        <w:t>Now that you have a working agent, you can publish it for people to use. The available channels through which you can deliver your agent depend on the type of authentication you want to use to restrict access to it. In this case, you’ll enable access for anyone and then publish the agent for use in a demo web page.</w:t>
      </w:r>
    </w:p>
    <w:p w14:paraId="6A18C47A" w14:textId="77777777" w:rsidR="0012417D" w:rsidRPr="0012417D" w:rsidRDefault="0012417D" w:rsidP="0012417D">
      <w:pPr>
        <w:pStyle w:val="NoSpacing"/>
        <w:numPr>
          <w:ilvl w:val="0"/>
          <w:numId w:val="33"/>
        </w:numPr>
        <w:rPr>
          <w:rFonts w:eastAsiaTheme="majorEastAsia"/>
        </w:rPr>
      </w:pPr>
      <w:r w:rsidRPr="0012417D">
        <w:rPr>
          <w:rFonts w:eastAsiaTheme="majorEastAsia"/>
        </w:rPr>
        <w:t>Hide the </w:t>
      </w:r>
      <w:r w:rsidRPr="0012417D">
        <w:rPr>
          <w:rFonts w:eastAsiaTheme="majorEastAsia"/>
          <w:b/>
          <w:bCs/>
        </w:rPr>
        <w:t>Test your agent</w:t>
      </w:r>
      <w:r w:rsidRPr="0012417D">
        <w:rPr>
          <w:rFonts w:eastAsiaTheme="majorEastAsia"/>
        </w:rPr>
        <w:t> pane. Then, at the top of the page, select the </w:t>
      </w:r>
      <w:r w:rsidRPr="0012417D">
        <w:rPr>
          <w:rFonts w:eastAsiaTheme="majorEastAsia"/>
          <w:b/>
          <w:bCs/>
        </w:rPr>
        <w:t>Channels</w:t>
      </w:r>
      <w:r w:rsidRPr="0012417D">
        <w:rPr>
          <w:rFonts w:eastAsiaTheme="majorEastAsia"/>
        </w:rPr>
        <w:t> tab and review the channels to which you can deploy your agent. The available channels depend on the authentication settings for your agent.</w:t>
      </w:r>
    </w:p>
    <w:p w14:paraId="53367A0D" w14:textId="77777777" w:rsidR="0012417D" w:rsidRPr="0012417D" w:rsidRDefault="0012417D" w:rsidP="0012417D">
      <w:pPr>
        <w:pStyle w:val="NoSpacing"/>
        <w:numPr>
          <w:ilvl w:val="0"/>
          <w:numId w:val="33"/>
        </w:numPr>
        <w:rPr>
          <w:rFonts w:eastAsiaTheme="majorEastAsia"/>
        </w:rPr>
      </w:pPr>
      <w:r w:rsidRPr="0012417D">
        <w:rPr>
          <w:rFonts w:eastAsiaTheme="majorEastAsia"/>
        </w:rPr>
        <w:t>Select </w:t>
      </w:r>
      <w:r w:rsidRPr="0012417D">
        <w:rPr>
          <w:rFonts w:eastAsiaTheme="majorEastAsia"/>
          <w:b/>
          <w:bCs/>
        </w:rPr>
        <w:t>Settings</w:t>
      </w:r>
      <w:r w:rsidRPr="0012417D">
        <w:rPr>
          <w:rFonts w:eastAsiaTheme="majorEastAsia"/>
        </w:rPr>
        <w:t> at the top of the page.</w:t>
      </w:r>
    </w:p>
    <w:p w14:paraId="6BF5169E" w14:textId="77777777" w:rsidR="0012417D" w:rsidRPr="0012417D" w:rsidRDefault="0012417D" w:rsidP="0012417D">
      <w:pPr>
        <w:pStyle w:val="NoSpacing"/>
        <w:numPr>
          <w:ilvl w:val="0"/>
          <w:numId w:val="33"/>
        </w:numPr>
        <w:rPr>
          <w:rFonts w:eastAsiaTheme="majorEastAsia"/>
        </w:rPr>
      </w:pPr>
      <w:r w:rsidRPr="0012417D">
        <w:rPr>
          <w:rFonts w:eastAsiaTheme="majorEastAsia"/>
        </w:rPr>
        <w:t>In the </w:t>
      </w:r>
      <w:r w:rsidRPr="0012417D">
        <w:rPr>
          <w:rFonts w:eastAsiaTheme="majorEastAsia"/>
          <w:b/>
          <w:bCs/>
        </w:rPr>
        <w:t>Settings</w:t>
      </w:r>
      <w:r w:rsidRPr="0012417D">
        <w:rPr>
          <w:rFonts w:eastAsiaTheme="majorEastAsia"/>
        </w:rPr>
        <w:t> pane, on the </w:t>
      </w:r>
      <w:r w:rsidRPr="0012417D">
        <w:rPr>
          <w:rFonts w:eastAsiaTheme="majorEastAsia"/>
          <w:b/>
          <w:bCs/>
        </w:rPr>
        <w:t>Security</w:t>
      </w:r>
      <w:r w:rsidRPr="0012417D">
        <w:rPr>
          <w:rFonts w:eastAsiaTheme="majorEastAsia"/>
        </w:rPr>
        <w:t> page, select </w:t>
      </w:r>
      <w:r w:rsidRPr="0012417D">
        <w:rPr>
          <w:rFonts w:eastAsiaTheme="majorEastAsia"/>
          <w:b/>
          <w:bCs/>
        </w:rPr>
        <w:t>Authentication</w:t>
      </w:r>
      <w:r w:rsidRPr="0012417D">
        <w:rPr>
          <w:rFonts w:eastAsiaTheme="majorEastAsia"/>
        </w:rPr>
        <w:t>. Then select the option for </w:t>
      </w:r>
      <w:r w:rsidRPr="0012417D">
        <w:rPr>
          <w:rFonts w:eastAsiaTheme="majorEastAsia"/>
          <w:b/>
          <w:bCs/>
        </w:rPr>
        <w:t>No authentication</w:t>
      </w:r>
      <w:r w:rsidRPr="0012417D">
        <w:rPr>
          <w:rFonts w:eastAsiaTheme="majorEastAsia"/>
        </w:rPr>
        <w:t> and </w:t>
      </w:r>
      <w:proofErr w:type="gramStart"/>
      <w:r w:rsidRPr="0012417D">
        <w:rPr>
          <w:rFonts w:eastAsiaTheme="majorEastAsia"/>
          <w:b/>
          <w:bCs/>
        </w:rPr>
        <w:t>Save</w:t>
      </w:r>
      <w:proofErr w:type="gramEnd"/>
      <w:r w:rsidRPr="0012417D">
        <w:rPr>
          <w:rFonts w:eastAsiaTheme="majorEastAsia"/>
        </w:rPr>
        <w:t> the changes to the configuration and </w:t>
      </w:r>
      <w:proofErr w:type="gramStart"/>
      <w:r w:rsidRPr="0012417D">
        <w:rPr>
          <w:rFonts w:eastAsiaTheme="majorEastAsia"/>
          <w:b/>
          <w:bCs/>
        </w:rPr>
        <w:t>Save</w:t>
      </w:r>
      <w:proofErr w:type="gramEnd"/>
      <w:r w:rsidRPr="0012417D">
        <w:rPr>
          <w:rFonts w:eastAsiaTheme="majorEastAsia"/>
        </w:rPr>
        <w:t> again (confirming that you want to enable access to the agent for everyone).</w:t>
      </w:r>
    </w:p>
    <w:p w14:paraId="347199B2" w14:textId="77777777" w:rsidR="0012417D" w:rsidRPr="0012417D" w:rsidRDefault="0012417D" w:rsidP="0012417D">
      <w:pPr>
        <w:pStyle w:val="NoSpacing"/>
        <w:numPr>
          <w:ilvl w:val="0"/>
          <w:numId w:val="33"/>
        </w:numPr>
        <w:rPr>
          <w:rFonts w:eastAsiaTheme="majorEastAsia"/>
        </w:rPr>
      </w:pPr>
      <w:r w:rsidRPr="0012417D">
        <w:rPr>
          <w:rFonts w:eastAsiaTheme="majorEastAsia"/>
        </w:rPr>
        <w:t>Close the </w:t>
      </w:r>
      <w:r w:rsidRPr="0012417D">
        <w:rPr>
          <w:rFonts w:eastAsiaTheme="majorEastAsia"/>
          <w:b/>
          <w:bCs/>
        </w:rPr>
        <w:t>Settings</w:t>
      </w:r>
      <w:r w:rsidRPr="0012417D">
        <w:rPr>
          <w:rFonts w:eastAsiaTheme="majorEastAsia"/>
        </w:rPr>
        <w:t> pane. Then, view the </w:t>
      </w:r>
      <w:r w:rsidRPr="0012417D">
        <w:rPr>
          <w:rFonts w:eastAsiaTheme="majorEastAsia"/>
          <w:b/>
          <w:bCs/>
        </w:rPr>
        <w:t>Channels</w:t>
      </w:r>
      <w:r w:rsidRPr="0012417D">
        <w:rPr>
          <w:rFonts w:eastAsiaTheme="majorEastAsia"/>
        </w:rPr>
        <w:t> page.</w:t>
      </w:r>
    </w:p>
    <w:p w14:paraId="05220388" w14:textId="77777777" w:rsidR="0012417D" w:rsidRPr="0012417D" w:rsidRDefault="0012417D" w:rsidP="0012417D">
      <w:pPr>
        <w:pStyle w:val="NoSpacing"/>
        <w:numPr>
          <w:ilvl w:val="0"/>
          <w:numId w:val="33"/>
        </w:numPr>
        <w:rPr>
          <w:rFonts w:eastAsiaTheme="majorEastAsia"/>
        </w:rPr>
      </w:pPr>
      <w:r w:rsidRPr="0012417D">
        <w:rPr>
          <w:rFonts w:eastAsiaTheme="majorEastAsia"/>
        </w:rPr>
        <w:t>At the top of the page, select </w:t>
      </w:r>
      <w:r w:rsidRPr="0012417D">
        <w:rPr>
          <w:rFonts w:eastAsiaTheme="majorEastAsia"/>
          <w:b/>
          <w:bCs/>
        </w:rPr>
        <w:t>Publish</w:t>
      </w:r>
      <w:r w:rsidRPr="0012417D">
        <w:rPr>
          <w:rFonts w:eastAsiaTheme="majorEastAsia"/>
        </w:rPr>
        <w:t>. Then, on the </w:t>
      </w:r>
      <w:r w:rsidRPr="0012417D">
        <w:rPr>
          <w:rFonts w:eastAsiaTheme="majorEastAsia"/>
          <w:b/>
          <w:bCs/>
        </w:rPr>
        <w:t>Publish</w:t>
      </w:r>
      <w:r w:rsidRPr="0012417D">
        <w:rPr>
          <w:rFonts w:eastAsiaTheme="majorEastAsia"/>
        </w:rPr>
        <w:t> page, select </w:t>
      </w:r>
      <w:r w:rsidRPr="0012417D">
        <w:rPr>
          <w:rFonts w:eastAsiaTheme="majorEastAsia"/>
          <w:b/>
          <w:bCs/>
        </w:rPr>
        <w:t>Publish</w:t>
      </w:r>
      <w:r w:rsidRPr="0012417D">
        <w:rPr>
          <w:rFonts w:eastAsiaTheme="majorEastAsia"/>
        </w:rPr>
        <w:t>. Publishing will take a minute or so.</w:t>
      </w:r>
    </w:p>
    <w:p w14:paraId="04EE1EEC" w14:textId="77777777" w:rsidR="0012417D" w:rsidRPr="0012417D" w:rsidRDefault="0012417D" w:rsidP="0012417D">
      <w:pPr>
        <w:pStyle w:val="NoSpacing"/>
        <w:numPr>
          <w:ilvl w:val="0"/>
          <w:numId w:val="33"/>
        </w:numPr>
        <w:rPr>
          <w:rFonts w:eastAsiaTheme="majorEastAsia"/>
        </w:rPr>
      </w:pPr>
      <w:r w:rsidRPr="0012417D">
        <w:rPr>
          <w:rFonts w:eastAsiaTheme="majorEastAsia"/>
        </w:rPr>
        <w:t>After your agent has been published, verify the </w:t>
      </w:r>
      <w:r w:rsidRPr="0012417D">
        <w:rPr>
          <w:rFonts w:eastAsiaTheme="majorEastAsia"/>
          <w:b/>
          <w:bCs/>
        </w:rPr>
        <w:t>Publish status</w:t>
      </w:r>
      <w:r w:rsidRPr="0012417D">
        <w:rPr>
          <w:rFonts w:eastAsiaTheme="majorEastAsia"/>
        </w:rPr>
        <w:t> on the </w:t>
      </w:r>
      <w:r w:rsidRPr="0012417D">
        <w:rPr>
          <w:rFonts w:eastAsiaTheme="majorEastAsia"/>
          <w:b/>
          <w:bCs/>
        </w:rPr>
        <w:t>Channels</w:t>
      </w:r>
      <w:r w:rsidRPr="0012417D">
        <w:rPr>
          <w:rFonts w:eastAsiaTheme="majorEastAsia"/>
        </w:rPr>
        <w:t> page.</w:t>
      </w:r>
    </w:p>
    <w:p w14:paraId="3E250526" w14:textId="3D04438B" w:rsidR="0012417D" w:rsidRPr="0012417D" w:rsidRDefault="0012417D" w:rsidP="0012417D">
      <w:pPr>
        <w:pStyle w:val="NoSpacing"/>
        <w:rPr>
          <w:rFonts w:eastAsiaTheme="majorEastAsia"/>
        </w:rPr>
      </w:pPr>
      <w:r w:rsidRPr="0012417D">
        <w:rPr>
          <w:rFonts w:eastAsiaTheme="majorEastAsia"/>
          <w:noProof/>
        </w:rPr>
        <w:lastRenderedPageBreak/>
        <w:drawing>
          <wp:inline distT="0" distB="0" distL="0" distR="0" wp14:anchorId="27EC9181" wp14:editId="25A16DF6">
            <wp:extent cx="6858000" cy="4826635"/>
            <wp:effectExtent l="0" t="0" r="0" b="0"/>
            <wp:docPr id="1880290689" name="Picture 14" descr="Screenshot of the Channels page in Copilot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Screenshot of the Channels page in Copilot Studi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58000" cy="4826635"/>
                    </a:xfrm>
                    <a:prstGeom prst="rect">
                      <a:avLst/>
                    </a:prstGeom>
                    <a:noFill/>
                    <a:ln>
                      <a:noFill/>
                    </a:ln>
                  </pic:spPr>
                </pic:pic>
              </a:graphicData>
            </a:graphic>
          </wp:inline>
        </w:drawing>
      </w:r>
    </w:p>
    <w:p w14:paraId="2D434C3C" w14:textId="77777777" w:rsidR="0012417D" w:rsidRPr="0012417D" w:rsidRDefault="0012417D" w:rsidP="0012417D">
      <w:pPr>
        <w:pStyle w:val="NoSpacing"/>
        <w:numPr>
          <w:ilvl w:val="0"/>
          <w:numId w:val="33"/>
        </w:numPr>
        <w:rPr>
          <w:rFonts w:eastAsiaTheme="majorEastAsia"/>
        </w:rPr>
      </w:pPr>
      <w:r w:rsidRPr="0012417D">
        <w:rPr>
          <w:rFonts w:eastAsiaTheme="majorEastAsia"/>
        </w:rPr>
        <w:t>Select the </w:t>
      </w:r>
      <w:r w:rsidRPr="0012417D">
        <w:rPr>
          <w:rFonts w:eastAsiaTheme="majorEastAsia"/>
          <w:b/>
          <w:bCs/>
        </w:rPr>
        <w:t>Demo website</w:t>
      </w:r>
      <w:r w:rsidRPr="0012417D">
        <w:rPr>
          <w:rFonts w:eastAsiaTheme="majorEastAsia"/>
        </w:rPr>
        <w:t> channel. This is an appropriate channel for users to test your agent.</w:t>
      </w:r>
    </w:p>
    <w:p w14:paraId="09D073F0" w14:textId="77777777" w:rsidR="0012417D" w:rsidRPr="0012417D" w:rsidRDefault="0012417D" w:rsidP="0012417D">
      <w:pPr>
        <w:pStyle w:val="NoSpacing"/>
        <w:numPr>
          <w:ilvl w:val="0"/>
          <w:numId w:val="33"/>
        </w:numPr>
        <w:rPr>
          <w:rFonts w:eastAsiaTheme="majorEastAsia"/>
        </w:rPr>
      </w:pPr>
      <w:r w:rsidRPr="0012417D">
        <w:rPr>
          <w:rFonts w:eastAsiaTheme="majorEastAsia"/>
        </w:rPr>
        <w:t>In the </w:t>
      </w:r>
      <w:r w:rsidRPr="0012417D">
        <w:rPr>
          <w:rFonts w:eastAsiaTheme="majorEastAsia"/>
          <w:b/>
          <w:bCs/>
        </w:rPr>
        <w:t>Demo website</w:t>
      </w:r>
      <w:r w:rsidRPr="0012417D">
        <w:rPr>
          <w:rFonts w:eastAsiaTheme="majorEastAsia"/>
        </w:rPr>
        <w:t> pane, enter the following settings:</w:t>
      </w:r>
    </w:p>
    <w:p w14:paraId="1CFC855F" w14:textId="77777777" w:rsidR="0012417D" w:rsidRPr="0012417D" w:rsidRDefault="0012417D" w:rsidP="0012417D">
      <w:pPr>
        <w:pStyle w:val="NoSpacing"/>
        <w:numPr>
          <w:ilvl w:val="1"/>
          <w:numId w:val="33"/>
        </w:numPr>
        <w:rPr>
          <w:rFonts w:eastAsiaTheme="majorEastAsia"/>
        </w:rPr>
      </w:pPr>
      <w:r w:rsidRPr="0012417D">
        <w:rPr>
          <w:rFonts w:eastAsiaTheme="majorEastAsia"/>
          <w:b/>
          <w:bCs/>
        </w:rPr>
        <w:t>Welcome message</w:t>
      </w:r>
      <w:r w:rsidRPr="0012417D">
        <w:rPr>
          <w:rFonts w:eastAsiaTheme="majorEastAsia"/>
        </w:rPr>
        <w:t>: Ask me about Expense claims</w:t>
      </w:r>
    </w:p>
    <w:p w14:paraId="1E95566B" w14:textId="77777777" w:rsidR="0012417D" w:rsidRDefault="0012417D" w:rsidP="0012417D">
      <w:pPr>
        <w:pStyle w:val="NoSpacing"/>
        <w:numPr>
          <w:ilvl w:val="1"/>
          <w:numId w:val="33"/>
        </w:numPr>
        <w:rPr>
          <w:rFonts w:eastAsiaTheme="majorEastAsia"/>
        </w:rPr>
      </w:pPr>
      <w:r w:rsidRPr="0012417D">
        <w:rPr>
          <w:rFonts w:eastAsiaTheme="majorEastAsia"/>
          <w:b/>
          <w:bCs/>
        </w:rPr>
        <w:t>Conversation starters</w:t>
      </w:r>
      <w:r w:rsidRPr="0012417D">
        <w:rPr>
          <w:rFonts w:eastAsiaTheme="majorEastAsia"/>
        </w:rPr>
        <w:t>:</w:t>
      </w:r>
    </w:p>
    <w:tbl>
      <w:tblPr>
        <w:tblStyle w:val="TableGrid"/>
        <w:tblW w:w="0" w:type="auto"/>
        <w:tblLook w:val="04A0" w:firstRow="1" w:lastRow="0" w:firstColumn="1" w:lastColumn="0" w:noHBand="0" w:noVBand="1"/>
      </w:tblPr>
      <w:tblGrid>
        <w:gridCol w:w="1525"/>
        <w:gridCol w:w="9265"/>
      </w:tblGrid>
      <w:tr w:rsidR="00BC1973" w14:paraId="59A4F39D" w14:textId="77777777" w:rsidTr="00BC1973">
        <w:tc>
          <w:tcPr>
            <w:tcW w:w="1525" w:type="dxa"/>
          </w:tcPr>
          <w:p w14:paraId="0309CA2F" w14:textId="77777777" w:rsidR="00BC1973" w:rsidRPr="0012417D" w:rsidRDefault="00BC1973" w:rsidP="00BC1973">
            <w:pPr>
              <w:pStyle w:val="NoSpacing"/>
              <w:rPr>
                <w:rFonts w:eastAsiaTheme="majorEastAsia"/>
              </w:rPr>
            </w:pPr>
            <w:r w:rsidRPr="0012417D">
              <w:rPr>
                <w:rFonts w:eastAsiaTheme="majorEastAsia"/>
              </w:rPr>
              <w:t>prompt</w:t>
            </w:r>
          </w:p>
          <w:p w14:paraId="4892A66B" w14:textId="77777777" w:rsidR="00BC1973" w:rsidRDefault="00BC1973" w:rsidP="00BC1973">
            <w:pPr>
              <w:pStyle w:val="NoSpacing"/>
              <w:rPr>
                <w:rFonts w:eastAsiaTheme="majorEastAsia"/>
              </w:rPr>
            </w:pPr>
          </w:p>
        </w:tc>
        <w:tc>
          <w:tcPr>
            <w:tcW w:w="9265" w:type="dxa"/>
          </w:tcPr>
          <w:p w14:paraId="4DAD6F8B" w14:textId="77777777" w:rsidR="00BC1973" w:rsidRPr="0012417D" w:rsidRDefault="00BC1973" w:rsidP="00BC1973">
            <w:pPr>
              <w:pStyle w:val="NoSpacing"/>
              <w:rPr>
                <w:rFonts w:eastAsiaTheme="majorEastAsia"/>
              </w:rPr>
            </w:pPr>
            <w:r w:rsidRPr="0012417D">
              <w:rPr>
                <w:rFonts w:eastAsiaTheme="majorEastAsia"/>
              </w:rPr>
              <w:t>"Hello"</w:t>
            </w:r>
          </w:p>
          <w:p w14:paraId="119CF56D" w14:textId="77777777" w:rsidR="00BC1973" w:rsidRPr="0012417D" w:rsidRDefault="00BC1973" w:rsidP="00BC1973">
            <w:pPr>
              <w:pStyle w:val="NoSpacing"/>
              <w:rPr>
                <w:rFonts w:eastAsiaTheme="majorEastAsia"/>
              </w:rPr>
            </w:pPr>
            <w:r w:rsidRPr="0012417D">
              <w:rPr>
                <w:rFonts w:eastAsiaTheme="majorEastAsia"/>
              </w:rPr>
              <w:t>"Who should I contact with expense enquiries?"</w:t>
            </w:r>
          </w:p>
          <w:p w14:paraId="3D073C66" w14:textId="7B899324" w:rsidR="00BC1973" w:rsidRDefault="00BC1973" w:rsidP="00BC1973">
            <w:pPr>
              <w:pStyle w:val="NoSpacing"/>
              <w:rPr>
                <w:rFonts w:eastAsiaTheme="majorEastAsia"/>
              </w:rPr>
            </w:pPr>
            <w:r w:rsidRPr="0012417D">
              <w:rPr>
                <w:rFonts w:eastAsiaTheme="majorEastAsia"/>
              </w:rPr>
              <w:t>"What are the expense limits for flights?"`</w:t>
            </w:r>
          </w:p>
        </w:tc>
      </w:tr>
    </w:tbl>
    <w:p w14:paraId="1477AA79" w14:textId="77777777" w:rsidR="0012417D" w:rsidRPr="0012417D" w:rsidRDefault="0012417D" w:rsidP="0012417D">
      <w:pPr>
        <w:pStyle w:val="NoSpacing"/>
        <w:numPr>
          <w:ilvl w:val="0"/>
          <w:numId w:val="33"/>
        </w:numPr>
        <w:rPr>
          <w:rFonts w:eastAsiaTheme="majorEastAsia"/>
        </w:rPr>
      </w:pPr>
      <w:r w:rsidRPr="0012417D">
        <w:rPr>
          <w:rFonts w:eastAsiaTheme="majorEastAsia"/>
        </w:rPr>
        <w:t>Select </w:t>
      </w:r>
      <w:r w:rsidRPr="0012417D">
        <w:rPr>
          <w:rFonts w:eastAsiaTheme="majorEastAsia"/>
          <w:b/>
          <w:bCs/>
        </w:rPr>
        <w:t>Save</w:t>
      </w:r>
      <w:r w:rsidRPr="0012417D">
        <w:rPr>
          <w:rFonts w:eastAsiaTheme="majorEastAsia"/>
        </w:rPr>
        <w:t> to save the settings. Then </w:t>
      </w:r>
      <w:r w:rsidRPr="0012417D">
        <w:rPr>
          <w:rFonts w:eastAsiaTheme="majorEastAsia"/>
          <w:b/>
          <w:bCs/>
        </w:rPr>
        <w:t>Copy</w:t>
      </w:r>
      <w:r w:rsidRPr="0012417D">
        <w:rPr>
          <w:rFonts w:eastAsiaTheme="majorEastAsia"/>
        </w:rPr>
        <w:t> the link to your agent demo website to the clipboard.</w:t>
      </w:r>
    </w:p>
    <w:p w14:paraId="4DD39D20" w14:textId="77777777" w:rsidR="0012417D" w:rsidRPr="0012417D" w:rsidRDefault="0012417D" w:rsidP="0012417D">
      <w:pPr>
        <w:pStyle w:val="NoSpacing"/>
        <w:numPr>
          <w:ilvl w:val="0"/>
          <w:numId w:val="33"/>
        </w:numPr>
        <w:rPr>
          <w:rFonts w:eastAsiaTheme="majorEastAsia"/>
        </w:rPr>
      </w:pPr>
      <w:r w:rsidRPr="0012417D">
        <w:rPr>
          <w:rFonts w:eastAsiaTheme="majorEastAsia"/>
        </w:rPr>
        <w:t xml:space="preserve">In a new browser tab, navigate to the URL you copied to open the demo website, which should look </w:t>
      </w:r>
      <w:proofErr w:type="gramStart"/>
      <w:r w:rsidRPr="0012417D">
        <w:rPr>
          <w:rFonts w:eastAsiaTheme="majorEastAsia"/>
        </w:rPr>
        <w:t>similar to</w:t>
      </w:r>
      <w:proofErr w:type="gramEnd"/>
      <w:r w:rsidRPr="0012417D">
        <w:rPr>
          <w:rFonts w:eastAsiaTheme="majorEastAsia"/>
        </w:rPr>
        <w:t xml:space="preserve"> this:</w:t>
      </w:r>
    </w:p>
    <w:p w14:paraId="4A3FC52B" w14:textId="5378495C" w:rsidR="0012417D" w:rsidRPr="0012417D" w:rsidRDefault="0012417D" w:rsidP="0012417D">
      <w:pPr>
        <w:pStyle w:val="NoSpacing"/>
        <w:rPr>
          <w:rFonts w:eastAsiaTheme="majorEastAsia"/>
        </w:rPr>
      </w:pPr>
      <w:r w:rsidRPr="0012417D">
        <w:rPr>
          <w:rFonts w:eastAsiaTheme="majorEastAsia"/>
          <w:noProof/>
        </w:rPr>
        <w:lastRenderedPageBreak/>
        <w:drawing>
          <wp:inline distT="0" distB="0" distL="0" distR="0" wp14:anchorId="3996C719" wp14:editId="7E4F7665">
            <wp:extent cx="6858000" cy="5615305"/>
            <wp:effectExtent l="19050" t="19050" r="19050" b="23495"/>
            <wp:docPr id="1791162749" name="Picture 13" descr="Screenshot of the demo website for an ag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Screenshot of the demo website for an agen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58000" cy="5615305"/>
                    </a:xfrm>
                    <a:prstGeom prst="rect">
                      <a:avLst/>
                    </a:prstGeom>
                    <a:noFill/>
                    <a:ln>
                      <a:solidFill>
                        <a:schemeClr val="bg1">
                          <a:lumMod val="95000"/>
                        </a:schemeClr>
                      </a:solidFill>
                    </a:ln>
                  </pic:spPr>
                </pic:pic>
              </a:graphicData>
            </a:graphic>
          </wp:inline>
        </w:drawing>
      </w:r>
    </w:p>
    <w:p w14:paraId="0B7BD5B8" w14:textId="260FFB17" w:rsidR="0012417D" w:rsidRPr="0012417D" w:rsidRDefault="0012417D" w:rsidP="0012417D">
      <w:pPr>
        <w:pStyle w:val="NoSpacing"/>
        <w:numPr>
          <w:ilvl w:val="0"/>
          <w:numId w:val="33"/>
        </w:numPr>
        <w:rPr>
          <w:rFonts w:eastAsiaTheme="majorEastAsia"/>
        </w:rPr>
      </w:pPr>
      <w:r w:rsidRPr="0012417D">
        <w:rPr>
          <w:rFonts w:eastAsiaTheme="majorEastAsia"/>
        </w:rPr>
        <w:t>Enter the message</w:t>
      </w:r>
      <w:r w:rsidR="00BC1973">
        <w:rPr>
          <w:rFonts w:eastAsiaTheme="majorEastAsia"/>
        </w:rPr>
        <w:t xml:space="preserve"> </w:t>
      </w:r>
      <w:proofErr w:type="gramStart"/>
      <w:r w:rsidR="00BC1973" w:rsidRPr="00BC1973">
        <w:rPr>
          <w:rFonts w:eastAsiaTheme="majorEastAsia"/>
          <w:b/>
          <w:bCs/>
        </w:rPr>
        <w:t xml:space="preserve">- </w:t>
      </w:r>
      <w:r w:rsidRPr="0012417D">
        <w:rPr>
          <w:rFonts w:eastAsiaTheme="majorEastAsia"/>
          <w:b/>
          <w:bCs/>
        </w:rPr>
        <w:t> What</w:t>
      </w:r>
      <w:proofErr w:type="gramEnd"/>
      <w:r w:rsidRPr="0012417D">
        <w:rPr>
          <w:rFonts w:eastAsiaTheme="majorEastAsia"/>
          <w:b/>
          <w:bCs/>
        </w:rPr>
        <w:t> are the expense limits for meals</w:t>
      </w:r>
      <w:r w:rsidRPr="0012417D">
        <w:rPr>
          <w:rFonts w:eastAsiaTheme="majorEastAsia"/>
        </w:rPr>
        <w:t>? </w:t>
      </w:r>
      <w:r w:rsidR="00040F0F">
        <w:rPr>
          <w:rFonts w:eastAsiaTheme="majorEastAsia"/>
        </w:rPr>
        <w:t xml:space="preserve">- </w:t>
      </w:r>
      <w:r w:rsidRPr="0012417D">
        <w:rPr>
          <w:rFonts w:eastAsiaTheme="majorEastAsia"/>
        </w:rPr>
        <w:t>and view the response.</w:t>
      </w:r>
    </w:p>
    <w:p w14:paraId="28C2B82E" w14:textId="4C34C097" w:rsidR="0012417D" w:rsidRDefault="0012417D" w:rsidP="0012417D">
      <w:pPr>
        <w:pStyle w:val="NoSpacing"/>
        <w:numPr>
          <w:ilvl w:val="0"/>
          <w:numId w:val="33"/>
        </w:numPr>
        <w:rPr>
          <w:rFonts w:eastAsiaTheme="majorEastAsia"/>
        </w:rPr>
      </w:pPr>
      <w:r w:rsidRPr="0012417D">
        <w:rPr>
          <w:rFonts w:eastAsiaTheme="majorEastAsia"/>
        </w:rPr>
        <w:t xml:space="preserve">Try a few more questions and view the responses from your agent. It will have limited </w:t>
      </w:r>
      <w:r w:rsidR="00040F0F" w:rsidRPr="0012417D">
        <w:rPr>
          <w:rFonts w:eastAsiaTheme="majorEastAsia"/>
        </w:rPr>
        <w:t>functionality but</w:t>
      </w:r>
      <w:r w:rsidRPr="0012417D">
        <w:rPr>
          <w:rFonts w:eastAsiaTheme="majorEastAsia"/>
        </w:rPr>
        <w:t xml:space="preserve"> should be able to provide relevant answers to questions about expense claims.</w:t>
      </w:r>
    </w:p>
    <w:tbl>
      <w:tblPr>
        <w:tblStyle w:val="TableGrid"/>
        <w:tblW w:w="0" w:type="auto"/>
        <w:shd w:val="clear" w:color="auto" w:fill="DEEAF6" w:themeFill="accent1" w:themeFillTint="33"/>
        <w:tblLook w:val="04A0" w:firstRow="1" w:lastRow="0" w:firstColumn="1" w:lastColumn="0" w:noHBand="0" w:noVBand="1"/>
      </w:tblPr>
      <w:tblGrid>
        <w:gridCol w:w="10790"/>
      </w:tblGrid>
      <w:tr w:rsidR="00040F0F" w14:paraId="6D69D5C8" w14:textId="77777777" w:rsidTr="00040F0F">
        <w:tc>
          <w:tcPr>
            <w:tcW w:w="10790" w:type="dxa"/>
            <w:shd w:val="clear" w:color="auto" w:fill="DEEAF6" w:themeFill="accent1" w:themeFillTint="33"/>
          </w:tcPr>
          <w:p w14:paraId="660C77A2" w14:textId="1F6A557E" w:rsidR="00040F0F" w:rsidRPr="0012417D" w:rsidRDefault="00040F0F" w:rsidP="00EA3F56">
            <w:pPr>
              <w:pStyle w:val="NoSpacing"/>
              <w:jc w:val="center"/>
              <w:rPr>
                <w:rFonts w:eastAsiaTheme="majorEastAsia"/>
                <w:b/>
                <w:bCs/>
              </w:rPr>
            </w:pPr>
            <w:r w:rsidRPr="0012417D">
              <w:rPr>
                <w:rFonts w:eastAsiaTheme="majorEastAsia"/>
                <w:b/>
                <w:bCs/>
              </w:rPr>
              <w:t>CHALLENGE</w:t>
            </w:r>
          </w:p>
          <w:p w14:paraId="0756600A" w14:textId="77777777" w:rsidR="00040F0F" w:rsidRPr="0012417D" w:rsidRDefault="00040F0F" w:rsidP="00040F0F">
            <w:pPr>
              <w:pStyle w:val="NoSpacing"/>
              <w:rPr>
                <w:rFonts w:eastAsiaTheme="majorEastAsia"/>
              </w:rPr>
            </w:pPr>
            <w:r w:rsidRPr="0012417D">
              <w:rPr>
                <w:rFonts w:eastAsiaTheme="majorEastAsia"/>
              </w:rPr>
              <w:t>Now that you’ve seen how to use Copilot Studio to create a simple agent, it’s time to apply what you’ve learned on your own. Try creating an agent that provides answers to questions about Microsoft Copilot!</w:t>
            </w:r>
          </w:p>
          <w:p w14:paraId="17AF1F79" w14:textId="77777777" w:rsidR="00040F0F" w:rsidRPr="0012417D" w:rsidRDefault="00040F0F" w:rsidP="00040F0F">
            <w:pPr>
              <w:pStyle w:val="NoSpacing"/>
              <w:numPr>
                <w:ilvl w:val="0"/>
                <w:numId w:val="34"/>
              </w:numPr>
              <w:rPr>
                <w:rFonts w:eastAsiaTheme="majorEastAsia"/>
              </w:rPr>
            </w:pPr>
            <w:r w:rsidRPr="0012417D">
              <w:rPr>
                <w:rFonts w:eastAsiaTheme="majorEastAsia"/>
              </w:rPr>
              <w:t>Create a new agent.</w:t>
            </w:r>
          </w:p>
          <w:p w14:paraId="34573582" w14:textId="48EF9AFB" w:rsidR="00040F0F" w:rsidRPr="0012417D" w:rsidRDefault="00040F0F" w:rsidP="00040F0F">
            <w:pPr>
              <w:pStyle w:val="NoSpacing"/>
              <w:numPr>
                <w:ilvl w:val="0"/>
                <w:numId w:val="34"/>
              </w:numPr>
              <w:rPr>
                <w:rFonts w:eastAsiaTheme="majorEastAsia"/>
              </w:rPr>
            </w:pPr>
            <w:r w:rsidRPr="0012417D">
              <w:rPr>
                <w:rFonts w:eastAsiaTheme="majorEastAsia"/>
              </w:rPr>
              <w:t>Use the </w:t>
            </w:r>
            <w:hyperlink r:id="rId49" w:history="1">
              <w:r w:rsidRPr="0012417D">
                <w:rPr>
                  <w:rStyle w:val="Hyperlink"/>
                  <w:rFonts w:eastAsiaTheme="majorEastAsia"/>
                </w:rPr>
                <w:t>https://www.microsoft.com/en-us/microsoft-copilot/</w:t>
              </w:r>
            </w:hyperlink>
            <w:r>
              <w:rPr>
                <w:rFonts w:eastAsiaTheme="majorEastAsia"/>
              </w:rPr>
              <w:t xml:space="preserve"> </w:t>
            </w:r>
            <w:r w:rsidRPr="0012417D">
              <w:rPr>
                <w:rFonts w:eastAsiaTheme="majorEastAsia"/>
              </w:rPr>
              <w:t> website as a knowledge source.</w:t>
            </w:r>
          </w:p>
          <w:p w14:paraId="10AC79D2" w14:textId="77777777" w:rsidR="00040F0F" w:rsidRPr="0012417D" w:rsidRDefault="00040F0F" w:rsidP="00040F0F">
            <w:pPr>
              <w:pStyle w:val="NoSpacing"/>
              <w:numPr>
                <w:ilvl w:val="0"/>
                <w:numId w:val="34"/>
              </w:numPr>
              <w:rPr>
                <w:rFonts w:eastAsiaTheme="majorEastAsia"/>
              </w:rPr>
            </w:pPr>
            <w:r w:rsidRPr="0012417D">
              <w:rPr>
                <w:rFonts w:eastAsiaTheme="majorEastAsia"/>
              </w:rPr>
              <w:t>Publish the agent so that users can test it in a demo website.</w:t>
            </w:r>
          </w:p>
          <w:p w14:paraId="691F360F" w14:textId="727A5D0F" w:rsidR="00040F0F" w:rsidRDefault="00040F0F" w:rsidP="00040F0F">
            <w:pPr>
              <w:pStyle w:val="NoSpacing"/>
              <w:rPr>
                <w:rFonts w:eastAsiaTheme="majorEastAsia"/>
              </w:rPr>
            </w:pPr>
            <w:r w:rsidRPr="0012417D">
              <w:rPr>
                <w:rFonts w:eastAsiaTheme="majorEastAsia"/>
                <w:b/>
                <w:bCs/>
              </w:rPr>
              <w:t>Tip</w:t>
            </w:r>
            <w:r w:rsidRPr="0012417D">
              <w:rPr>
                <w:rFonts w:eastAsiaTheme="majorEastAsia"/>
              </w:rPr>
              <w:t>: If you need help, consult the </w:t>
            </w:r>
            <w:hyperlink r:id="rId50" w:tgtFrame="_blank" w:history="1">
              <w:r w:rsidRPr="0012417D">
                <w:rPr>
                  <w:rStyle w:val="Hyperlink"/>
                  <w:rFonts w:eastAsiaTheme="majorEastAsia"/>
                </w:rPr>
                <w:t>Copilot Studio documentation</w:t>
              </w:r>
            </w:hyperlink>
            <w:r w:rsidRPr="0012417D">
              <w:rPr>
                <w:rFonts w:eastAsiaTheme="majorEastAsia"/>
              </w:rPr>
              <w:t> at </w:t>
            </w:r>
            <w:hyperlink r:id="rId51" w:history="1">
              <w:r w:rsidRPr="0012417D">
                <w:rPr>
                  <w:rStyle w:val="Hyperlink"/>
                  <w:rFonts w:eastAsiaTheme="majorEastAsia"/>
                </w:rPr>
                <w:t>https://learn.microsoft.com/microsoft-copilot-studio/</w:t>
              </w:r>
            </w:hyperlink>
            <w:r>
              <w:rPr>
                <w:rFonts w:eastAsiaTheme="majorEastAsia"/>
              </w:rPr>
              <w:t xml:space="preserve"> </w:t>
            </w:r>
            <w:r w:rsidRPr="0012417D">
              <w:rPr>
                <w:rFonts w:eastAsiaTheme="majorEastAsia"/>
              </w:rPr>
              <w:t>.</w:t>
            </w:r>
          </w:p>
        </w:tc>
      </w:tr>
    </w:tbl>
    <w:p w14:paraId="71CE71A9" w14:textId="1941D318" w:rsidR="004F5E96" w:rsidRPr="004F5E96" w:rsidRDefault="00915564" w:rsidP="00915564">
      <w:pPr>
        <w:pStyle w:val="Heading2"/>
      </w:pPr>
      <w:bookmarkStart w:id="13" w:name="_Toc204424438"/>
      <w:r w:rsidRPr="004F5E96">
        <w:t>IMPORT DATAVERSE SOLUTION</w:t>
      </w:r>
      <w:bookmarkEnd w:id="13"/>
    </w:p>
    <w:p w14:paraId="30818CF1" w14:textId="77777777" w:rsidR="00FE4863" w:rsidRDefault="00FE4863" w:rsidP="00FE4863">
      <w:pPr>
        <w:pStyle w:val="NoSpacing"/>
      </w:pPr>
    </w:p>
    <w:tbl>
      <w:tblPr>
        <w:tblStyle w:val="TableGrid"/>
        <w:tblW w:w="0" w:type="auto"/>
        <w:shd w:val="clear" w:color="auto" w:fill="DEEAF6" w:themeFill="accent1" w:themeFillTint="33"/>
        <w:tblLook w:val="04A0" w:firstRow="1" w:lastRow="0" w:firstColumn="1" w:lastColumn="0" w:noHBand="0" w:noVBand="1"/>
      </w:tblPr>
      <w:tblGrid>
        <w:gridCol w:w="10790"/>
      </w:tblGrid>
      <w:tr w:rsidR="00FE4863" w14:paraId="258C3E52" w14:textId="77777777" w:rsidTr="00FE4863">
        <w:tc>
          <w:tcPr>
            <w:tcW w:w="10790" w:type="dxa"/>
            <w:shd w:val="clear" w:color="auto" w:fill="DEEAF6" w:themeFill="accent1" w:themeFillTint="33"/>
          </w:tcPr>
          <w:p w14:paraId="6678E3A5" w14:textId="5E350E48" w:rsidR="00FE4863" w:rsidRPr="00FE4863" w:rsidRDefault="00FE4863" w:rsidP="00FE4863">
            <w:pPr>
              <w:pStyle w:val="NoSpacing"/>
              <w:rPr>
                <w:b/>
                <w:bCs/>
                <w:color w:val="C00000"/>
              </w:rPr>
            </w:pPr>
            <w:r w:rsidRPr="00FE4863">
              <w:rPr>
                <w:b/>
                <w:bCs/>
                <w:color w:val="C00000"/>
              </w:rPr>
              <w:t>WHAT IS DATAVERSE?</w:t>
            </w:r>
          </w:p>
          <w:p w14:paraId="5A559904" w14:textId="77777777" w:rsidR="00FE4863" w:rsidRDefault="00FE4863" w:rsidP="00FE4863">
            <w:pPr>
              <w:pStyle w:val="NoSpacing"/>
              <w:numPr>
                <w:ilvl w:val="0"/>
                <w:numId w:val="115"/>
              </w:numPr>
            </w:pPr>
            <w:r w:rsidRPr="00FE4863">
              <w:rPr>
                <w:b/>
                <w:bCs/>
              </w:rPr>
              <w:t>Microsoft Dataverse</w:t>
            </w:r>
            <w:r w:rsidRPr="00FE4863">
              <w:t xml:space="preserve"> is a </w:t>
            </w:r>
            <w:r w:rsidRPr="00FE4863">
              <w:rPr>
                <w:b/>
                <w:bCs/>
              </w:rPr>
              <w:t>cloud-based data platform</w:t>
            </w:r>
            <w:r w:rsidRPr="00FE4863">
              <w:t xml:space="preserve"> that allows you to </w:t>
            </w:r>
            <w:r w:rsidRPr="00FE4863">
              <w:rPr>
                <w:b/>
                <w:bCs/>
              </w:rPr>
              <w:t>securely store and manage data</w:t>
            </w:r>
            <w:r w:rsidRPr="00FE4863">
              <w:t xml:space="preserve"> used by business applications. </w:t>
            </w:r>
          </w:p>
          <w:p w14:paraId="79F07AD5" w14:textId="07866B8F" w:rsidR="00FE4863" w:rsidRPr="00FE4863" w:rsidRDefault="00FE4863" w:rsidP="00FE4863">
            <w:pPr>
              <w:pStyle w:val="NoSpacing"/>
              <w:numPr>
                <w:ilvl w:val="0"/>
                <w:numId w:val="115"/>
              </w:numPr>
            </w:pPr>
            <w:r w:rsidRPr="00FE4863">
              <w:t xml:space="preserve">It’s a core component of the </w:t>
            </w:r>
            <w:r w:rsidRPr="00FE4863">
              <w:rPr>
                <w:b/>
                <w:bCs/>
              </w:rPr>
              <w:t>Microsoft Power Platform</w:t>
            </w:r>
            <w:r w:rsidRPr="00FE4863">
              <w:t xml:space="preserve"> and is deeply integrated with tools like </w:t>
            </w:r>
            <w:r w:rsidRPr="00FE4863">
              <w:rPr>
                <w:b/>
                <w:bCs/>
              </w:rPr>
              <w:t>Power Apps</w:t>
            </w:r>
            <w:r w:rsidRPr="00FE4863">
              <w:t xml:space="preserve">, </w:t>
            </w:r>
            <w:r w:rsidRPr="00FE4863">
              <w:rPr>
                <w:b/>
                <w:bCs/>
              </w:rPr>
              <w:t>Power Automate</w:t>
            </w:r>
            <w:r w:rsidRPr="00FE4863">
              <w:t xml:space="preserve">, </w:t>
            </w:r>
            <w:r w:rsidRPr="00FE4863">
              <w:rPr>
                <w:b/>
                <w:bCs/>
              </w:rPr>
              <w:t>Power BI</w:t>
            </w:r>
            <w:r w:rsidRPr="00FE4863">
              <w:t xml:space="preserve">, and </w:t>
            </w:r>
            <w:r w:rsidRPr="00FE4863">
              <w:rPr>
                <w:b/>
                <w:bCs/>
              </w:rPr>
              <w:t>Copilot Studio</w:t>
            </w:r>
            <w:r w:rsidRPr="00FE4863">
              <w:t>.</w:t>
            </w:r>
          </w:p>
          <w:p w14:paraId="19A5278E" w14:textId="1E11CFBF" w:rsidR="00FE4863" w:rsidRPr="00FE4863" w:rsidRDefault="00FE4863" w:rsidP="00FE4863">
            <w:pPr>
              <w:pStyle w:val="NoSpacing"/>
              <w:rPr>
                <w:b/>
                <w:bCs/>
                <w:color w:val="C00000"/>
              </w:rPr>
            </w:pPr>
            <w:r w:rsidRPr="00FE4863">
              <w:rPr>
                <w:b/>
                <w:bCs/>
                <w:color w:val="C00000"/>
              </w:rPr>
              <w:t>KEY FEATURES OF DATAVERSE</w:t>
            </w:r>
          </w:p>
          <w:p w14:paraId="6FEB34E5" w14:textId="77777777" w:rsidR="00FE4863" w:rsidRPr="00FE4863" w:rsidRDefault="00FE4863" w:rsidP="00FE4863">
            <w:pPr>
              <w:pStyle w:val="NoSpacing"/>
              <w:numPr>
                <w:ilvl w:val="0"/>
                <w:numId w:val="113"/>
              </w:numPr>
            </w:pPr>
            <w:r w:rsidRPr="00FE4863">
              <w:rPr>
                <w:b/>
                <w:bCs/>
              </w:rPr>
              <w:lastRenderedPageBreak/>
              <w:t>Structured Data Storage</w:t>
            </w:r>
          </w:p>
          <w:p w14:paraId="2D592BE1" w14:textId="77777777" w:rsidR="00FE4863" w:rsidRPr="00FE4863" w:rsidRDefault="00FE4863" w:rsidP="00FE4863">
            <w:pPr>
              <w:pStyle w:val="NoSpacing"/>
              <w:numPr>
                <w:ilvl w:val="1"/>
                <w:numId w:val="113"/>
              </w:numPr>
            </w:pPr>
            <w:r w:rsidRPr="00FE4863">
              <w:t xml:space="preserve">Stores data in the form of </w:t>
            </w:r>
            <w:r w:rsidRPr="00FE4863">
              <w:rPr>
                <w:b/>
                <w:bCs/>
              </w:rPr>
              <w:t>tables</w:t>
            </w:r>
            <w:r w:rsidRPr="00FE4863">
              <w:t xml:space="preserve"> (formerly called entities), </w:t>
            </w:r>
            <w:proofErr w:type="gramStart"/>
            <w:r w:rsidRPr="00FE4863">
              <w:t>similar to</w:t>
            </w:r>
            <w:proofErr w:type="gramEnd"/>
            <w:r w:rsidRPr="00FE4863">
              <w:t xml:space="preserve"> a database.</w:t>
            </w:r>
          </w:p>
          <w:p w14:paraId="50F525C9" w14:textId="77777777" w:rsidR="00FE4863" w:rsidRPr="00FE4863" w:rsidRDefault="00FE4863" w:rsidP="00FE4863">
            <w:pPr>
              <w:pStyle w:val="NoSpacing"/>
              <w:numPr>
                <w:ilvl w:val="1"/>
                <w:numId w:val="113"/>
              </w:numPr>
            </w:pPr>
            <w:r w:rsidRPr="00FE4863">
              <w:t xml:space="preserve">Each table has </w:t>
            </w:r>
            <w:r w:rsidRPr="00FE4863">
              <w:rPr>
                <w:b/>
                <w:bCs/>
              </w:rPr>
              <w:t>columns (fields)</w:t>
            </w:r>
            <w:r w:rsidRPr="00FE4863">
              <w:t xml:space="preserve"> and </w:t>
            </w:r>
            <w:r w:rsidRPr="00FE4863">
              <w:rPr>
                <w:b/>
                <w:bCs/>
              </w:rPr>
              <w:t>rows (records)</w:t>
            </w:r>
            <w:r w:rsidRPr="00FE4863">
              <w:t>.</w:t>
            </w:r>
          </w:p>
          <w:p w14:paraId="67B7820F" w14:textId="77777777" w:rsidR="00FE4863" w:rsidRPr="00FE4863" w:rsidRDefault="00FE4863" w:rsidP="00FE4863">
            <w:pPr>
              <w:pStyle w:val="NoSpacing"/>
              <w:numPr>
                <w:ilvl w:val="0"/>
                <w:numId w:val="113"/>
              </w:numPr>
            </w:pPr>
            <w:r w:rsidRPr="00FE4863">
              <w:rPr>
                <w:b/>
                <w:bCs/>
              </w:rPr>
              <w:t>Security &amp; Governance</w:t>
            </w:r>
          </w:p>
          <w:p w14:paraId="060564D3" w14:textId="77777777" w:rsidR="00FE4863" w:rsidRPr="00FE4863" w:rsidRDefault="00FE4863" w:rsidP="00FE4863">
            <w:pPr>
              <w:pStyle w:val="NoSpacing"/>
              <w:numPr>
                <w:ilvl w:val="1"/>
                <w:numId w:val="113"/>
              </w:numPr>
            </w:pPr>
            <w:r w:rsidRPr="00FE4863">
              <w:t xml:space="preserve">Built-in </w:t>
            </w:r>
            <w:r w:rsidRPr="00FE4863">
              <w:rPr>
                <w:b/>
                <w:bCs/>
              </w:rPr>
              <w:t>role-based security</w:t>
            </w:r>
            <w:r w:rsidRPr="00FE4863">
              <w:t xml:space="preserve"> and </w:t>
            </w:r>
            <w:r w:rsidRPr="00FE4863">
              <w:rPr>
                <w:b/>
                <w:bCs/>
              </w:rPr>
              <w:t>data access control</w:t>
            </w:r>
            <w:r w:rsidRPr="00FE4863">
              <w:t>.</w:t>
            </w:r>
          </w:p>
          <w:p w14:paraId="17F9B14C" w14:textId="77777777" w:rsidR="00FE4863" w:rsidRPr="00FE4863" w:rsidRDefault="00FE4863" w:rsidP="00FE4863">
            <w:pPr>
              <w:pStyle w:val="NoSpacing"/>
              <w:numPr>
                <w:ilvl w:val="1"/>
                <w:numId w:val="113"/>
              </w:numPr>
            </w:pPr>
            <w:r w:rsidRPr="00FE4863">
              <w:t xml:space="preserve">Supports </w:t>
            </w:r>
            <w:r w:rsidRPr="00FE4863">
              <w:rPr>
                <w:b/>
                <w:bCs/>
              </w:rPr>
              <w:t>compliance</w:t>
            </w:r>
            <w:r w:rsidRPr="00FE4863">
              <w:t xml:space="preserve"> with enterprise-grade standards.</w:t>
            </w:r>
          </w:p>
          <w:p w14:paraId="61135E64" w14:textId="77777777" w:rsidR="00FE4863" w:rsidRPr="00FE4863" w:rsidRDefault="00FE4863" w:rsidP="00FE4863">
            <w:pPr>
              <w:pStyle w:val="NoSpacing"/>
              <w:numPr>
                <w:ilvl w:val="0"/>
                <w:numId w:val="113"/>
              </w:numPr>
            </w:pPr>
            <w:r w:rsidRPr="00FE4863">
              <w:rPr>
                <w:b/>
                <w:bCs/>
              </w:rPr>
              <w:t>Integration Ready</w:t>
            </w:r>
          </w:p>
          <w:p w14:paraId="3F18FB7E" w14:textId="77777777" w:rsidR="00FE4863" w:rsidRPr="00FE4863" w:rsidRDefault="00FE4863" w:rsidP="00FE4863">
            <w:pPr>
              <w:pStyle w:val="NoSpacing"/>
              <w:numPr>
                <w:ilvl w:val="1"/>
                <w:numId w:val="113"/>
              </w:numPr>
            </w:pPr>
            <w:r w:rsidRPr="00FE4863">
              <w:t xml:space="preserve">Seamlessly integrates with </w:t>
            </w:r>
            <w:r w:rsidRPr="00FE4863">
              <w:rPr>
                <w:b/>
                <w:bCs/>
              </w:rPr>
              <w:t>Microsoft 365</w:t>
            </w:r>
            <w:r w:rsidRPr="00FE4863">
              <w:t xml:space="preserve">, </w:t>
            </w:r>
            <w:r w:rsidRPr="00FE4863">
              <w:rPr>
                <w:b/>
                <w:bCs/>
              </w:rPr>
              <w:t>Dynamics 365</w:t>
            </w:r>
            <w:r w:rsidRPr="00FE4863">
              <w:t xml:space="preserve">, </w:t>
            </w:r>
            <w:r w:rsidRPr="00FE4863">
              <w:rPr>
                <w:b/>
                <w:bCs/>
              </w:rPr>
              <w:t>Azure</w:t>
            </w:r>
            <w:r w:rsidRPr="00FE4863">
              <w:t xml:space="preserve">, and </w:t>
            </w:r>
            <w:r w:rsidRPr="00FE4863">
              <w:rPr>
                <w:b/>
                <w:bCs/>
              </w:rPr>
              <w:t>third-party services</w:t>
            </w:r>
            <w:r w:rsidRPr="00FE4863">
              <w:t>.</w:t>
            </w:r>
          </w:p>
          <w:p w14:paraId="3C74F075" w14:textId="77777777" w:rsidR="00FE4863" w:rsidRPr="00FE4863" w:rsidRDefault="00FE4863" w:rsidP="00FE4863">
            <w:pPr>
              <w:pStyle w:val="NoSpacing"/>
              <w:numPr>
                <w:ilvl w:val="1"/>
                <w:numId w:val="113"/>
              </w:numPr>
            </w:pPr>
            <w:r w:rsidRPr="00FE4863">
              <w:t xml:space="preserve">Supports </w:t>
            </w:r>
            <w:r w:rsidRPr="00FE4863">
              <w:rPr>
                <w:b/>
                <w:bCs/>
              </w:rPr>
              <w:t>Power Automate flows</w:t>
            </w:r>
            <w:r w:rsidRPr="00FE4863">
              <w:t xml:space="preserve">, </w:t>
            </w:r>
            <w:r w:rsidRPr="00FE4863">
              <w:rPr>
                <w:b/>
                <w:bCs/>
              </w:rPr>
              <w:t>Power Apps</w:t>
            </w:r>
            <w:r w:rsidRPr="00FE4863">
              <w:t xml:space="preserve">, and </w:t>
            </w:r>
            <w:r w:rsidRPr="00FE4863">
              <w:rPr>
                <w:b/>
                <w:bCs/>
              </w:rPr>
              <w:t>Copilot Studio</w:t>
            </w:r>
            <w:r w:rsidRPr="00FE4863">
              <w:t xml:space="preserve"> for building intelligent apps and bots.</w:t>
            </w:r>
          </w:p>
          <w:p w14:paraId="6D39909E" w14:textId="77777777" w:rsidR="00FE4863" w:rsidRPr="00FE4863" w:rsidRDefault="00FE4863" w:rsidP="00FE4863">
            <w:pPr>
              <w:pStyle w:val="NoSpacing"/>
              <w:numPr>
                <w:ilvl w:val="0"/>
                <w:numId w:val="113"/>
              </w:numPr>
            </w:pPr>
            <w:r w:rsidRPr="00FE4863">
              <w:rPr>
                <w:b/>
                <w:bCs/>
              </w:rPr>
              <w:t>Rich Data Types</w:t>
            </w:r>
          </w:p>
          <w:p w14:paraId="546DEE9D" w14:textId="77777777" w:rsidR="00FE4863" w:rsidRPr="00FE4863" w:rsidRDefault="00FE4863" w:rsidP="00FE4863">
            <w:pPr>
              <w:pStyle w:val="NoSpacing"/>
              <w:numPr>
                <w:ilvl w:val="1"/>
                <w:numId w:val="113"/>
              </w:numPr>
            </w:pPr>
            <w:r w:rsidRPr="00FE4863">
              <w:t xml:space="preserve">Supports text, numbers, choices, lookups, files, images, and even </w:t>
            </w:r>
            <w:r w:rsidRPr="00FE4863">
              <w:rPr>
                <w:b/>
                <w:bCs/>
              </w:rPr>
              <w:t>relationships between tables</w:t>
            </w:r>
            <w:r w:rsidRPr="00FE4863">
              <w:t>.</w:t>
            </w:r>
          </w:p>
          <w:p w14:paraId="1867E88F" w14:textId="77777777" w:rsidR="00FE4863" w:rsidRPr="00FE4863" w:rsidRDefault="00FE4863" w:rsidP="00FE4863">
            <w:pPr>
              <w:pStyle w:val="NoSpacing"/>
              <w:numPr>
                <w:ilvl w:val="0"/>
                <w:numId w:val="113"/>
              </w:numPr>
            </w:pPr>
            <w:r w:rsidRPr="00FE4863">
              <w:rPr>
                <w:b/>
                <w:bCs/>
              </w:rPr>
              <w:t>Business Logic</w:t>
            </w:r>
          </w:p>
          <w:p w14:paraId="65518286" w14:textId="77777777" w:rsidR="00FE4863" w:rsidRPr="00FE4863" w:rsidRDefault="00FE4863" w:rsidP="00FE4863">
            <w:pPr>
              <w:pStyle w:val="NoSpacing"/>
              <w:numPr>
                <w:ilvl w:val="1"/>
                <w:numId w:val="113"/>
              </w:numPr>
            </w:pPr>
            <w:r w:rsidRPr="00FE4863">
              <w:t xml:space="preserve">Add </w:t>
            </w:r>
            <w:r w:rsidRPr="00FE4863">
              <w:rPr>
                <w:b/>
                <w:bCs/>
              </w:rPr>
              <w:t>rules, workflows, and calculated fields</w:t>
            </w:r>
            <w:r w:rsidRPr="00FE4863">
              <w:t xml:space="preserve"> directly within the data layer.</w:t>
            </w:r>
          </w:p>
          <w:p w14:paraId="030940F3" w14:textId="77777777" w:rsidR="00FE4863" w:rsidRPr="00FE4863" w:rsidRDefault="00FE4863" w:rsidP="00FE4863">
            <w:pPr>
              <w:pStyle w:val="NoSpacing"/>
              <w:numPr>
                <w:ilvl w:val="0"/>
                <w:numId w:val="113"/>
              </w:numPr>
            </w:pPr>
            <w:r w:rsidRPr="00FE4863">
              <w:rPr>
                <w:b/>
                <w:bCs/>
              </w:rPr>
              <w:t>AI &amp; Analytics</w:t>
            </w:r>
          </w:p>
          <w:p w14:paraId="150D5DD5" w14:textId="77777777" w:rsidR="00FE4863" w:rsidRPr="00FE4863" w:rsidRDefault="00FE4863" w:rsidP="00FE4863">
            <w:pPr>
              <w:pStyle w:val="NoSpacing"/>
              <w:numPr>
                <w:ilvl w:val="1"/>
                <w:numId w:val="113"/>
              </w:numPr>
            </w:pPr>
            <w:r w:rsidRPr="00FE4863">
              <w:t xml:space="preserve">Works with </w:t>
            </w:r>
            <w:r w:rsidRPr="00FE4863">
              <w:rPr>
                <w:b/>
                <w:bCs/>
              </w:rPr>
              <w:t>Power BI</w:t>
            </w:r>
            <w:r w:rsidRPr="00FE4863">
              <w:t xml:space="preserve"> for reporting and </w:t>
            </w:r>
            <w:r w:rsidRPr="00FE4863">
              <w:rPr>
                <w:b/>
                <w:bCs/>
              </w:rPr>
              <w:t>AI Builder</w:t>
            </w:r>
            <w:r w:rsidRPr="00FE4863">
              <w:t xml:space="preserve"> for predictive insights.</w:t>
            </w:r>
          </w:p>
          <w:p w14:paraId="61D0274D" w14:textId="6611F79E" w:rsidR="00FE4863" w:rsidRPr="00FE4863" w:rsidRDefault="00FE4863" w:rsidP="00FE4863">
            <w:pPr>
              <w:pStyle w:val="NoSpacing"/>
              <w:rPr>
                <w:b/>
                <w:bCs/>
                <w:color w:val="C00000"/>
              </w:rPr>
            </w:pPr>
            <w:r w:rsidRPr="00FE4863">
              <w:rPr>
                <w:b/>
                <w:bCs/>
                <w:color w:val="C00000"/>
              </w:rPr>
              <w:t>WHY USE DATAVERSE?</w:t>
            </w:r>
          </w:p>
          <w:p w14:paraId="0980A0DF" w14:textId="77777777" w:rsidR="00FE4863" w:rsidRPr="00FE4863" w:rsidRDefault="00FE4863" w:rsidP="00FE4863">
            <w:pPr>
              <w:pStyle w:val="NoSpacing"/>
              <w:numPr>
                <w:ilvl w:val="0"/>
                <w:numId w:val="114"/>
              </w:numPr>
            </w:pPr>
            <w:r w:rsidRPr="00FE4863">
              <w:t>Centralized, secure data storage for all your Power Platform apps.</w:t>
            </w:r>
          </w:p>
          <w:p w14:paraId="26A85412" w14:textId="77777777" w:rsidR="00FE4863" w:rsidRPr="00FE4863" w:rsidRDefault="00FE4863" w:rsidP="00FE4863">
            <w:pPr>
              <w:pStyle w:val="NoSpacing"/>
              <w:numPr>
                <w:ilvl w:val="0"/>
                <w:numId w:val="114"/>
              </w:numPr>
            </w:pPr>
            <w:r w:rsidRPr="00FE4863">
              <w:t>Reduces the need for custom databases or spreadsheets.</w:t>
            </w:r>
          </w:p>
          <w:p w14:paraId="22ADEDD7" w14:textId="77777777" w:rsidR="00FE4863" w:rsidRPr="00FE4863" w:rsidRDefault="00FE4863" w:rsidP="00FE4863">
            <w:pPr>
              <w:pStyle w:val="NoSpacing"/>
              <w:numPr>
                <w:ilvl w:val="0"/>
                <w:numId w:val="114"/>
              </w:numPr>
            </w:pPr>
            <w:r w:rsidRPr="00FE4863">
              <w:t xml:space="preserve">Enables </w:t>
            </w:r>
            <w:r w:rsidRPr="00FE4863">
              <w:rPr>
                <w:b/>
                <w:bCs/>
              </w:rPr>
              <w:t>reusability</w:t>
            </w:r>
            <w:r w:rsidRPr="00FE4863">
              <w:t xml:space="preserve"> of data across multiple apps and copilots.</w:t>
            </w:r>
          </w:p>
          <w:p w14:paraId="10B5B277" w14:textId="269D2C11" w:rsidR="00FE4863" w:rsidRDefault="00FE4863" w:rsidP="00FE4863">
            <w:pPr>
              <w:pStyle w:val="NoSpacing"/>
              <w:numPr>
                <w:ilvl w:val="0"/>
                <w:numId w:val="114"/>
              </w:numPr>
            </w:pPr>
            <w:r w:rsidRPr="00FE4863">
              <w:t xml:space="preserve">Makes it easier to </w:t>
            </w:r>
            <w:r w:rsidRPr="00FE4863">
              <w:rPr>
                <w:b/>
                <w:bCs/>
              </w:rPr>
              <w:t>scale</w:t>
            </w:r>
            <w:r w:rsidRPr="00FE4863">
              <w:t xml:space="preserve">, </w:t>
            </w:r>
            <w:r w:rsidRPr="00FE4863">
              <w:rPr>
                <w:b/>
                <w:bCs/>
              </w:rPr>
              <w:t>maintain</w:t>
            </w:r>
            <w:r w:rsidRPr="00FE4863">
              <w:t xml:space="preserve">, and </w:t>
            </w:r>
            <w:r w:rsidRPr="00FE4863">
              <w:rPr>
                <w:b/>
                <w:bCs/>
              </w:rPr>
              <w:t>analyze</w:t>
            </w:r>
            <w:r w:rsidRPr="00FE4863">
              <w:t xml:space="preserve"> business data.</w:t>
            </w:r>
          </w:p>
        </w:tc>
      </w:tr>
    </w:tbl>
    <w:p w14:paraId="6E467923" w14:textId="77777777" w:rsidR="00FE4863" w:rsidRDefault="00FE4863" w:rsidP="00FE4863">
      <w:pPr>
        <w:pStyle w:val="NoSpacing"/>
      </w:pPr>
    </w:p>
    <w:p w14:paraId="17EB500A" w14:textId="22DD7089" w:rsidR="004F5E96" w:rsidRPr="004F5E96" w:rsidRDefault="00FE4863" w:rsidP="00FE4863">
      <w:pPr>
        <w:pStyle w:val="NoSpacing"/>
        <w:ind w:left="360"/>
        <w:jc w:val="center"/>
        <w:rPr>
          <w:color w:val="C00000"/>
        </w:rPr>
      </w:pPr>
      <w:r w:rsidRPr="004F5E96">
        <w:rPr>
          <w:color w:val="C00000"/>
        </w:rPr>
        <w:t>IN THIS EXERCISE, YOU'LL IMPORT A DATAVERSE SOLUTION TO USE IN THE FOLLOWING LABS.</w:t>
      </w:r>
    </w:p>
    <w:tbl>
      <w:tblPr>
        <w:tblStyle w:val="TableGrid"/>
        <w:tblW w:w="0" w:type="auto"/>
        <w:tblLook w:val="04A0" w:firstRow="1" w:lastRow="0" w:firstColumn="1" w:lastColumn="0" w:noHBand="0" w:noVBand="1"/>
      </w:tblPr>
      <w:tblGrid>
        <w:gridCol w:w="10790"/>
      </w:tblGrid>
      <w:tr w:rsidR="00310282" w14:paraId="02363B32" w14:textId="77777777" w:rsidTr="00310282">
        <w:tc>
          <w:tcPr>
            <w:tcW w:w="10790" w:type="dxa"/>
          </w:tcPr>
          <w:p w14:paraId="4DC463D2" w14:textId="4EED7009" w:rsidR="00310282" w:rsidRPr="00310282" w:rsidRDefault="00310282" w:rsidP="00310282">
            <w:pPr>
              <w:pStyle w:val="NoSpacing"/>
            </w:pPr>
            <w:r w:rsidRPr="004F5E96">
              <w:rPr>
                <w:b/>
                <w:bCs/>
              </w:rPr>
              <w:t>Note</w:t>
            </w:r>
            <w:r w:rsidRPr="004F5E96">
              <w:t>: This exercise assumes you already have a Copilot Studio license or have signed up for a </w:t>
            </w:r>
            <w:hyperlink r:id="rId52" w:tgtFrame="_blank" w:history="1">
              <w:r w:rsidRPr="004F5E96">
                <w:rPr>
                  <w:rStyle w:val="Hyperlink"/>
                </w:rPr>
                <w:t>free trial</w:t>
              </w:r>
            </w:hyperlink>
            <w:r w:rsidRPr="004F5E96">
              <w:t> and have a Power Platform environment to work in.</w:t>
            </w:r>
          </w:p>
        </w:tc>
      </w:tr>
    </w:tbl>
    <w:p w14:paraId="6153B8C7" w14:textId="77777777" w:rsidR="00F22685" w:rsidRDefault="004F5E96" w:rsidP="00F22685">
      <w:pPr>
        <w:pStyle w:val="Heading3"/>
      </w:pPr>
      <w:bookmarkStart w:id="14" w:name="_Toc204424439"/>
      <w:r w:rsidRPr="004F5E96">
        <w:t xml:space="preserve">Exercise 1 – Import </w:t>
      </w:r>
      <w:r w:rsidR="00310282" w:rsidRPr="004F5E96">
        <w:t>solution</w:t>
      </w:r>
      <w:r w:rsidR="00310282">
        <w:t>:</w:t>
      </w:r>
      <w:bookmarkEnd w:id="14"/>
      <w:r w:rsidR="00310282">
        <w:t xml:space="preserve"> </w:t>
      </w:r>
    </w:p>
    <w:p w14:paraId="60BA6E77" w14:textId="668D99D7" w:rsidR="004F5E96" w:rsidRPr="004F5E96" w:rsidRDefault="004F5E96" w:rsidP="004F5E96">
      <w:pPr>
        <w:pStyle w:val="NoSpacing"/>
      </w:pPr>
      <w:r w:rsidRPr="004F5E96">
        <w:t>In this exercise, you will import a Dataverse solution into your environment that contains the tables needed for the labs.</w:t>
      </w:r>
    </w:p>
    <w:p w14:paraId="6B2CAB10" w14:textId="77777777" w:rsidR="004F5E96" w:rsidRDefault="004F5E96" w:rsidP="00F22685">
      <w:pPr>
        <w:pStyle w:val="Heading4"/>
      </w:pPr>
      <w:r w:rsidRPr="004F5E96">
        <w:t>Task 1.1 – Sign in to Power Apps</w:t>
      </w:r>
    </w:p>
    <w:p w14:paraId="2BAB6ADE" w14:textId="21417996" w:rsidR="004F5E96" w:rsidRPr="004F5E96" w:rsidRDefault="004F5E96" w:rsidP="004F5E96">
      <w:pPr>
        <w:pStyle w:val="NoSpacing"/>
        <w:numPr>
          <w:ilvl w:val="0"/>
          <w:numId w:val="36"/>
        </w:numPr>
      </w:pPr>
      <w:r w:rsidRPr="004F5E96">
        <w:t>In a new browser tab, navigate to </w:t>
      </w:r>
      <w:hyperlink r:id="rId53" w:history="1">
        <w:r w:rsidR="00310282" w:rsidRPr="004F5E96">
          <w:rPr>
            <w:rStyle w:val="Hyperlink"/>
          </w:rPr>
          <w:t>https://make.powerapps.com</w:t>
        </w:r>
      </w:hyperlink>
      <w:r w:rsidR="00310282">
        <w:t xml:space="preserve"> </w:t>
      </w:r>
      <w:r w:rsidRPr="004F5E96">
        <w:t>.</w:t>
      </w:r>
    </w:p>
    <w:p w14:paraId="6A2F8968" w14:textId="77777777" w:rsidR="004F5E96" w:rsidRPr="004F5E96" w:rsidRDefault="004F5E96" w:rsidP="004F5E96">
      <w:pPr>
        <w:pStyle w:val="NoSpacing"/>
        <w:numPr>
          <w:ilvl w:val="0"/>
          <w:numId w:val="36"/>
        </w:numPr>
      </w:pPr>
      <w:r w:rsidRPr="004F5E96">
        <w:t>If prompted for credentials, sign in with your email address and password.</w:t>
      </w:r>
    </w:p>
    <w:p w14:paraId="3CB754EA" w14:textId="77777777" w:rsidR="004F5E96" w:rsidRPr="004F5E96" w:rsidRDefault="004F5E96" w:rsidP="004F5E96">
      <w:pPr>
        <w:pStyle w:val="NoSpacing"/>
        <w:numPr>
          <w:ilvl w:val="0"/>
          <w:numId w:val="36"/>
        </w:numPr>
      </w:pPr>
      <w:r w:rsidRPr="004F5E96">
        <w:t>If prompted for contact information, set the Country/region and select </w:t>
      </w:r>
      <w:r w:rsidRPr="004F5E96">
        <w:rPr>
          <w:b/>
          <w:bCs/>
        </w:rPr>
        <w:t>Get Started</w:t>
      </w:r>
      <w:r w:rsidRPr="004F5E96">
        <w:t>.</w:t>
      </w:r>
    </w:p>
    <w:p w14:paraId="604171B1" w14:textId="77777777" w:rsidR="004F5E96" w:rsidRPr="004F5E96" w:rsidRDefault="004F5E96" w:rsidP="004F5E96">
      <w:pPr>
        <w:pStyle w:val="NoSpacing"/>
        <w:numPr>
          <w:ilvl w:val="0"/>
          <w:numId w:val="36"/>
        </w:numPr>
      </w:pPr>
      <w:r w:rsidRPr="004F5E96">
        <w:t>In the upper-right of the screen, verify that the </w:t>
      </w:r>
      <w:r w:rsidRPr="004F5E96">
        <w:rPr>
          <w:b/>
          <w:bCs/>
        </w:rPr>
        <w:t>Environment</w:t>
      </w:r>
      <w:r w:rsidRPr="004F5E96">
        <w:t> is set to your environment. This is where you will be working for the entirety of the labs. If it is not, select the appropriate environment.</w:t>
      </w:r>
    </w:p>
    <w:p w14:paraId="49B38797" w14:textId="77777777" w:rsidR="004F5E96" w:rsidRPr="004F5E96" w:rsidRDefault="004F5E96" w:rsidP="00F22685">
      <w:pPr>
        <w:pStyle w:val="Heading4"/>
      </w:pPr>
      <w:r w:rsidRPr="004F5E96">
        <w:t>Task 1.2 – Download solution</w:t>
      </w:r>
    </w:p>
    <w:p w14:paraId="0765821A" w14:textId="141681F5" w:rsidR="004F5E96" w:rsidRPr="004F5E96" w:rsidRDefault="004F5E96" w:rsidP="004F5E96">
      <w:pPr>
        <w:pStyle w:val="NoSpacing"/>
        <w:numPr>
          <w:ilvl w:val="0"/>
          <w:numId w:val="37"/>
        </w:numPr>
      </w:pPr>
      <w:r w:rsidRPr="004F5E96">
        <w:t>Go to </w:t>
      </w:r>
      <w:hyperlink r:id="rId54" w:tgtFrame="_blank" w:history="1">
        <w:r w:rsidRPr="004F5E96">
          <w:rPr>
            <w:rStyle w:val="Hyperlink"/>
            <w:b/>
            <w:bCs/>
          </w:rPr>
          <w:t>Bookings_1_0_0_0.zip</w:t>
        </w:r>
      </w:hyperlink>
      <w:r w:rsidRPr="004F5E96">
        <w:t> in GitHub. The file is located at </w:t>
      </w:r>
      <w:hyperlink r:id="rId55" w:history="1">
        <w:r w:rsidR="00310282" w:rsidRPr="004F5E96">
          <w:rPr>
            <w:rStyle w:val="Hyperlink"/>
          </w:rPr>
          <w:t>https://github.com/MicrosoftLearning/mslearn-copilotstudio/blob/main/Allfiles/Bookings_1_0_0_0.zip</w:t>
        </w:r>
      </w:hyperlink>
      <w:r w:rsidR="00310282">
        <w:t xml:space="preserve"> </w:t>
      </w:r>
    </w:p>
    <w:p w14:paraId="5C3CD58B" w14:textId="77777777" w:rsidR="004F5E96" w:rsidRPr="004F5E96" w:rsidRDefault="004F5E96" w:rsidP="004F5E96">
      <w:pPr>
        <w:pStyle w:val="NoSpacing"/>
        <w:numPr>
          <w:ilvl w:val="0"/>
          <w:numId w:val="37"/>
        </w:numPr>
      </w:pPr>
      <w:r w:rsidRPr="004F5E96">
        <w:t>Select the </w:t>
      </w:r>
      <w:r w:rsidRPr="004F5E96">
        <w:rPr>
          <w:b/>
          <w:bCs/>
        </w:rPr>
        <w:t>ellipses (…)</w:t>
      </w:r>
      <w:r w:rsidRPr="004F5E96">
        <w:t> near the top-right and select </w:t>
      </w:r>
      <w:r w:rsidRPr="004F5E96">
        <w:rPr>
          <w:b/>
          <w:bCs/>
        </w:rPr>
        <w:t>Download</w:t>
      </w:r>
      <w:r w:rsidRPr="004F5E96">
        <w:t>.</w:t>
      </w:r>
    </w:p>
    <w:p w14:paraId="24D914E2" w14:textId="77777777" w:rsidR="004F5E96" w:rsidRPr="004F5E96" w:rsidRDefault="004F5E96" w:rsidP="00F22685">
      <w:pPr>
        <w:pStyle w:val="Heading4"/>
      </w:pPr>
      <w:r w:rsidRPr="004F5E96">
        <w:t>Task 1.3 – Import solution</w:t>
      </w:r>
    </w:p>
    <w:p w14:paraId="3702DE58" w14:textId="16E3409F" w:rsidR="004F5E96" w:rsidRPr="004F5E96" w:rsidRDefault="004F5E96" w:rsidP="004F5E96">
      <w:pPr>
        <w:pStyle w:val="NoSpacing"/>
        <w:numPr>
          <w:ilvl w:val="0"/>
          <w:numId w:val="38"/>
        </w:numPr>
      </w:pPr>
      <w:r w:rsidRPr="004F5E96">
        <w:t>Go to </w:t>
      </w:r>
      <w:hyperlink r:id="rId56" w:history="1">
        <w:r w:rsidR="00FE4863" w:rsidRPr="004F5E96">
          <w:rPr>
            <w:rStyle w:val="Hyperlink"/>
          </w:rPr>
          <w:t>https://make.powerapps.com</w:t>
        </w:r>
      </w:hyperlink>
      <w:r w:rsidR="00FE4863">
        <w:t xml:space="preserve"> </w:t>
      </w:r>
      <w:r w:rsidRPr="004F5E96">
        <w:t>.</w:t>
      </w:r>
    </w:p>
    <w:p w14:paraId="0418B14F" w14:textId="77777777" w:rsidR="004F5E96" w:rsidRPr="004F5E96" w:rsidRDefault="004F5E96" w:rsidP="004F5E96">
      <w:pPr>
        <w:pStyle w:val="NoSpacing"/>
        <w:numPr>
          <w:ilvl w:val="0"/>
          <w:numId w:val="38"/>
        </w:numPr>
      </w:pPr>
      <w:r w:rsidRPr="004F5E96">
        <w:t>Make sure you are in the appropriate environment.</w:t>
      </w:r>
    </w:p>
    <w:p w14:paraId="4256E749" w14:textId="77777777" w:rsidR="004F5E96" w:rsidRPr="004F5E96" w:rsidRDefault="004F5E96" w:rsidP="004F5E96">
      <w:pPr>
        <w:pStyle w:val="NoSpacing"/>
        <w:numPr>
          <w:ilvl w:val="0"/>
          <w:numId w:val="38"/>
        </w:numPr>
      </w:pPr>
      <w:r w:rsidRPr="004F5E96">
        <w:t>In the left navigation, select </w:t>
      </w:r>
      <w:r w:rsidRPr="004F5E96">
        <w:rPr>
          <w:b/>
          <w:bCs/>
        </w:rPr>
        <w:t>Solutions</w:t>
      </w:r>
      <w:r w:rsidRPr="004F5E96">
        <w:t>.</w:t>
      </w:r>
    </w:p>
    <w:p w14:paraId="1AF3AF38" w14:textId="77777777" w:rsidR="004F5E96" w:rsidRPr="004F5E96" w:rsidRDefault="004F5E96" w:rsidP="004F5E96">
      <w:pPr>
        <w:pStyle w:val="NoSpacing"/>
        <w:numPr>
          <w:ilvl w:val="0"/>
          <w:numId w:val="38"/>
        </w:numPr>
      </w:pPr>
      <w:r w:rsidRPr="004F5E96">
        <w:t>In the top bar, select </w:t>
      </w:r>
      <w:r w:rsidRPr="004F5E96">
        <w:rPr>
          <w:b/>
          <w:bCs/>
        </w:rPr>
        <w:t>Import solution</w:t>
      </w:r>
      <w:r w:rsidRPr="004F5E96">
        <w:t>.</w:t>
      </w:r>
    </w:p>
    <w:p w14:paraId="1195A6B4" w14:textId="77777777" w:rsidR="004F5E96" w:rsidRPr="004F5E96" w:rsidRDefault="004F5E96" w:rsidP="004F5E96">
      <w:pPr>
        <w:pStyle w:val="NoSpacing"/>
        <w:numPr>
          <w:ilvl w:val="0"/>
          <w:numId w:val="38"/>
        </w:numPr>
      </w:pPr>
      <w:r w:rsidRPr="004F5E96">
        <w:t>Select </w:t>
      </w:r>
      <w:r w:rsidRPr="004F5E96">
        <w:rPr>
          <w:b/>
          <w:bCs/>
        </w:rPr>
        <w:t>Browse</w:t>
      </w:r>
      <w:r w:rsidRPr="004F5E96">
        <w:t> and locate the </w:t>
      </w:r>
      <w:r w:rsidRPr="004F5E96">
        <w:rPr>
          <w:b/>
          <w:bCs/>
        </w:rPr>
        <w:t>Bookings_1_0_0_0.zip</w:t>
      </w:r>
      <w:r w:rsidRPr="004F5E96">
        <w:t> file and select </w:t>
      </w:r>
      <w:r w:rsidRPr="004F5E96">
        <w:rPr>
          <w:b/>
          <w:bCs/>
        </w:rPr>
        <w:t>Open</w:t>
      </w:r>
      <w:r w:rsidRPr="004F5E96">
        <w:t>.</w:t>
      </w:r>
    </w:p>
    <w:p w14:paraId="3528F313" w14:textId="29AACA1A" w:rsidR="004F5E96" w:rsidRPr="004F5E96" w:rsidRDefault="004F5E96" w:rsidP="004F5E96">
      <w:pPr>
        <w:pStyle w:val="NoSpacing"/>
      </w:pPr>
      <w:r w:rsidRPr="004F5E96">
        <w:rPr>
          <w:noProof/>
        </w:rPr>
        <w:lastRenderedPageBreak/>
        <w:drawing>
          <wp:inline distT="0" distB="0" distL="0" distR="0" wp14:anchorId="701A0023" wp14:editId="799F7D06">
            <wp:extent cx="6858000" cy="2560955"/>
            <wp:effectExtent l="19050" t="19050" r="19050" b="10795"/>
            <wp:docPr id="1965807976" name="Picture 60" descr="Solution to im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Solution to impor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58000" cy="2560955"/>
                    </a:xfrm>
                    <a:prstGeom prst="rect">
                      <a:avLst/>
                    </a:prstGeom>
                    <a:noFill/>
                    <a:ln>
                      <a:solidFill>
                        <a:schemeClr val="bg1">
                          <a:lumMod val="95000"/>
                        </a:schemeClr>
                      </a:solidFill>
                    </a:ln>
                  </pic:spPr>
                </pic:pic>
              </a:graphicData>
            </a:graphic>
          </wp:inline>
        </w:drawing>
      </w:r>
    </w:p>
    <w:p w14:paraId="7F01F5C4" w14:textId="77777777" w:rsidR="004F5E96" w:rsidRPr="004F5E96" w:rsidRDefault="004F5E96" w:rsidP="004F5E96">
      <w:pPr>
        <w:pStyle w:val="NoSpacing"/>
        <w:numPr>
          <w:ilvl w:val="0"/>
          <w:numId w:val="38"/>
        </w:numPr>
      </w:pPr>
      <w:r w:rsidRPr="004F5E96">
        <w:t>Select </w:t>
      </w:r>
      <w:r w:rsidRPr="004F5E96">
        <w:rPr>
          <w:b/>
          <w:bCs/>
        </w:rPr>
        <w:t>Next</w:t>
      </w:r>
      <w:r w:rsidRPr="004F5E96">
        <w:t>.</w:t>
      </w:r>
    </w:p>
    <w:p w14:paraId="093E668E" w14:textId="77777777" w:rsidR="004F5E96" w:rsidRPr="004F5E96" w:rsidRDefault="004F5E96" w:rsidP="004F5E96">
      <w:pPr>
        <w:pStyle w:val="NoSpacing"/>
        <w:numPr>
          <w:ilvl w:val="0"/>
          <w:numId w:val="38"/>
        </w:numPr>
      </w:pPr>
      <w:r w:rsidRPr="004F5E96">
        <w:t>Select </w:t>
      </w:r>
      <w:r w:rsidRPr="004F5E96">
        <w:rPr>
          <w:b/>
          <w:bCs/>
        </w:rPr>
        <w:t>Import</w:t>
      </w:r>
      <w:r w:rsidRPr="004F5E96">
        <w:t>.</w:t>
      </w:r>
    </w:p>
    <w:p w14:paraId="39F0FCED" w14:textId="77777777" w:rsidR="004F5E96" w:rsidRPr="004F5E96" w:rsidRDefault="004F5E96" w:rsidP="004F5E96">
      <w:pPr>
        <w:pStyle w:val="NoSpacing"/>
      </w:pPr>
      <w:r w:rsidRPr="004F5E96">
        <w:t>The solution will import in the background. This may take a few minutes.</w:t>
      </w:r>
    </w:p>
    <w:p w14:paraId="6D23D16F" w14:textId="6FA96F03" w:rsidR="004F5E96" w:rsidRPr="004F5E96" w:rsidRDefault="004F5E96" w:rsidP="004F5E96">
      <w:pPr>
        <w:pStyle w:val="NoSpacing"/>
      </w:pPr>
      <w:r w:rsidRPr="004F5E96">
        <w:rPr>
          <w:noProof/>
        </w:rPr>
        <w:drawing>
          <wp:inline distT="0" distB="0" distL="0" distR="0" wp14:anchorId="30843720" wp14:editId="00862C13">
            <wp:extent cx="6858000" cy="2418080"/>
            <wp:effectExtent l="19050" t="19050" r="19050" b="20320"/>
            <wp:docPr id="1275095864" name="Picture 59" descr="Solution impo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Solution impor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58000" cy="2418080"/>
                    </a:xfrm>
                    <a:prstGeom prst="rect">
                      <a:avLst/>
                    </a:prstGeom>
                    <a:noFill/>
                    <a:ln>
                      <a:solidFill>
                        <a:schemeClr val="bg1">
                          <a:lumMod val="95000"/>
                        </a:schemeClr>
                      </a:solidFill>
                    </a:ln>
                  </pic:spPr>
                </pic:pic>
              </a:graphicData>
            </a:graphic>
          </wp:inline>
        </w:drawing>
      </w:r>
    </w:p>
    <w:p w14:paraId="12267827" w14:textId="77777777" w:rsidR="004F5E96" w:rsidRPr="004F5E96" w:rsidRDefault="004F5E96" w:rsidP="004F5E96">
      <w:pPr>
        <w:pStyle w:val="NoSpacing"/>
      </w:pPr>
      <w:r w:rsidRPr="004F5E96">
        <w:rPr>
          <w:b/>
          <w:bCs/>
        </w:rPr>
        <w:t>Alert:</w:t>
      </w:r>
      <w:r w:rsidRPr="004F5E96">
        <w:t> Wait until the solution has finished importing before continuing to the next step.</w:t>
      </w:r>
    </w:p>
    <w:p w14:paraId="68DC2823" w14:textId="77777777" w:rsidR="004F5E96" w:rsidRPr="004F5E96" w:rsidRDefault="004F5E96" w:rsidP="004F5E96">
      <w:pPr>
        <w:pStyle w:val="NoSpacing"/>
        <w:numPr>
          <w:ilvl w:val="0"/>
          <w:numId w:val="38"/>
        </w:numPr>
      </w:pPr>
      <w:r w:rsidRPr="004F5E96">
        <w:t>When the solution has imported successfully, open the </w:t>
      </w:r>
      <w:r w:rsidRPr="004F5E96">
        <w:rPr>
          <w:b/>
          <w:bCs/>
        </w:rPr>
        <w:t>Bookings</w:t>
      </w:r>
      <w:r w:rsidRPr="004F5E96">
        <w:t> solution.</w:t>
      </w:r>
    </w:p>
    <w:p w14:paraId="60FCBADA" w14:textId="77777777" w:rsidR="004F5E96" w:rsidRPr="004F5E96" w:rsidRDefault="004F5E96" w:rsidP="004F5E96">
      <w:pPr>
        <w:pStyle w:val="NoSpacing"/>
        <w:numPr>
          <w:ilvl w:val="0"/>
          <w:numId w:val="38"/>
        </w:numPr>
      </w:pPr>
      <w:r w:rsidRPr="004F5E96">
        <w:t>In the left navigation, select the </w:t>
      </w:r>
      <w:r w:rsidRPr="004F5E96">
        <w:rPr>
          <w:b/>
          <w:bCs/>
        </w:rPr>
        <w:t>Overview</w:t>
      </w:r>
      <w:r w:rsidRPr="004F5E96">
        <w:t> tab.</w:t>
      </w:r>
    </w:p>
    <w:p w14:paraId="5A992BDD" w14:textId="4E7382A4" w:rsidR="004F5E96" w:rsidRPr="004F5E96" w:rsidRDefault="004F5E96" w:rsidP="0050765F">
      <w:pPr>
        <w:pStyle w:val="NoSpacing"/>
        <w:jc w:val="center"/>
      </w:pPr>
      <w:r w:rsidRPr="004F5E96">
        <w:rPr>
          <w:noProof/>
        </w:rPr>
        <w:lastRenderedPageBreak/>
        <w:drawing>
          <wp:inline distT="0" distB="0" distL="0" distR="0" wp14:anchorId="5B439C91" wp14:editId="0C12AF42">
            <wp:extent cx="6858000" cy="3686175"/>
            <wp:effectExtent l="19050" t="19050" r="19050" b="28575"/>
            <wp:docPr id="33495964" name="Picture 58" descr="Solution Overview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Solution Overview tab."/>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58000" cy="3686175"/>
                    </a:xfrm>
                    <a:prstGeom prst="rect">
                      <a:avLst/>
                    </a:prstGeom>
                    <a:noFill/>
                    <a:ln>
                      <a:solidFill>
                        <a:schemeClr val="bg1">
                          <a:lumMod val="95000"/>
                        </a:schemeClr>
                      </a:solidFill>
                    </a:ln>
                  </pic:spPr>
                </pic:pic>
              </a:graphicData>
            </a:graphic>
          </wp:inline>
        </w:drawing>
      </w:r>
    </w:p>
    <w:p w14:paraId="4134A1FD" w14:textId="77777777" w:rsidR="004F5E96" w:rsidRPr="004F5E96" w:rsidRDefault="004F5E96" w:rsidP="004F5E96">
      <w:pPr>
        <w:pStyle w:val="NoSpacing"/>
        <w:numPr>
          <w:ilvl w:val="0"/>
          <w:numId w:val="38"/>
        </w:numPr>
      </w:pPr>
      <w:r w:rsidRPr="004F5E96">
        <w:t>Select </w:t>
      </w:r>
      <w:r w:rsidRPr="004F5E96">
        <w:rPr>
          <w:b/>
          <w:bCs/>
        </w:rPr>
        <w:t>Publish all customizations</w:t>
      </w:r>
      <w:r w:rsidRPr="004F5E96">
        <w:t>.</w:t>
      </w:r>
    </w:p>
    <w:p w14:paraId="1B37458C" w14:textId="77777777" w:rsidR="004F5E96" w:rsidRPr="004F5E96" w:rsidRDefault="004F5E96" w:rsidP="00F22685">
      <w:pPr>
        <w:pStyle w:val="Heading4"/>
      </w:pPr>
      <w:r w:rsidRPr="004F5E96">
        <w:t>Task 1.4 – Test data</w:t>
      </w:r>
    </w:p>
    <w:p w14:paraId="3273CF25" w14:textId="77777777" w:rsidR="004F5E96" w:rsidRPr="004F5E96" w:rsidRDefault="004F5E96" w:rsidP="004F5E96">
      <w:pPr>
        <w:pStyle w:val="NoSpacing"/>
        <w:numPr>
          <w:ilvl w:val="0"/>
          <w:numId w:val="39"/>
        </w:numPr>
      </w:pPr>
      <w:r w:rsidRPr="004F5E96">
        <w:t>In the left navigation of the Bookings solution, select the </w:t>
      </w:r>
      <w:r w:rsidRPr="004F5E96">
        <w:rPr>
          <w:b/>
          <w:bCs/>
        </w:rPr>
        <w:t>Objects</w:t>
      </w:r>
      <w:r w:rsidRPr="004F5E96">
        <w:t> tab.</w:t>
      </w:r>
    </w:p>
    <w:p w14:paraId="1FDE9CA1" w14:textId="77777777" w:rsidR="004F5E96" w:rsidRPr="004F5E96" w:rsidRDefault="004F5E96" w:rsidP="004F5E96">
      <w:pPr>
        <w:pStyle w:val="NoSpacing"/>
        <w:numPr>
          <w:ilvl w:val="0"/>
          <w:numId w:val="39"/>
        </w:numPr>
      </w:pPr>
      <w:r w:rsidRPr="004F5E96">
        <w:t>Select the </w:t>
      </w:r>
      <w:r w:rsidRPr="004F5E96">
        <w:rPr>
          <w:b/>
          <w:bCs/>
        </w:rPr>
        <w:t>ellipsis …</w:t>
      </w:r>
      <w:r w:rsidRPr="004F5E96">
        <w:t> menu for the </w:t>
      </w:r>
      <w:r w:rsidRPr="004F5E96">
        <w:rPr>
          <w:b/>
          <w:bCs/>
        </w:rPr>
        <w:t>Real Estate Property Management</w:t>
      </w:r>
      <w:r w:rsidRPr="004F5E96">
        <w:t xml:space="preserve"> Model-Driven </w:t>
      </w:r>
      <w:proofErr w:type="gramStart"/>
      <w:r w:rsidRPr="004F5E96">
        <w:t>App, and</w:t>
      </w:r>
      <w:proofErr w:type="gramEnd"/>
      <w:r w:rsidRPr="004F5E96">
        <w:t xml:space="preserve"> select </w:t>
      </w:r>
      <w:r w:rsidRPr="004F5E96">
        <w:rPr>
          <w:b/>
          <w:bCs/>
        </w:rPr>
        <w:t>Play</w:t>
      </w:r>
      <w:r w:rsidRPr="004F5E96">
        <w:t>.</w:t>
      </w:r>
    </w:p>
    <w:p w14:paraId="3A2B8C54" w14:textId="009AFBB4" w:rsidR="004F5E96" w:rsidRPr="004F5E96" w:rsidRDefault="004F5E96" w:rsidP="0050765F">
      <w:pPr>
        <w:pStyle w:val="NoSpacing"/>
        <w:jc w:val="center"/>
      </w:pPr>
      <w:r w:rsidRPr="004F5E96">
        <w:rPr>
          <w:noProof/>
        </w:rPr>
        <w:drawing>
          <wp:inline distT="0" distB="0" distL="0" distR="0" wp14:anchorId="4BDA4DA0" wp14:editId="235F1888">
            <wp:extent cx="6858000" cy="4229100"/>
            <wp:effectExtent l="19050" t="19050" r="19050" b="19050"/>
            <wp:docPr id="2065820582" name="Picture 5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Overview."/>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58000" cy="4229100"/>
                    </a:xfrm>
                    <a:prstGeom prst="rect">
                      <a:avLst/>
                    </a:prstGeom>
                    <a:noFill/>
                    <a:ln>
                      <a:solidFill>
                        <a:schemeClr val="bg1">
                          <a:lumMod val="95000"/>
                        </a:schemeClr>
                      </a:solidFill>
                    </a:ln>
                  </pic:spPr>
                </pic:pic>
              </a:graphicData>
            </a:graphic>
          </wp:inline>
        </w:drawing>
      </w:r>
    </w:p>
    <w:p w14:paraId="33B34311" w14:textId="77777777" w:rsidR="004F5E96" w:rsidRPr="004F5E96" w:rsidRDefault="004F5E96" w:rsidP="00F77269">
      <w:pPr>
        <w:pStyle w:val="NoSpacing"/>
        <w:numPr>
          <w:ilvl w:val="0"/>
          <w:numId w:val="39"/>
        </w:numPr>
      </w:pPr>
      <w:r w:rsidRPr="004F5E96">
        <w:t>Select </w:t>
      </w:r>
      <w:r w:rsidRPr="004F5E96">
        <w:rPr>
          <w:b/>
          <w:bCs/>
        </w:rPr>
        <w:t>+ New</w:t>
      </w:r>
      <w:r w:rsidRPr="004F5E96">
        <w:t>.</w:t>
      </w:r>
    </w:p>
    <w:tbl>
      <w:tblPr>
        <w:tblStyle w:val="TableGrid"/>
        <w:tblW w:w="0" w:type="auto"/>
        <w:tblLook w:val="04A0" w:firstRow="1" w:lastRow="0" w:firstColumn="1" w:lastColumn="0" w:noHBand="0" w:noVBand="1"/>
      </w:tblPr>
      <w:tblGrid>
        <w:gridCol w:w="4045"/>
        <w:gridCol w:w="6745"/>
      </w:tblGrid>
      <w:tr w:rsidR="00F77269" w14:paraId="62E28973" w14:textId="77777777" w:rsidTr="00F77269">
        <w:tc>
          <w:tcPr>
            <w:tcW w:w="4045" w:type="dxa"/>
          </w:tcPr>
          <w:p w14:paraId="17CCB9F9" w14:textId="77777777" w:rsidR="00F77269" w:rsidRPr="004F5E96" w:rsidRDefault="00F77269" w:rsidP="00F77269">
            <w:pPr>
              <w:pStyle w:val="NoSpacing"/>
              <w:numPr>
                <w:ilvl w:val="0"/>
                <w:numId w:val="39"/>
              </w:numPr>
            </w:pPr>
            <w:r w:rsidRPr="004F5E96">
              <w:lastRenderedPageBreak/>
              <w:t>Enter the following data:</w:t>
            </w:r>
          </w:p>
          <w:p w14:paraId="240733B1" w14:textId="77777777" w:rsidR="00F77269" w:rsidRPr="004F5E96" w:rsidRDefault="00F77269" w:rsidP="00F77269">
            <w:pPr>
              <w:pStyle w:val="NoSpacing"/>
              <w:numPr>
                <w:ilvl w:val="1"/>
                <w:numId w:val="39"/>
              </w:numPr>
            </w:pPr>
            <w:r w:rsidRPr="004F5E96">
              <w:rPr>
                <w:b/>
                <w:bCs/>
              </w:rPr>
              <w:t>Property Name:</w:t>
            </w:r>
            <w:r w:rsidRPr="004F5E96">
              <w:t> 1100 High Villas</w:t>
            </w:r>
          </w:p>
          <w:p w14:paraId="4356C38D" w14:textId="77777777" w:rsidR="00F77269" w:rsidRPr="004F5E96" w:rsidRDefault="00F77269" w:rsidP="00F77269">
            <w:pPr>
              <w:pStyle w:val="NoSpacing"/>
              <w:numPr>
                <w:ilvl w:val="1"/>
                <w:numId w:val="39"/>
              </w:numPr>
            </w:pPr>
            <w:r w:rsidRPr="004F5E96">
              <w:rPr>
                <w:b/>
                <w:bCs/>
              </w:rPr>
              <w:t>Owner:</w:t>
            </w:r>
            <w:r w:rsidRPr="004F5E96">
              <w:t> Select your user</w:t>
            </w:r>
          </w:p>
          <w:p w14:paraId="7298BF2D" w14:textId="77777777" w:rsidR="00F77269" w:rsidRPr="004F5E96" w:rsidRDefault="00F77269" w:rsidP="00F77269">
            <w:pPr>
              <w:pStyle w:val="NoSpacing"/>
              <w:numPr>
                <w:ilvl w:val="1"/>
                <w:numId w:val="39"/>
              </w:numPr>
            </w:pPr>
            <w:r w:rsidRPr="004F5E96">
              <w:rPr>
                <w:b/>
                <w:bCs/>
              </w:rPr>
              <w:t>Asking Price:</w:t>
            </w:r>
            <w:r w:rsidRPr="004F5E96">
              <w:t> 250,000</w:t>
            </w:r>
          </w:p>
          <w:p w14:paraId="68EB2213" w14:textId="77777777" w:rsidR="00F77269" w:rsidRPr="004F5E96" w:rsidRDefault="00F77269" w:rsidP="00F77269">
            <w:pPr>
              <w:pStyle w:val="NoSpacing"/>
              <w:numPr>
                <w:ilvl w:val="1"/>
                <w:numId w:val="39"/>
              </w:numPr>
            </w:pPr>
            <w:r w:rsidRPr="004F5E96">
              <w:rPr>
                <w:b/>
                <w:bCs/>
              </w:rPr>
              <w:t>Street:</w:t>
            </w:r>
            <w:r w:rsidRPr="004F5E96">
              <w:t> Main Avenue</w:t>
            </w:r>
          </w:p>
          <w:p w14:paraId="1F870F24" w14:textId="77777777" w:rsidR="00F77269" w:rsidRPr="004F5E96" w:rsidRDefault="00F77269" w:rsidP="00F77269">
            <w:pPr>
              <w:pStyle w:val="NoSpacing"/>
              <w:numPr>
                <w:ilvl w:val="1"/>
                <w:numId w:val="39"/>
              </w:numPr>
            </w:pPr>
            <w:r w:rsidRPr="004F5E96">
              <w:rPr>
                <w:b/>
                <w:bCs/>
              </w:rPr>
              <w:t>City:</w:t>
            </w:r>
            <w:r w:rsidRPr="004F5E96">
              <w:t> Redmond</w:t>
            </w:r>
          </w:p>
          <w:p w14:paraId="1B5CA28F" w14:textId="77777777" w:rsidR="00F77269" w:rsidRPr="004F5E96" w:rsidRDefault="00F77269" w:rsidP="00F77269">
            <w:pPr>
              <w:pStyle w:val="NoSpacing"/>
              <w:numPr>
                <w:ilvl w:val="1"/>
                <w:numId w:val="39"/>
              </w:numPr>
            </w:pPr>
            <w:r w:rsidRPr="004F5E96">
              <w:rPr>
                <w:b/>
                <w:bCs/>
              </w:rPr>
              <w:t>Bedrooms:</w:t>
            </w:r>
            <w:r w:rsidRPr="004F5E96">
              <w:t> 3</w:t>
            </w:r>
          </w:p>
          <w:p w14:paraId="4BD5108E" w14:textId="77777777" w:rsidR="00F77269" w:rsidRPr="004F5E96" w:rsidRDefault="00F77269" w:rsidP="00F77269">
            <w:pPr>
              <w:pStyle w:val="NoSpacing"/>
              <w:numPr>
                <w:ilvl w:val="1"/>
                <w:numId w:val="39"/>
              </w:numPr>
            </w:pPr>
            <w:r w:rsidRPr="004F5E96">
              <w:rPr>
                <w:b/>
                <w:bCs/>
              </w:rPr>
              <w:t>Bathrooms:</w:t>
            </w:r>
            <w:r w:rsidRPr="004F5E96">
              <w:t> 2</w:t>
            </w:r>
          </w:p>
          <w:p w14:paraId="43A76CA7" w14:textId="77777777" w:rsidR="00F77269" w:rsidRDefault="00F77269" w:rsidP="00F77269">
            <w:pPr>
              <w:pStyle w:val="NoSpacing"/>
            </w:pPr>
          </w:p>
        </w:tc>
        <w:tc>
          <w:tcPr>
            <w:tcW w:w="6745" w:type="dxa"/>
          </w:tcPr>
          <w:p w14:paraId="090012EB" w14:textId="06137C33" w:rsidR="00F77269" w:rsidRDefault="00F77269" w:rsidP="00F77269">
            <w:pPr>
              <w:pStyle w:val="NoSpacing"/>
            </w:pPr>
            <w:r w:rsidRPr="004F5E96">
              <w:rPr>
                <w:noProof/>
              </w:rPr>
              <w:drawing>
                <wp:inline distT="0" distB="0" distL="0" distR="0" wp14:anchorId="34906295" wp14:editId="3AF0D64F">
                  <wp:extent cx="3486150" cy="3375755"/>
                  <wp:effectExtent l="19050" t="19050" r="19050" b="15240"/>
                  <wp:docPr id="1187305210" name="Picture 5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Overvie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93880" cy="3383240"/>
                          </a:xfrm>
                          <a:prstGeom prst="rect">
                            <a:avLst/>
                          </a:prstGeom>
                          <a:noFill/>
                          <a:ln>
                            <a:solidFill>
                              <a:schemeClr val="bg1">
                                <a:lumMod val="95000"/>
                              </a:schemeClr>
                            </a:solidFill>
                          </a:ln>
                        </pic:spPr>
                      </pic:pic>
                    </a:graphicData>
                  </a:graphic>
                </wp:inline>
              </w:drawing>
            </w:r>
          </w:p>
        </w:tc>
      </w:tr>
    </w:tbl>
    <w:p w14:paraId="6226F736" w14:textId="77777777" w:rsidR="004F5E96" w:rsidRPr="004F5E96" w:rsidRDefault="004F5E96" w:rsidP="004F5E96">
      <w:pPr>
        <w:pStyle w:val="NoSpacing"/>
        <w:numPr>
          <w:ilvl w:val="0"/>
          <w:numId w:val="39"/>
        </w:numPr>
      </w:pPr>
      <w:r w:rsidRPr="004F5E96">
        <w:t>Select </w:t>
      </w:r>
      <w:r w:rsidRPr="004F5E96">
        <w:rPr>
          <w:b/>
          <w:bCs/>
        </w:rPr>
        <w:t>Save &amp; Close</w:t>
      </w:r>
      <w:r w:rsidRPr="004F5E96">
        <w:t>.</w:t>
      </w:r>
    </w:p>
    <w:p w14:paraId="0BE6C02A" w14:textId="77777777" w:rsidR="004F5E96" w:rsidRDefault="004F5E96" w:rsidP="004F5E96">
      <w:pPr>
        <w:pStyle w:val="NoSpacing"/>
        <w:numPr>
          <w:ilvl w:val="0"/>
          <w:numId w:val="39"/>
        </w:numPr>
      </w:pPr>
      <w:r w:rsidRPr="004F5E96">
        <w:t>Select </w:t>
      </w:r>
      <w:r w:rsidRPr="004F5E96">
        <w:rPr>
          <w:b/>
          <w:bCs/>
        </w:rPr>
        <w:t>+ New</w:t>
      </w:r>
      <w:r w:rsidRPr="004F5E96">
        <w:t>.</w:t>
      </w:r>
    </w:p>
    <w:tbl>
      <w:tblPr>
        <w:tblStyle w:val="TableGrid"/>
        <w:tblW w:w="0" w:type="auto"/>
        <w:tblLook w:val="04A0" w:firstRow="1" w:lastRow="0" w:firstColumn="1" w:lastColumn="0" w:noHBand="0" w:noVBand="1"/>
      </w:tblPr>
      <w:tblGrid>
        <w:gridCol w:w="3854"/>
        <w:gridCol w:w="6936"/>
      </w:tblGrid>
      <w:tr w:rsidR="00F77269" w14:paraId="7DE05087" w14:textId="77777777" w:rsidTr="00FD7237">
        <w:trPr>
          <w:trHeight w:val="4058"/>
        </w:trPr>
        <w:tc>
          <w:tcPr>
            <w:tcW w:w="5395" w:type="dxa"/>
          </w:tcPr>
          <w:p w14:paraId="375F3014" w14:textId="77777777" w:rsidR="00F77269" w:rsidRPr="004F5E96" w:rsidRDefault="00F77269" w:rsidP="00F77269">
            <w:pPr>
              <w:pStyle w:val="NoSpacing"/>
              <w:numPr>
                <w:ilvl w:val="0"/>
                <w:numId w:val="39"/>
              </w:numPr>
            </w:pPr>
            <w:r w:rsidRPr="004F5E96">
              <w:t>Enter the following data:</w:t>
            </w:r>
          </w:p>
          <w:p w14:paraId="59C43A45" w14:textId="77777777" w:rsidR="00F77269" w:rsidRPr="004F5E96" w:rsidRDefault="00F77269" w:rsidP="00F77269">
            <w:pPr>
              <w:pStyle w:val="NoSpacing"/>
              <w:numPr>
                <w:ilvl w:val="1"/>
                <w:numId w:val="39"/>
              </w:numPr>
            </w:pPr>
            <w:r w:rsidRPr="004F5E96">
              <w:rPr>
                <w:b/>
                <w:bCs/>
              </w:rPr>
              <w:t>Property Name:</w:t>
            </w:r>
            <w:r w:rsidRPr="004F5E96">
              <w:t> 555 Oak Lane</w:t>
            </w:r>
          </w:p>
          <w:p w14:paraId="57FC3C16" w14:textId="77777777" w:rsidR="00F77269" w:rsidRPr="004F5E96" w:rsidRDefault="00F77269" w:rsidP="00F77269">
            <w:pPr>
              <w:pStyle w:val="NoSpacing"/>
              <w:numPr>
                <w:ilvl w:val="1"/>
                <w:numId w:val="39"/>
              </w:numPr>
            </w:pPr>
            <w:r w:rsidRPr="004F5E96">
              <w:rPr>
                <w:b/>
                <w:bCs/>
              </w:rPr>
              <w:t>Owner:</w:t>
            </w:r>
            <w:r w:rsidRPr="004F5E96">
              <w:t> Select your user</w:t>
            </w:r>
          </w:p>
          <w:p w14:paraId="0299FBBA" w14:textId="77777777" w:rsidR="00F77269" w:rsidRPr="004F5E96" w:rsidRDefault="00F77269" w:rsidP="00F77269">
            <w:pPr>
              <w:pStyle w:val="NoSpacing"/>
              <w:numPr>
                <w:ilvl w:val="1"/>
                <w:numId w:val="39"/>
              </w:numPr>
            </w:pPr>
            <w:r w:rsidRPr="004F5E96">
              <w:rPr>
                <w:b/>
                <w:bCs/>
              </w:rPr>
              <w:t>Asking Price:</w:t>
            </w:r>
            <w:r w:rsidRPr="004F5E96">
              <w:t> 300,000</w:t>
            </w:r>
          </w:p>
          <w:p w14:paraId="685AB8FA" w14:textId="77777777" w:rsidR="00F77269" w:rsidRPr="004F5E96" w:rsidRDefault="00F77269" w:rsidP="00F77269">
            <w:pPr>
              <w:pStyle w:val="NoSpacing"/>
              <w:numPr>
                <w:ilvl w:val="1"/>
                <w:numId w:val="39"/>
              </w:numPr>
            </w:pPr>
            <w:r w:rsidRPr="004F5E96">
              <w:rPr>
                <w:b/>
                <w:bCs/>
              </w:rPr>
              <w:t>Street:</w:t>
            </w:r>
            <w:r w:rsidRPr="004F5E96">
              <w:t> Oak Lane</w:t>
            </w:r>
          </w:p>
          <w:p w14:paraId="7B7747AE" w14:textId="77777777" w:rsidR="00F77269" w:rsidRPr="004F5E96" w:rsidRDefault="00F77269" w:rsidP="00F77269">
            <w:pPr>
              <w:pStyle w:val="NoSpacing"/>
              <w:numPr>
                <w:ilvl w:val="1"/>
                <w:numId w:val="39"/>
              </w:numPr>
            </w:pPr>
            <w:r w:rsidRPr="004F5E96">
              <w:rPr>
                <w:b/>
                <w:bCs/>
              </w:rPr>
              <w:t>City:</w:t>
            </w:r>
            <w:r w:rsidRPr="004F5E96">
              <w:t> Denver</w:t>
            </w:r>
          </w:p>
          <w:p w14:paraId="2A05CE88" w14:textId="77777777" w:rsidR="00F77269" w:rsidRPr="004F5E96" w:rsidRDefault="00F77269" w:rsidP="00F77269">
            <w:pPr>
              <w:pStyle w:val="NoSpacing"/>
              <w:numPr>
                <w:ilvl w:val="1"/>
                <w:numId w:val="39"/>
              </w:numPr>
            </w:pPr>
            <w:r w:rsidRPr="004F5E96">
              <w:rPr>
                <w:b/>
                <w:bCs/>
              </w:rPr>
              <w:t>Bedrooms:</w:t>
            </w:r>
            <w:r w:rsidRPr="004F5E96">
              <w:t> 4</w:t>
            </w:r>
          </w:p>
          <w:p w14:paraId="3BD0F5AC" w14:textId="77777777" w:rsidR="00F77269" w:rsidRPr="004F5E96" w:rsidRDefault="00F77269" w:rsidP="00F77269">
            <w:pPr>
              <w:pStyle w:val="NoSpacing"/>
              <w:numPr>
                <w:ilvl w:val="1"/>
                <w:numId w:val="39"/>
              </w:numPr>
            </w:pPr>
            <w:r w:rsidRPr="004F5E96">
              <w:rPr>
                <w:b/>
                <w:bCs/>
              </w:rPr>
              <w:t>Bathrooms:</w:t>
            </w:r>
            <w:r w:rsidRPr="004F5E96">
              <w:t> 3</w:t>
            </w:r>
          </w:p>
          <w:p w14:paraId="7C623F83" w14:textId="77777777" w:rsidR="00F77269" w:rsidRDefault="00F77269" w:rsidP="00F77269">
            <w:pPr>
              <w:pStyle w:val="NoSpacing"/>
            </w:pPr>
          </w:p>
        </w:tc>
        <w:tc>
          <w:tcPr>
            <w:tcW w:w="5395" w:type="dxa"/>
          </w:tcPr>
          <w:p w14:paraId="602B72CF" w14:textId="3FD3E1F5" w:rsidR="00F77269" w:rsidRDefault="00F77269" w:rsidP="00F77269">
            <w:pPr>
              <w:pStyle w:val="NoSpacing"/>
            </w:pPr>
            <w:r w:rsidRPr="004F5E96">
              <w:rPr>
                <w:noProof/>
              </w:rPr>
              <w:drawing>
                <wp:inline distT="0" distB="0" distL="0" distR="0" wp14:anchorId="3E9039D6" wp14:editId="3E07ABAC">
                  <wp:extent cx="4223647" cy="2409825"/>
                  <wp:effectExtent l="19050" t="19050" r="24765" b="9525"/>
                  <wp:docPr id="1901169762" name="Picture 5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Overview."/>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32572" cy="2414917"/>
                          </a:xfrm>
                          <a:prstGeom prst="rect">
                            <a:avLst/>
                          </a:prstGeom>
                          <a:noFill/>
                          <a:ln>
                            <a:solidFill>
                              <a:schemeClr val="bg1">
                                <a:lumMod val="95000"/>
                              </a:schemeClr>
                            </a:solidFill>
                          </a:ln>
                        </pic:spPr>
                      </pic:pic>
                    </a:graphicData>
                  </a:graphic>
                </wp:inline>
              </w:drawing>
            </w:r>
          </w:p>
        </w:tc>
      </w:tr>
    </w:tbl>
    <w:p w14:paraId="6982EDCF" w14:textId="1B2A406E" w:rsidR="0023722F" w:rsidRPr="0023722F" w:rsidRDefault="009E05D9" w:rsidP="009E05D9">
      <w:pPr>
        <w:pStyle w:val="Heading2"/>
      </w:pPr>
      <w:bookmarkStart w:id="15" w:name="_Toc204424440"/>
      <w:r w:rsidRPr="0023722F">
        <w:t>BUILD AN INITIAL AGENT</w:t>
      </w:r>
      <w:bookmarkEnd w:id="15"/>
    </w:p>
    <w:p w14:paraId="5EEA1D33" w14:textId="77777777" w:rsidR="0023722F" w:rsidRPr="0023722F" w:rsidRDefault="0023722F" w:rsidP="0023722F">
      <w:pPr>
        <w:pStyle w:val="NoSpacing"/>
      </w:pPr>
      <w:r w:rsidRPr="0023722F">
        <w:t>Scenario</w:t>
      </w:r>
    </w:p>
    <w:p w14:paraId="566F2928" w14:textId="77777777" w:rsidR="0023722F" w:rsidRPr="0023722F" w:rsidRDefault="0023722F" w:rsidP="0023722F">
      <w:pPr>
        <w:pStyle w:val="NoSpacing"/>
      </w:pPr>
      <w:r w:rsidRPr="0023722F">
        <w:t>In this exercise, you will:</w:t>
      </w:r>
    </w:p>
    <w:p w14:paraId="018AD880" w14:textId="77777777" w:rsidR="0023722F" w:rsidRPr="0023722F" w:rsidRDefault="0023722F" w:rsidP="0023722F">
      <w:pPr>
        <w:pStyle w:val="NoSpacing"/>
        <w:numPr>
          <w:ilvl w:val="0"/>
          <w:numId w:val="40"/>
        </w:numPr>
      </w:pPr>
      <w:r w:rsidRPr="0023722F">
        <w:t>Create and name an agent</w:t>
      </w:r>
    </w:p>
    <w:p w14:paraId="46A0485E" w14:textId="77777777" w:rsidR="0023722F" w:rsidRPr="0023722F" w:rsidRDefault="0023722F" w:rsidP="0023722F">
      <w:pPr>
        <w:pStyle w:val="NoSpacing"/>
        <w:numPr>
          <w:ilvl w:val="0"/>
          <w:numId w:val="40"/>
        </w:numPr>
      </w:pPr>
      <w:r w:rsidRPr="0023722F">
        <w:t>Add description for what the agent should do</w:t>
      </w:r>
    </w:p>
    <w:p w14:paraId="0E051BE3" w14:textId="77777777" w:rsidR="0023722F" w:rsidRPr="0023722F" w:rsidRDefault="0023722F" w:rsidP="0023722F">
      <w:pPr>
        <w:pStyle w:val="NoSpacing"/>
        <w:numPr>
          <w:ilvl w:val="0"/>
          <w:numId w:val="40"/>
        </w:numPr>
      </w:pPr>
      <w:r w:rsidRPr="0023722F">
        <w:t>Configure Generative AI answers</w:t>
      </w:r>
    </w:p>
    <w:p w14:paraId="750B9B51" w14:textId="77777777" w:rsidR="0023722F" w:rsidRPr="0023722F" w:rsidRDefault="0023722F" w:rsidP="0023722F">
      <w:pPr>
        <w:pStyle w:val="NoSpacing"/>
      </w:pPr>
      <w:r w:rsidRPr="0023722F">
        <w:t>This exercise will take approximately </w:t>
      </w:r>
      <w:r w:rsidRPr="0023722F">
        <w:rPr>
          <w:b/>
          <w:bCs/>
        </w:rPr>
        <w:t>15</w:t>
      </w:r>
      <w:r w:rsidRPr="0023722F">
        <w:t> minutes to complete.</w:t>
      </w:r>
    </w:p>
    <w:p w14:paraId="59527A0B" w14:textId="77777777" w:rsidR="0023722F" w:rsidRPr="0023722F" w:rsidRDefault="0023722F" w:rsidP="0023722F">
      <w:pPr>
        <w:pStyle w:val="NoSpacing"/>
      </w:pPr>
      <w:r w:rsidRPr="0023722F">
        <w:t>What you will learn</w:t>
      </w:r>
    </w:p>
    <w:p w14:paraId="4C20EF82" w14:textId="77777777" w:rsidR="0023722F" w:rsidRPr="0023722F" w:rsidRDefault="0023722F" w:rsidP="0023722F">
      <w:pPr>
        <w:pStyle w:val="NoSpacing"/>
        <w:numPr>
          <w:ilvl w:val="0"/>
          <w:numId w:val="41"/>
        </w:numPr>
      </w:pPr>
      <w:r w:rsidRPr="0023722F">
        <w:t>How to create an agent using natural language</w:t>
      </w:r>
    </w:p>
    <w:p w14:paraId="26911D34" w14:textId="77777777" w:rsidR="0023722F" w:rsidRPr="0023722F" w:rsidRDefault="0023722F" w:rsidP="0023722F">
      <w:pPr>
        <w:pStyle w:val="NoSpacing"/>
        <w:numPr>
          <w:ilvl w:val="0"/>
          <w:numId w:val="41"/>
        </w:numPr>
      </w:pPr>
      <w:r w:rsidRPr="0023722F">
        <w:t>How to configure Generative AI answers for an agent</w:t>
      </w:r>
    </w:p>
    <w:p w14:paraId="281A189A" w14:textId="77777777" w:rsidR="0023722F" w:rsidRPr="0023722F" w:rsidRDefault="0023722F" w:rsidP="0023722F">
      <w:pPr>
        <w:pStyle w:val="NoSpacing"/>
      </w:pPr>
      <w:r w:rsidRPr="0023722F">
        <w:t>High-level lab steps</w:t>
      </w:r>
    </w:p>
    <w:p w14:paraId="0C2E9514" w14:textId="77777777" w:rsidR="0023722F" w:rsidRPr="0023722F" w:rsidRDefault="0023722F" w:rsidP="0023722F">
      <w:pPr>
        <w:pStyle w:val="NoSpacing"/>
        <w:numPr>
          <w:ilvl w:val="0"/>
          <w:numId w:val="42"/>
        </w:numPr>
      </w:pPr>
      <w:r w:rsidRPr="0023722F">
        <w:t>Create a new agent</w:t>
      </w:r>
    </w:p>
    <w:p w14:paraId="7219DE87" w14:textId="77777777" w:rsidR="0023722F" w:rsidRPr="0023722F" w:rsidRDefault="0023722F" w:rsidP="0023722F">
      <w:pPr>
        <w:pStyle w:val="NoSpacing"/>
        <w:numPr>
          <w:ilvl w:val="0"/>
          <w:numId w:val="42"/>
        </w:numPr>
      </w:pPr>
      <w:r w:rsidRPr="0023722F">
        <w:t>Tell your agent what its primary purpose is and how it should act</w:t>
      </w:r>
    </w:p>
    <w:p w14:paraId="657ADF12" w14:textId="77777777" w:rsidR="0023722F" w:rsidRPr="0023722F" w:rsidRDefault="0023722F" w:rsidP="0023722F">
      <w:pPr>
        <w:pStyle w:val="NoSpacing"/>
        <w:numPr>
          <w:ilvl w:val="0"/>
          <w:numId w:val="42"/>
        </w:numPr>
      </w:pPr>
      <w:r w:rsidRPr="0023722F">
        <w:t>Add Generative AI instructions</w:t>
      </w:r>
    </w:p>
    <w:p w14:paraId="35CCA376" w14:textId="77777777" w:rsidR="0023722F" w:rsidRPr="0023722F" w:rsidRDefault="0023722F" w:rsidP="0023722F">
      <w:pPr>
        <w:pStyle w:val="NoSpacing"/>
      </w:pPr>
      <w:r w:rsidRPr="0023722F">
        <w:t>Prerequisites</w:t>
      </w:r>
    </w:p>
    <w:p w14:paraId="06A7AB41" w14:textId="77777777" w:rsidR="0023722F" w:rsidRPr="0023722F" w:rsidRDefault="0023722F" w:rsidP="0023722F">
      <w:pPr>
        <w:pStyle w:val="NoSpacing"/>
        <w:numPr>
          <w:ilvl w:val="0"/>
          <w:numId w:val="43"/>
        </w:numPr>
      </w:pPr>
      <w:r w:rsidRPr="0023722F">
        <w:lastRenderedPageBreak/>
        <w:t>Must have completed </w:t>
      </w:r>
      <w:r w:rsidRPr="0023722F">
        <w:rPr>
          <w:b/>
          <w:bCs/>
        </w:rPr>
        <w:t>Lab: Import Dataverse solution</w:t>
      </w:r>
    </w:p>
    <w:p w14:paraId="696197BB" w14:textId="77777777" w:rsidR="0023722F" w:rsidRPr="0023722F" w:rsidRDefault="0023722F" w:rsidP="001A2697">
      <w:pPr>
        <w:pStyle w:val="Heading3"/>
      </w:pPr>
      <w:bookmarkStart w:id="16" w:name="_Toc204424441"/>
      <w:r w:rsidRPr="0023722F">
        <w:t>Exercise 1 - Create agent</w:t>
      </w:r>
      <w:bookmarkEnd w:id="16"/>
    </w:p>
    <w:p w14:paraId="6006C6D6" w14:textId="77777777" w:rsidR="0023722F" w:rsidRPr="0023722F" w:rsidRDefault="0023722F" w:rsidP="0023722F">
      <w:pPr>
        <w:pStyle w:val="NoSpacing"/>
      </w:pPr>
      <w:r w:rsidRPr="0023722F">
        <w:t>In this exercise, you will access the Microsoft Copilot Studio portal, the Developer environment and create a new agent.</w:t>
      </w:r>
    </w:p>
    <w:p w14:paraId="7F06DAC7" w14:textId="77777777" w:rsidR="0023722F" w:rsidRDefault="0023722F" w:rsidP="00036A4A">
      <w:pPr>
        <w:pStyle w:val="Heading4"/>
      </w:pPr>
      <w:r w:rsidRPr="0023722F">
        <w:t xml:space="preserve">Task 1.1 – Microsoft </w:t>
      </w:r>
      <w:r w:rsidRPr="00036A4A">
        <w:t>Copilot</w:t>
      </w:r>
      <w:r w:rsidRPr="0023722F">
        <w:t xml:space="preserve"> Studio portal</w:t>
      </w:r>
    </w:p>
    <w:p w14:paraId="4503F8BB" w14:textId="243555DE" w:rsidR="0023722F" w:rsidRPr="0023722F" w:rsidRDefault="0023722F" w:rsidP="0023722F">
      <w:pPr>
        <w:pStyle w:val="NoSpacing"/>
        <w:numPr>
          <w:ilvl w:val="0"/>
          <w:numId w:val="44"/>
        </w:numPr>
      </w:pPr>
      <w:r w:rsidRPr="0023722F">
        <w:t>In a new tab, navigate to the Microsoft Copilot Studio portal </w:t>
      </w:r>
      <w:hyperlink r:id="rId63" w:history="1">
        <w:r w:rsidR="00F77269" w:rsidRPr="0023722F">
          <w:rPr>
            <w:rStyle w:val="Hyperlink"/>
          </w:rPr>
          <w:t>https://copilotstudio.microsoft.com</w:t>
        </w:r>
      </w:hyperlink>
      <w:r w:rsidR="00F77269">
        <w:t xml:space="preserve"> </w:t>
      </w:r>
      <w:r w:rsidRPr="0023722F">
        <w:t> and sign in with your Microsoft 365 credentials if prompted again.</w:t>
      </w:r>
    </w:p>
    <w:p w14:paraId="446A0243" w14:textId="77777777" w:rsidR="0023722F" w:rsidRPr="0023722F" w:rsidRDefault="0023722F" w:rsidP="0023722F">
      <w:pPr>
        <w:pStyle w:val="NoSpacing"/>
        <w:numPr>
          <w:ilvl w:val="0"/>
          <w:numId w:val="44"/>
        </w:numPr>
      </w:pPr>
      <w:r w:rsidRPr="0023722F">
        <w:t>If prompted, select </w:t>
      </w:r>
      <w:r w:rsidRPr="0023722F">
        <w:rPr>
          <w:b/>
          <w:bCs/>
        </w:rPr>
        <w:t>Start free trial</w:t>
      </w:r>
      <w:r w:rsidRPr="0023722F">
        <w:t>.</w:t>
      </w:r>
    </w:p>
    <w:p w14:paraId="31E5A67F" w14:textId="77777777" w:rsidR="0023722F" w:rsidRPr="0023722F" w:rsidRDefault="0023722F" w:rsidP="0023722F">
      <w:pPr>
        <w:pStyle w:val="NoSpacing"/>
        <w:numPr>
          <w:ilvl w:val="0"/>
          <w:numId w:val="44"/>
        </w:numPr>
      </w:pPr>
      <w:r w:rsidRPr="0023722F">
        <w:t>Make sure that you are in the appropriate environment.</w:t>
      </w:r>
    </w:p>
    <w:p w14:paraId="52312E07" w14:textId="77777777" w:rsidR="0023722F" w:rsidRPr="0023722F" w:rsidRDefault="0023722F" w:rsidP="00036A4A">
      <w:pPr>
        <w:pStyle w:val="Heading4"/>
      </w:pPr>
      <w:r w:rsidRPr="0023722F">
        <w:t>Task 1.2 – Create an agent</w:t>
      </w:r>
    </w:p>
    <w:p w14:paraId="43BF9EDB" w14:textId="77777777" w:rsidR="0023722F" w:rsidRPr="0023722F" w:rsidRDefault="0023722F" w:rsidP="0023722F">
      <w:pPr>
        <w:pStyle w:val="NoSpacing"/>
        <w:numPr>
          <w:ilvl w:val="0"/>
          <w:numId w:val="45"/>
        </w:numPr>
      </w:pPr>
      <w:r w:rsidRPr="0023722F">
        <w:t>Select </w:t>
      </w:r>
      <w:r w:rsidRPr="0023722F">
        <w:rPr>
          <w:b/>
          <w:bCs/>
        </w:rPr>
        <w:t>Create</w:t>
      </w:r>
      <w:r w:rsidRPr="0023722F">
        <w:t> from the left navigation pane and select the </w:t>
      </w:r>
      <w:r w:rsidRPr="0023722F">
        <w:rPr>
          <w:b/>
          <w:bCs/>
        </w:rPr>
        <w:t>+ New agent</w:t>
      </w:r>
      <w:r w:rsidRPr="0023722F">
        <w:t> and </w:t>
      </w:r>
      <w:r w:rsidRPr="0023722F">
        <w:rPr>
          <w:b/>
          <w:bCs/>
        </w:rPr>
        <w:t>Skip to configure</w:t>
      </w:r>
      <w:r w:rsidRPr="0023722F">
        <w:t> in the top right.</w:t>
      </w:r>
    </w:p>
    <w:p w14:paraId="293E0902" w14:textId="77777777" w:rsidR="0023722F" w:rsidRPr="0023722F" w:rsidRDefault="0023722F" w:rsidP="0023722F">
      <w:pPr>
        <w:pStyle w:val="NoSpacing"/>
        <w:numPr>
          <w:ilvl w:val="0"/>
          <w:numId w:val="45"/>
        </w:numPr>
      </w:pPr>
      <w:r w:rsidRPr="0023722F">
        <w:t>In the </w:t>
      </w:r>
      <w:r w:rsidRPr="0023722F">
        <w:rPr>
          <w:b/>
          <w:bCs/>
        </w:rPr>
        <w:t>Name</w:t>
      </w:r>
      <w:r w:rsidRPr="0023722F">
        <w:t> text box, enter </w:t>
      </w:r>
      <w:r w:rsidRPr="0023722F">
        <w:rPr>
          <w:b/>
          <w:bCs/>
        </w:rPr>
        <w:t>Real Estate Booking Service</w:t>
      </w:r>
    </w:p>
    <w:p w14:paraId="4BEC5636" w14:textId="77777777" w:rsidR="0023722F" w:rsidRPr="0023722F" w:rsidRDefault="0023722F" w:rsidP="0023722F">
      <w:pPr>
        <w:pStyle w:val="NoSpacing"/>
        <w:numPr>
          <w:ilvl w:val="0"/>
          <w:numId w:val="45"/>
        </w:numPr>
      </w:pPr>
      <w:r w:rsidRPr="0023722F">
        <w:t>In the </w:t>
      </w:r>
      <w:r w:rsidRPr="0023722F">
        <w:rPr>
          <w:b/>
          <w:bCs/>
        </w:rPr>
        <w:t>Description</w:t>
      </w:r>
      <w:r w:rsidRPr="0023722F">
        <w:t> text box, enter </w:t>
      </w:r>
      <w:r w:rsidRPr="0023722F">
        <w:rPr>
          <w:b/>
          <w:bCs/>
        </w:rPr>
        <w:t>Create bookings for real estate properties</w:t>
      </w:r>
    </w:p>
    <w:p w14:paraId="44B43035" w14:textId="77777777" w:rsidR="0023722F" w:rsidRPr="0023722F" w:rsidRDefault="0023722F" w:rsidP="0023722F">
      <w:pPr>
        <w:pStyle w:val="NoSpacing"/>
        <w:numPr>
          <w:ilvl w:val="0"/>
          <w:numId w:val="45"/>
        </w:numPr>
      </w:pPr>
      <w:r w:rsidRPr="0023722F">
        <w:t>In the </w:t>
      </w:r>
      <w:r w:rsidRPr="0023722F">
        <w:rPr>
          <w:b/>
          <w:bCs/>
        </w:rPr>
        <w:t>Instructions</w:t>
      </w:r>
      <w:r w:rsidRPr="0023722F">
        <w:t> text box, enter </w:t>
      </w:r>
      <w:r w:rsidRPr="0023722F">
        <w:rPr>
          <w:b/>
          <w:bCs/>
        </w:rPr>
        <w:t>Create an agent for topics relating to creating bookings for real estate properties</w:t>
      </w:r>
    </w:p>
    <w:p w14:paraId="4FAA2BE2" w14:textId="77777777" w:rsidR="0023722F" w:rsidRPr="0023722F" w:rsidRDefault="0023722F" w:rsidP="0023722F">
      <w:pPr>
        <w:pStyle w:val="NoSpacing"/>
        <w:numPr>
          <w:ilvl w:val="0"/>
          <w:numId w:val="45"/>
        </w:numPr>
      </w:pPr>
      <w:r w:rsidRPr="0023722F">
        <w:t>At the top, </w:t>
      </w:r>
      <w:r w:rsidRPr="0023722F">
        <w:rPr>
          <w:b/>
          <w:bCs/>
        </w:rPr>
        <w:t>Language</w:t>
      </w:r>
      <w:r w:rsidRPr="0023722F">
        <w:t> should be set to </w:t>
      </w:r>
      <w:r w:rsidRPr="0023722F">
        <w:rPr>
          <w:b/>
          <w:bCs/>
        </w:rPr>
        <w:t>English (</w:t>
      </w:r>
      <w:proofErr w:type="spellStart"/>
      <w:r w:rsidRPr="0023722F">
        <w:rPr>
          <w:b/>
          <w:bCs/>
        </w:rPr>
        <w:t>en</w:t>
      </w:r>
      <w:proofErr w:type="spellEnd"/>
      <w:r w:rsidRPr="0023722F">
        <w:rPr>
          <w:b/>
          <w:bCs/>
        </w:rPr>
        <w:t>-US)</w:t>
      </w:r>
      <w:r w:rsidRPr="0023722F">
        <w:t>.</w:t>
      </w:r>
    </w:p>
    <w:p w14:paraId="4E6253A5" w14:textId="472E8CE2" w:rsidR="0023722F" w:rsidRPr="0023722F" w:rsidRDefault="0023722F" w:rsidP="0023722F">
      <w:pPr>
        <w:pStyle w:val="NoSpacing"/>
      </w:pPr>
      <w:r w:rsidRPr="0023722F">
        <w:rPr>
          <w:noProof/>
        </w:rPr>
        <w:drawing>
          <wp:inline distT="0" distB="0" distL="0" distR="0" wp14:anchorId="25BDF3E8" wp14:editId="63A64589">
            <wp:extent cx="6858000" cy="1931670"/>
            <wp:effectExtent l="19050" t="19050" r="19050" b="11430"/>
            <wp:docPr id="2016904531" name="Picture 80" descr="Copilot agent langu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Copilot agent languag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58000" cy="1931670"/>
                    </a:xfrm>
                    <a:prstGeom prst="rect">
                      <a:avLst/>
                    </a:prstGeom>
                    <a:noFill/>
                    <a:ln>
                      <a:solidFill>
                        <a:schemeClr val="bg1">
                          <a:lumMod val="95000"/>
                        </a:schemeClr>
                      </a:solidFill>
                    </a:ln>
                  </pic:spPr>
                </pic:pic>
              </a:graphicData>
            </a:graphic>
          </wp:inline>
        </w:drawing>
      </w:r>
    </w:p>
    <w:p w14:paraId="2D2FB2EA" w14:textId="77777777" w:rsidR="0023722F" w:rsidRPr="0023722F" w:rsidRDefault="0023722F" w:rsidP="0023722F">
      <w:pPr>
        <w:pStyle w:val="NoSpacing"/>
        <w:numPr>
          <w:ilvl w:val="0"/>
          <w:numId w:val="45"/>
        </w:numPr>
      </w:pPr>
      <w:r w:rsidRPr="0023722F">
        <w:t>Select the </w:t>
      </w:r>
      <w:r w:rsidRPr="0023722F">
        <w:rPr>
          <w:b/>
          <w:bCs/>
        </w:rPr>
        <w:t>three dots</w:t>
      </w:r>
      <w:r w:rsidRPr="0023722F">
        <w:t> in the upper-right of the page and select </w:t>
      </w:r>
      <w:r w:rsidRPr="0023722F">
        <w:rPr>
          <w:b/>
          <w:bCs/>
        </w:rPr>
        <w:t>Edit advanced settings</w:t>
      </w:r>
      <w:r w:rsidRPr="0023722F">
        <w:t>.</w:t>
      </w:r>
    </w:p>
    <w:p w14:paraId="19EF89E9" w14:textId="00BE1AD0" w:rsidR="0023722F" w:rsidRPr="0023722F" w:rsidRDefault="0023722F" w:rsidP="0050765F">
      <w:pPr>
        <w:pStyle w:val="NoSpacing"/>
        <w:jc w:val="center"/>
      </w:pPr>
      <w:r w:rsidRPr="0023722F">
        <w:rPr>
          <w:noProof/>
        </w:rPr>
        <w:drawing>
          <wp:inline distT="0" distB="0" distL="0" distR="0" wp14:anchorId="0342C129" wp14:editId="4C8B3B1E">
            <wp:extent cx="3705225" cy="2362200"/>
            <wp:effectExtent l="19050" t="19050" r="28575" b="19050"/>
            <wp:docPr id="20750887" name="Picture 79" descr="More options in Copilot Studio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More options in Copilot Studio portal."/>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05225" cy="2362200"/>
                    </a:xfrm>
                    <a:prstGeom prst="rect">
                      <a:avLst/>
                    </a:prstGeom>
                    <a:noFill/>
                    <a:ln>
                      <a:solidFill>
                        <a:schemeClr val="bg1">
                          <a:lumMod val="95000"/>
                        </a:schemeClr>
                      </a:solidFill>
                    </a:ln>
                  </pic:spPr>
                </pic:pic>
              </a:graphicData>
            </a:graphic>
          </wp:inline>
        </w:drawing>
      </w:r>
    </w:p>
    <w:p w14:paraId="158A6D63" w14:textId="77777777" w:rsidR="0023722F" w:rsidRPr="0023722F" w:rsidRDefault="0023722F" w:rsidP="0023722F">
      <w:pPr>
        <w:pStyle w:val="NoSpacing"/>
        <w:numPr>
          <w:ilvl w:val="0"/>
          <w:numId w:val="45"/>
        </w:numPr>
      </w:pPr>
      <w:r w:rsidRPr="0023722F">
        <w:t>Select </w:t>
      </w:r>
      <w:r w:rsidRPr="0023722F">
        <w:rPr>
          <w:b/>
          <w:bCs/>
        </w:rPr>
        <w:t>Bookings</w:t>
      </w:r>
      <w:r w:rsidRPr="0023722F">
        <w:t> under </w:t>
      </w:r>
      <w:r w:rsidRPr="0023722F">
        <w:rPr>
          <w:b/>
          <w:bCs/>
        </w:rPr>
        <w:t>Solution</w:t>
      </w:r>
      <w:r w:rsidRPr="0023722F">
        <w:t>.</w:t>
      </w:r>
    </w:p>
    <w:p w14:paraId="7A933C36" w14:textId="77777777" w:rsidR="0023722F" w:rsidRPr="0023722F" w:rsidRDefault="0023722F" w:rsidP="0023722F">
      <w:pPr>
        <w:pStyle w:val="NoSpacing"/>
        <w:numPr>
          <w:ilvl w:val="0"/>
          <w:numId w:val="45"/>
        </w:numPr>
      </w:pPr>
      <w:r w:rsidRPr="0023722F">
        <w:t>Enter </w:t>
      </w:r>
      <w:proofErr w:type="spellStart"/>
      <w:r w:rsidRPr="0023722F">
        <w:t>labagent</w:t>
      </w:r>
      <w:proofErr w:type="spellEnd"/>
      <w:r w:rsidRPr="0023722F">
        <w:t> for </w:t>
      </w:r>
      <w:r w:rsidRPr="0023722F">
        <w:rPr>
          <w:b/>
          <w:bCs/>
        </w:rPr>
        <w:t>Schema Name</w:t>
      </w:r>
      <w:r w:rsidRPr="0023722F">
        <w:t>.</w:t>
      </w:r>
    </w:p>
    <w:p w14:paraId="7D79EE3B" w14:textId="677796F0" w:rsidR="0023722F" w:rsidRPr="0023722F" w:rsidRDefault="0023722F" w:rsidP="0050765F">
      <w:pPr>
        <w:pStyle w:val="NoSpacing"/>
        <w:jc w:val="center"/>
      </w:pPr>
      <w:r w:rsidRPr="0023722F">
        <w:rPr>
          <w:noProof/>
        </w:rPr>
        <w:lastRenderedPageBreak/>
        <w:drawing>
          <wp:inline distT="0" distB="0" distL="0" distR="0" wp14:anchorId="32F8E603" wp14:editId="73A1E452">
            <wp:extent cx="4162425" cy="1680570"/>
            <wp:effectExtent l="19050" t="19050" r="9525" b="15240"/>
            <wp:docPr id="81853157" name="Picture 78" descr="Advanced settings in Copilot Studio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Advanced settings in Copilot Studio portal."/>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69500" cy="1683427"/>
                    </a:xfrm>
                    <a:prstGeom prst="rect">
                      <a:avLst/>
                    </a:prstGeom>
                    <a:noFill/>
                    <a:ln>
                      <a:solidFill>
                        <a:schemeClr val="bg1">
                          <a:lumMod val="95000"/>
                        </a:schemeClr>
                      </a:solidFill>
                    </a:ln>
                  </pic:spPr>
                </pic:pic>
              </a:graphicData>
            </a:graphic>
          </wp:inline>
        </w:drawing>
      </w:r>
    </w:p>
    <w:p w14:paraId="49B54F22" w14:textId="77777777" w:rsidR="0023722F" w:rsidRPr="0023722F" w:rsidRDefault="0023722F" w:rsidP="0023722F">
      <w:pPr>
        <w:pStyle w:val="NoSpacing"/>
        <w:numPr>
          <w:ilvl w:val="0"/>
          <w:numId w:val="45"/>
        </w:numPr>
      </w:pPr>
      <w:r w:rsidRPr="0023722F">
        <w:t>Select </w:t>
      </w:r>
      <w:r w:rsidRPr="0023722F">
        <w:rPr>
          <w:b/>
          <w:bCs/>
        </w:rPr>
        <w:t>Save</w:t>
      </w:r>
      <w:r w:rsidRPr="0023722F">
        <w:t>.</w:t>
      </w:r>
    </w:p>
    <w:p w14:paraId="4BA9B560" w14:textId="77777777" w:rsidR="0023722F" w:rsidRPr="0023722F" w:rsidRDefault="0023722F" w:rsidP="0023722F">
      <w:pPr>
        <w:pStyle w:val="NoSpacing"/>
        <w:numPr>
          <w:ilvl w:val="0"/>
          <w:numId w:val="45"/>
        </w:numPr>
      </w:pPr>
      <w:r w:rsidRPr="0023722F">
        <w:t>In the upper-right of the screen, select </w:t>
      </w:r>
      <w:r w:rsidRPr="0023722F">
        <w:rPr>
          <w:b/>
          <w:bCs/>
        </w:rPr>
        <w:t>Create</w:t>
      </w:r>
      <w:r w:rsidRPr="0023722F">
        <w:t>.</w:t>
      </w:r>
    </w:p>
    <w:p w14:paraId="489FFE8A" w14:textId="77777777" w:rsidR="0023722F" w:rsidRPr="0023722F" w:rsidRDefault="0023722F" w:rsidP="0023722F">
      <w:pPr>
        <w:pStyle w:val="NoSpacing"/>
        <w:numPr>
          <w:ilvl w:val="0"/>
          <w:numId w:val="45"/>
        </w:numPr>
      </w:pPr>
      <w:r w:rsidRPr="0023722F">
        <w:t>In the right </w:t>
      </w:r>
      <w:r w:rsidRPr="0023722F">
        <w:rPr>
          <w:b/>
          <w:bCs/>
        </w:rPr>
        <w:t>Test your agent</w:t>
      </w:r>
      <w:r w:rsidRPr="0023722F">
        <w:t> </w:t>
      </w:r>
      <w:proofErr w:type="gramStart"/>
      <w:r w:rsidRPr="0023722F">
        <w:t>pane</w:t>
      </w:r>
      <w:proofErr w:type="gramEnd"/>
      <w:r w:rsidRPr="0023722F">
        <w:t>, enter </w:t>
      </w:r>
      <w:r w:rsidRPr="0023722F">
        <w:rPr>
          <w:b/>
          <w:bCs/>
        </w:rPr>
        <w:t xml:space="preserve">How do I make a </w:t>
      </w:r>
      <w:proofErr w:type="gramStart"/>
      <w:r w:rsidRPr="0023722F">
        <w:rPr>
          <w:b/>
          <w:bCs/>
        </w:rPr>
        <w:t>booking?</w:t>
      </w:r>
      <w:r w:rsidRPr="0023722F">
        <w:t>.</w:t>
      </w:r>
      <w:proofErr w:type="gramEnd"/>
      <w:r w:rsidRPr="0023722F">
        <w:t xml:space="preserve"> View the response.</w:t>
      </w:r>
    </w:p>
    <w:p w14:paraId="3CF4C5BB" w14:textId="77777777" w:rsidR="0023722F" w:rsidRPr="0023722F" w:rsidRDefault="0023722F" w:rsidP="0023722F">
      <w:pPr>
        <w:pStyle w:val="NoSpacing"/>
      </w:pPr>
      <w:r w:rsidRPr="0023722F">
        <w:t>Leave this window open.</w:t>
      </w:r>
    </w:p>
    <w:p w14:paraId="1552695C" w14:textId="67088A6B" w:rsidR="0023722F" w:rsidRPr="0023722F" w:rsidRDefault="00036A4A" w:rsidP="00036A4A">
      <w:pPr>
        <w:pStyle w:val="Heading3"/>
      </w:pPr>
      <w:bookmarkStart w:id="17" w:name="_Toc204424442"/>
      <w:r w:rsidRPr="0023722F">
        <w:t>EXERCISE 2 - ADD GENERATIVE AI ANSWERS</w:t>
      </w:r>
      <w:bookmarkEnd w:id="17"/>
    </w:p>
    <w:p w14:paraId="15A09A68" w14:textId="77777777" w:rsidR="0023722F" w:rsidRPr="0023722F" w:rsidRDefault="0023722F" w:rsidP="0023722F">
      <w:pPr>
        <w:pStyle w:val="NoSpacing"/>
      </w:pPr>
      <w:r w:rsidRPr="0023722F">
        <w:t>In this exercise, you will access the Microsoft Copilot Studio portal and add knowledge that the agent will use to answer questions by using Generative AI.</w:t>
      </w:r>
    </w:p>
    <w:p w14:paraId="4D505329" w14:textId="77777777" w:rsidR="0023722F" w:rsidRPr="0023722F" w:rsidRDefault="0023722F" w:rsidP="00036A4A">
      <w:pPr>
        <w:pStyle w:val="Heading4"/>
      </w:pPr>
      <w:r w:rsidRPr="0023722F">
        <w:t>Task 2.1 - Disable generative orchestration</w:t>
      </w:r>
    </w:p>
    <w:p w14:paraId="1D931B65" w14:textId="77777777" w:rsidR="0023722F" w:rsidRPr="0023722F" w:rsidRDefault="0023722F" w:rsidP="0023722F">
      <w:pPr>
        <w:pStyle w:val="NoSpacing"/>
        <w:numPr>
          <w:ilvl w:val="0"/>
          <w:numId w:val="46"/>
        </w:numPr>
      </w:pPr>
      <w:r w:rsidRPr="0023722F">
        <w:t>In the </w:t>
      </w:r>
      <w:r w:rsidRPr="0023722F">
        <w:rPr>
          <w:b/>
          <w:bCs/>
        </w:rPr>
        <w:t>Overview</w:t>
      </w:r>
      <w:r w:rsidRPr="0023722F">
        <w:t> tab, ensure that </w:t>
      </w:r>
      <w:proofErr w:type="gramStart"/>
      <w:r w:rsidRPr="0023722F">
        <w:rPr>
          <w:b/>
          <w:bCs/>
        </w:rPr>
        <w:t>Use</w:t>
      </w:r>
      <w:proofErr w:type="gramEnd"/>
      <w:r w:rsidRPr="0023722F">
        <w:rPr>
          <w:b/>
          <w:bCs/>
        </w:rPr>
        <w:t xml:space="preserve"> generative AI to determine how best to respond to users and events.</w:t>
      </w:r>
      <w:r w:rsidRPr="0023722F">
        <w:t> is set to </w:t>
      </w:r>
      <w:r w:rsidRPr="0023722F">
        <w:rPr>
          <w:b/>
          <w:bCs/>
        </w:rPr>
        <w:t>Disabled</w:t>
      </w:r>
      <w:r w:rsidRPr="0023722F">
        <w:t> within the </w:t>
      </w:r>
      <w:r w:rsidRPr="0023722F">
        <w:rPr>
          <w:b/>
          <w:bCs/>
        </w:rPr>
        <w:t>Details</w:t>
      </w:r>
      <w:r w:rsidRPr="0023722F">
        <w:t> section.</w:t>
      </w:r>
    </w:p>
    <w:p w14:paraId="2F8EC0D1" w14:textId="75F4A02C" w:rsidR="0023722F" w:rsidRPr="0023722F" w:rsidRDefault="0023722F" w:rsidP="0023722F">
      <w:pPr>
        <w:pStyle w:val="NoSpacing"/>
      </w:pPr>
      <w:r w:rsidRPr="0023722F">
        <w:rPr>
          <w:noProof/>
        </w:rPr>
        <w:drawing>
          <wp:inline distT="0" distB="0" distL="0" distR="0" wp14:anchorId="119CC9B3" wp14:editId="729269E0">
            <wp:extent cx="6858000" cy="2658745"/>
            <wp:effectExtent l="0" t="0" r="0" b="8255"/>
            <wp:docPr id="1579460947" name="Picture 77" descr="Generative orchestration dis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Generative orchestration disabl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58000" cy="2658745"/>
                    </a:xfrm>
                    <a:prstGeom prst="rect">
                      <a:avLst/>
                    </a:prstGeom>
                    <a:noFill/>
                    <a:ln>
                      <a:noFill/>
                    </a:ln>
                  </pic:spPr>
                </pic:pic>
              </a:graphicData>
            </a:graphic>
          </wp:inline>
        </w:drawing>
      </w:r>
    </w:p>
    <w:p w14:paraId="1287E493" w14:textId="77777777" w:rsidR="0023722F" w:rsidRPr="0023722F" w:rsidRDefault="0023722F" w:rsidP="00036A4A">
      <w:pPr>
        <w:pStyle w:val="Heading4"/>
      </w:pPr>
      <w:r w:rsidRPr="0023722F">
        <w:t>Task 2.2 – Enable Generative AI answers</w:t>
      </w:r>
    </w:p>
    <w:p w14:paraId="02589C4B" w14:textId="77777777" w:rsidR="0023722F" w:rsidRPr="0023722F" w:rsidRDefault="0023722F" w:rsidP="0023722F">
      <w:pPr>
        <w:pStyle w:val="NoSpacing"/>
        <w:numPr>
          <w:ilvl w:val="0"/>
          <w:numId w:val="47"/>
        </w:numPr>
      </w:pPr>
      <w:r w:rsidRPr="0023722F">
        <w:t>In the </w:t>
      </w:r>
      <w:r w:rsidRPr="0023722F">
        <w:rPr>
          <w:b/>
          <w:bCs/>
        </w:rPr>
        <w:t>Overview</w:t>
      </w:r>
      <w:r w:rsidRPr="0023722F">
        <w:t> tab, ensure that </w:t>
      </w:r>
      <w:proofErr w:type="gramStart"/>
      <w:r w:rsidRPr="0023722F">
        <w:rPr>
          <w:b/>
          <w:bCs/>
        </w:rPr>
        <w:t>Allow</w:t>
      </w:r>
      <w:proofErr w:type="gramEnd"/>
      <w:r w:rsidRPr="0023722F">
        <w:rPr>
          <w:b/>
          <w:bCs/>
        </w:rPr>
        <w:t xml:space="preserve"> the AI to use its own general knowledge</w:t>
      </w:r>
      <w:r w:rsidRPr="0023722F">
        <w:t> is set to </w:t>
      </w:r>
      <w:r w:rsidRPr="0023722F">
        <w:rPr>
          <w:b/>
          <w:bCs/>
        </w:rPr>
        <w:t>Enabled</w:t>
      </w:r>
      <w:r w:rsidRPr="0023722F">
        <w:t> within the </w:t>
      </w:r>
      <w:r w:rsidRPr="0023722F">
        <w:rPr>
          <w:b/>
          <w:bCs/>
        </w:rPr>
        <w:t>Knowledge</w:t>
      </w:r>
      <w:r w:rsidRPr="0023722F">
        <w:t> section.</w:t>
      </w:r>
    </w:p>
    <w:p w14:paraId="1C70A843" w14:textId="14DEE3D8" w:rsidR="0023722F" w:rsidRPr="0023722F" w:rsidRDefault="0023722F" w:rsidP="0023722F">
      <w:pPr>
        <w:pStyle w:val="NoSpacing"/>
      </w:pPr>
      <w:r w:rsidRPr="0023722F">
        <w:rPr>
          <w:noProof/>
        </w:rPr>
        <w:drawing>
          <wp:inline distT="0" distB="0" distL="0" distR="0" wp14:anchorId="46F2A2E1" wp14:editId="2F7ACB88">
            <wp:extent cx="6858000" cy="892175"/>
            <wp:effectExtent l="0" t="0" r="0" b="3175"/>
            <wp:docPr id="1545371402" name="Picture 76" descr="Knowledge enabled in Copilot Studio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Knowledge enabled in Copilot Studio portal."/>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858000" cy="892175"/>
                    </a:xfrm>
                    <a:prstGeom prst="rect">
                      <a:avLst/>
                    </a:prstGeom>
                    <a:noFill/>
                    <a:ln>
                      <a:noFill/>
                    </a:ln>
                  </pic:spPr>
                </pic:pic>
              </a:graphicData>
            </a:graphic>
          </wp:inline>
        </w:drawing>
      </w:r>
    </w:p>
    <w:p w14:paraId="28F3E2F7" w14:textId="77777777" w:rsidR="0023722F" w:rsidRPr="0023722F" w:rsidRDefault="0023722F" w:rsidP="0023722F">
      <w:pPr>
        <w:pStyle w:val="NoSpacing"/>
      </w:pPr>
      <w:r w:rsidRPr="0023722F">
        <w:t>Task 2.3 – Add a knowledge source</w:t>
      </w:r>
    </w:p>
    <w:p w14:paraId="2F56F94B" w14:textId="77777777" w:rsidR="0023722F" w:rsidRPr="0023722F" w:rsidRDefault="0023722F" w:rsidP="0023722F">
      <w:pPr>
        <w:pStyle w:val="NoSpacing"/>
        <w:numPr>
          <w:ilvl w:val="0"/>
          <w:numId w:val="48"/>
        </w:numPr>
      </w:pPr>
      <w:r w:rsidRPr="0023722F">
        <w:t>Select the </w:t>
      </w:r>
      <w:r w:rsidRPr="0023722F">
        <w:rPr>
          <w:b/>
          <w:bCs/>
        </w:rPr>
        <w:t>Knowledge</w:t>
      </w:r>
      <w:r w:rsidRPr="0023722F">
        <w:t> tab.</w:t>
      </w:r>
    </w:p>
    <w:p w14:paraId="36A68ABD" w14:textId="6AF89BC1" w:rsidR="0023722F" w:rsidRPr="0023722F" w:rsidRDefault="0023722F" w:rsidP="0023722F">
      <w:pPr>
        <w:pStyle w:val="NoSpacing"/>
      </w:pPr>
      <w:r w:rsidRPr="0023722F">
        <w:rPr>
          <w:noProof/>
        </w:rPr>
        <w:lastRenderedPageBreak/>
        <w:drawing>
          <wp:inline distT="0" distB="0" distL="0" distR="0" wp14:anchorId="655F7D2F" wp14:editId="77EA1A1C">
            <wp:extent cx="6858000" cy="3735705"/>
            <wp:effectExtent l="0" t="0" r="0" b="0"/>
            <wp:docPr id="860967365" name="Picture 75" descr="Knowledge tab in Copilot Studio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Knowledge tab in Copilot Studio portal."/>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858000" cy="3735705"/>
                    </a:xfrm>
                    <a:prstGeom prst="rect">
                      <a:avLst/>
                    </a:prstGeom>
                    <a:noFill/>
                    <a:ln>
                      <a:noFill/>
                    </a:ln>
                  </pic:spPr>
                </pic:pic>
              </a:graphicData>
            </a:graphic>
          </wp:inline>
        </w:drawing>
      </w:r>
    </w:p>
    <w:p w14:paraId="2E253BFE" w14:textId="77777777" w:rsidR="0023722F" w:rsidRPr="0023722F" w:rsidRDefault="0023722F" w:rsidP="0023722F">
      <w:pPr>
        <w:pStyle w:val="NoSpacing"/>
        <w:numPr>
          <w:ilvl w:val="0"/>
          <w:numId w:val="48"/>
        </w:numPr>
      </w:pPr>
      <w:r w:rsidRPr="0023722F">
        <w:t>Select </w:t>
      </w:r>
      <w:r w:rsidRPr="0023722F">
        <w:rPr>
          <w:b/>
          <w:bCs/>
        </w:rPr>
        <w:t>+ Add knowledge</w:t>
      </w:r>
      <w:r w:rsidRPr="0023722F">
        <w:t>.</w:t>
      </w:r>
    </w:p>
    <w:p w14:paraId="657B561D" w14:textId="77777777" w:rsidR="0023722F" w:rsidRPr="0023722F" w:rsidRDefault="0023722F" w:rsidP="0023722F">
      <w:pPr>
        <w:pStyle w:val="NoSpacing"/>
        <w:numPr>
          <w:ilvl w:val="0"/>
          <w:numId w:val="48"/>
        </w:numPr>
      </w:pPr>
      <w:r w:rsidRPr="0023722F">
        <w:t>Select </w:t>
      </w:r>
      <w:r w:rsidRPr="0023722F">
        <w:rPr>
          <w:b/>
          <w:bCs/>
        </w:rPr>
        <w:t>Public websites</w:t>
      </w:r>
    </w:p>
    <w:p w14:paraId="47A38461" w14:textId="77777777" w:rsidR="0023722F" w:rsidRPr="0023722F" w:rsidRDefault="0023722F" w:rsidP="0023722F">
      <w:pPr>
        <w:pStyle w:val="NoSpacing"/>
        <w:numPr>
          <w:ilvl w:val="0"/>
          <w:numId w:val="48"/>
        </w:numPr>
      </w:pPr>
      <w:r w:rsidRPr="0023722F">
        <w:t>In the </w:t>
      </w:r>
      <w:r w:rsidRPr="0023722F">
        <w:rPr>
          <w:b/>
          <w:bCs/>
        </w:rPr>
        <w:t>Public website link</w:t>
      </w:r>
      <w:r w:rsidRPr="0023722F">
        <w:t> text box, enter </w:t>
      </w:r>
      <w:r w:rsidRPr="0023722F">
        <w:rPr>
          <w:b/>
          <w:bCs/>
        </w:rPr>
        <w:t>https://create.microsoft.com/en-us/</w:t>
      </w:r>
      <w:r w:rsidRPr="0023722F">
        <w:t>.</w:t>
      </w:r>
    </w:p>
    <w:p w14:paraId="671A6204" w14:textId="2069ED64" w:rsidR="0023722F" w:rsidRPr="0023722F" w:rsidRDefault="0023722F" w:rsidP="0023722F">
      <w:pPr>
        <w:pStyle w:val="NoSpacing"/>
      </w:pPr>
      <w:r w:rsidRPr="0023722F">
        <w:rPr>
          <w:noProof/>
        </w:rPr>
        <w:drawing>
          <wp:inline distT="0" distB="0" distL="0" distR="0" wp14:anchorId="1B52600C" wp14:editId="3AA67F2E">
            <wp:extent cx="6858000" cy="2062480"/>
            <wp:effectExtent l="0" t="0" r="0" b="0"/>
            <wp:docPr id="464320504" name="Picture 74" descr="Add public website link in Copilot Studio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Add public website link in Copilot Studio portal."/>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58000" cy="2062480"/>
                    </a:xfrm>
                    <a:prstGeom prst="rect">
                      <a:avLst/>
                    </a:prstGeom>
                    <a:noFill/>
                    <a:ln>
                      <a:noFill/>
                    </a:ln>
                  </pic:spPr>
                </pic:pic>
              </a:graphicData>
            </a:graphic>
          </wp:inline>
        </w:drawing>
      </w:r>
    </w:p>
    <w:p w14:paraId="7A2F190D" w14:textId="77777777" w:rsidR="0023722F" w:rsidRPr="0023722F" w:rsidRDefault="0023722F" w:rsidP="0023722F">
      <w:pPr>
        <w:pStyle w:val="NoSpacing"/>
        <w:numPr>
          <w:ilvl w:val="0"/>
          <w:numId w:val="48"/>
        </w:numPr>
      </w:pPr>
      <w:r w:rsidRPr="0023722F">
        <w:t>Select </w:t>
      </w:r>
      <w:r w:rsidRPr="0023722F">
        <w:rPr>
          <w:b/>
          <w:bCs/>
        </w:rPr>
        <w:t>Add</w:t>
      </w:r>
      <w:r w:rsidRPr="0023722F">
        <w:t>.</w:t>
      </w:r>
    </w:p>
    <w:p w14:paraId="7BE1139C" w14:textId="77777777" w:rsidR="0023722F" w:rsidRPr="0023722F" w:rsidRDefault="0023722F" w:rsidP="0023722F">
      <w:pPr>
        <w:pStyle w:val="NoSpacing"/>
        <w:numPr>
          <w:ilvl w:val="0"/>
          <w:numId w:val="48"/>
        </w:numPr>
      </w:pPr>
      <w:r w:rsidRPr="0023722F">
        <w:t>Select </w:t>
      </w:r>
      <w:r w:rsidRPr="0023722F">
        <w:rPr>
          <w:b/>
          <w:bCs/>
        </w:rPr>
        <w:t>Add</w:t>
      </w:r>
      <w:r w:rsidRPr="0023722F">
        <w:t>.</w:t>
      </w:r>
    </w:p>
    <w:p w14:paraId="04BA4CAC" w14:textId="77777777" w:rsidR="0023722F" w:rsidRPr="0023722F" w:rsidRDefault="0023722F" w:rsidP="0023722F">
      <w:pPr>
        <w:pStyle w:val="NoSpacing"/>
        <w:numPr>
          <w:ilvl w:val="0"/>
          <w:numId w:val="48"/>
        </w:numPr>
      </w:pPr>
      <w:r w:rsidRPr="0023722F">
        <w:t>Select the </w:t>
      </w:r>
      <w:r w:rsidRPr="0023722F">
        <w:rPr>
          <w:b/>
          <w:bCs/>
        </w:rPr>
        <w:t>Overview</w:t>
      </w:r>
      <w:r w:rsidRPr="0023722F">
        <w:t> tab.</w:t>
      </w:r>
    </w:p>
    <w:p w14:paraId="7A1C25D7" w14:textId="77777777" w:rsidR="0023722F" w:rsidRPr="0023722F" w:rsidRDefault="0023722F" w:rsidP="0023722F">
      <w:pPr>
        <w:pStyle w:val="NoSpacing"/>
        <w:numPr>
          <w:ilvl w:val="0"/>
          <w:numId w:val="48"/>
        </w:numPr>
      </w:pPr>
      <w:r w:rsidRPr="0023722F">
        <w:t>Select the </w:t>
      </w:r>
      <w:r w:rsidRPr="0023722F">
        <w:rPr>
          <w:b/>
          <w:bCs/>
        </w:rPr>
        <w:t>three dots</w:t>
      </w:r>
      <w:r w:rsidRPr="0023722F">
        <w:t> at the top of the </w:t>
      </w:r>
      <w:r w:rsidRPr="0023722F">
        <w:rPr>
          <w:b/>
          <w:bCs/>
        </w:rPr>
        <w:t>Test your agent</w:t>
      </w:r>
      <w:r w:rsidRPr="0023722F">
        <w:t> pane.</w:t>
      </w:r>
    </w:p>
    <w:p w14:paraId="24E4B4A0" w14:textId="77777777" w:rsidR="0023722F" w:rsidRPr="0023722F" w:rsidRDefault="0023722F" w:rsidP="0023722F">
      <w:pPr>
        <w:pStyle w:val="NoSpacing"/>
        <w:numPr>
          <w:ilvl w:val="0"/>
          <w:numId w:val="48"/>
        </w:numPr>
      </w:pPr>
      <w:r w:rsidRPr="0023722F">
        <w:t>Enable </w:t>
      </w:r>
      <w:r w:rsidRPr="0023722F">
        <w:rPr>
          <w:b/>
          <w:bCs/>
        </w:rPr>
        <w:t>Track between topics</w:t>
      </w:r>
      <w:r w:rsidRPr="0023722F">
        <w:t>.</w:t>
      </w:r>
    </w:p>
    <w:p w14:paraId="74F219FD" w14:textId="0B3069C7" w:rsidR="0023722F" w:rsidRPr="0023722F" w:rsidRDefault="0023722F" w:rsidP="00036A4A">
      <w:pPr>
        <w:pStyle w:val="NoSpacing"/>
        <w:jc w:val="center"/>
      </w:pPr>
      <w:r w:rsidRPr="0023722F">
        <w:rPr>
          <w:noProof/>
        </w:rPr>
        <w:lastRenderedPageBreak/>
        <w:drawing>
          <wp:inline distT="0" distB="0" distL="0" distR="0" wp14:anchorId="423B7C62" wp14:editId="03199EBE">
            <wp:extent cx="2857500" cy="2592659"/>
            <wp:effectExtent l="0" t="0" r="0" b="0"/>
            <wp:docPr id="576443826" name="Picture 73" descr="Screenshot of the Testing panel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Screenshot of the Testing panel option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62911" cy="2597568"/>
                    </a:xfrm>
                    <a:prstGeom prst="rect">
                      <a:avLst/>
                    </a:prstGeom>
                    <a:noFill/>
                    <a:ln>
                      <a:noFill/>
                    </a:ln>
                  </pic:spPr>
                </pic:pic>
              </a:graphicData>
            </a:graphic>
          </wp:inline>
        </w:drawing>
      </w:r>
    </w:p>
    <w:p w14:paraId="06DC0423" w14:textId="77777777" w:rsidR="0023722F" w:rsidRPr="0023722F" w:rsidRDefault="0023722F" w:rsidP="0023722F">
      <w:pPr>
        <w:pStyle w:val="NoSpacing"/>
        <w:numPr>
          <w:ilvl w:val="0"/>
          <w:numId w:val="48"/>
        </w:numPr>
      </w:pPr>
      <w:r w:rsidRPr="0023722F">
        <w:t>At the top of the </w:t>
      </w:r>
      <w:r w:rsidRPr="0023722F">
        <w:rPr>
          <w:b/>
          <w:bCs/>
        </w:rPr>
        <w:t>Test your agent</w:t>
      </w:r>
      <w:r w:rsidRPr="0023722F">
        <w:t> pane, select the </w:t>
      </w:r>
      <w:r w:rsidRPr="0023722F">
        <w:rPr>
          <w:b/>
          <w:bCs/>
        </w:rPr>
        <w:t>Start a new conversation</w:t>
      </w:r>
      <w:r w:rsidRPr="0023722F">
        <w:t> icon (refresh icon).</w:t>
      </w:r>
    </w:p>
    <w:p w14:paraId="419764B1" w14:textId="0CBFD806" w:rsidR="0023722F" w:rsidRPr="0023722F" w:rsidRDefault="0023722F" w:rsidP="00036A4A">
      <w:pPr>
        <w:pStyle w:val="NoSpacing"/>
        <w:jc w:val="center"/>
      </w:pPr>
      <w:r w:rsidRPr="0023722F">
        <w:rPr>
          <w:noProof/>
        </w:rPr>
        <w:drawing>
          <wp:inline distT="0" distB="0" distL="0" distR="0" wp14:anchorId="7F1F9523" wp14:editId="612BA8F1">
            <wp:extent cx="3381375" cy="1377292"/>
            <wp:effectExtent l="0" t="0" r="0" b="0"/>
            <wp:docPr id="717319023" name="Picture 72" descr="Screenshot of the Testing panel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Screenshot of the Testing panel option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88702" cy="1380276"/>
                    </a:xfrm>
                    <a:prstGeom prst="rect">
                      <a:avLst/>
                    </a:prstGeom>
                    <a:noFill/>
                    <a:ln>
                      <a:noFill/>
                    </a:ln>
                  </pic:spPr>
                </pic:pic>
              </a:graphicData>
            </a:graphic>
          </wp:inline>
        </w:drawing>
      </w:r>
    </w:p>
    <w:p w14:paraId="67FEBA0F" w14:textId="77777777" w:rsidR="0023722F" w:rsidRPr="0023722F" w:rsidRDefault="0023722F" w:rsidP="0023722F">
      <w:pPr>
        <w:pStyle w:val="NoSpacing"/>
        <w:numPr>
          <w:ilvl w:val="0"/>
          <w:numId w:val="48"/>
        </w:numPr>
      </w:pPr>
      <w:r w:rsidRPr="0023722F">
        <w:t>In the </w:t>
      </w:r>
      <w:r w:rsidRPr="0023722F">
        <w:rPr>
          <w:b/>
          <w:bCs/>
        </w:rPr>
        <w:t>Ask a question or describe what you need</w:t>
      </w:r>
      <w:r w:rsidRPr="0023722F">
        <w:t xml:space="preserve"> text </w:t>
      </w:r>
      <w:proofErr w:type="gramStart"/>
      <w:r w:rsidRPr="0023722F">
        <w:t>box,</w:t>
      </w:r>
      <w:proofErr w:type="gramEnd"/>
      <w:r w:rsidRPr="0023722F">
        <w:t xml:space="preserve"> enter </w:t>
      </w:r>
      <w:r w:rsidRPr="0023722F">
        <w:rPr>
          <w:b/>
          <w:bCs/>
        </w:rPr>
        <w:t xml:space="preserve">How do I boost real estate </w:t>
      </w:r>
      <w:proofErr w:type="gramStart"/>
      <w:r w:rsidRPr="0023722F">
        <w:rPr>
          <w:b/>
          <w:bCs/>
        </w:rPr>
        <w:t>promotion?</w:t>
      </w:r>
      <w:r w:rsidRPr="0023722F">
        <w:t>.</w:t>
      </w:r>
      <w:proofErr w:type="gramEnd"/>
    </w:p>
    <w:p w14:paraId="3234B089" w14:textId="094FCF64" w:rsidR="0023722F" w:rsidRPr="0023722F" w:rsidRDefault="0023722F" w:rsidP="00036A4A">
      <w:pPr>
        <w:pStyle w:val="NoSpacing"/>
        <w:jc w:val="center"/>
      </w:pPr>
      <w:r w:rsidRPr="0023722F">
        <w:rPr>
          <w:noProof/>
        </w:rPr>
        <w:drawing>
          <wp:inline distT="0" distB="0" distL="0" distR="0" wp14:anchorId="79A9623D" wp14:editId="2131EA03">
            <wp:extent cx="2905125" cy="3680880"/>
            <wp:effectExtent l="0" t="0" r="0" b="0"/>
            <wp:docPr id="1400657296" name="Picture 71" descr="Screenshot of the Testing panel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Screenshot of the Testing panel result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09599" cy="3686549"/>
                    </a:xfrm>
                    <a:prstGeom prst="rect">
                      <a:avLst/>
                    </a:prstGeom>
                    <a:noFill/>
                    <a:ln>
                      <a:noFill/>
                    </a:ln>
                  </pic:spPr>
                </pic:pic>
              </a:graphicData>
            </a:graphic>
          </wp:inline>
        </w:drawing>
      </w:r>
    </w:p>
    <w:p w14:paraId="4D07C2DC" w14:textId="77777777" w:rsidR="0023722F" w:rsidRDefault="0023722F" w:rsidP="0012417D">
      <w:pPr>
        <w:pStyle w:val="NoSpacing"/>
      </w:pPr>
    </w:p>
    <w:p w14:paraId="01067AEE" w14:textId="77777777" w:rsidR="0023722F" w:rsidRPr="0023722F" w:rsidRDefault="0023722F" w:rsidP="0023722F">
      <w:pPr>
        <w:pStyle w:val="NoSpacing"/>
      </w:pPr>
      <w:r w:rsidRPr="0023722F">
        <w:t>Create agents in Microsoft Copilot Studio</w:t>
      </w:r>
    </w:p>
    <w:p w14:paraId="61F20FF2" w14:textId="77777777" w:rsidR="0023722F" w:rsidRPr="0023722F" w:rsidRDefault="0023722F" w:rsidP="0023722F">
      <w:pPr>
        <w:pStyle w:val="NoSpacing"/>
      </w:pPr>
      <w:r w:rsidRPr="0023722F">
        <w:t>Manage topics</w:t>
      </w:r>
    </w:p>
    <w:p w14:paraId="1E5AB000" w14:textId="77777777" w:rsidR="0023722F" w:rsidRPr="0023722F" w:rsidRDefault="0023722F" w:rsidP="0023722F">
      <w:pPr>
        <w:pStyle w:val="NoSpacing"/>
      </w:pPr>
      <w:r w:rsidRPr="0023722F">
        <w:t>Scenario</w:t>
      </w:r>
    </w:p>
    <w:p w14:paraId="181EB7DC" w14:textId="77777777" w:rsidR="0023722F" w:rsidRPr="0023722F" w:rsidRDefault="0023722F" w:rsidP="0023722F">
      <w:pPr>
        <w:pStyle w:val="NoSpacing"/>
      </w:pPr>
      <w:r w:rsidRPr="0023722F">
        <w:t>In this exercise, you will:</w:t>
      </w:r>
    </w:p>
    <w:p w14:paraId="6D802DD0" w14:textId="77777777" w:rsidR="0023722F" w:rsidRPr="0023722F" w:rsidRDefault="0023722F" w:rsidP="0023722F">
      <w:pPr>
        <w:pStyle w:val="NoSpacing"/>
        <w:numPr>
          <w:ilvl w:val="0"/>
          <w:numId w:val="49"/>
        </w:numPr>
      </w:pPr>
      <w:r w:rsidRPr="0023722F">
        <w:t>Manage existing topics</w:t>
      </w:r>
    </w:p>
    <w:p w14:paraId="696A7BEC" w14:textId="77777777" w:rsidR="0023722F" w:rsidRPr="0023722F" w:rsidRDefault="0023722F" w:rsidP="0023722F">
      <w:pPr>
        <w:pStyle w:val="NoSpacing"/>
        <w:numPr>
          <w:ilvl w:val="0"/>
          <w:numId w:val="49"/>
        </w:numPr>
      </w:pPr>
      <w:r w:rsidRPr="0023722F">
        <w:lastRenderedPageBreak/>
        <w:t>Create and edit topics by using natural language</w:t>
      </w:r>
    </w:p>
    <w:p w14:paraId="3520F436" w14:textId="77777777" w:rsidR="0023722F" w:rsidRPr="0023722F" w:rsidRDefault="0023722F" w:rsidP="0023722F">
      <w:pPr>
        <w:pStyle w:val="NoSpacing"/>
        <w:numPr>
          <w:ilvl w:val="0"/>
          <w:numId w:val="49"/>
        </w:numPr>
      </w:pPr>
      <w:r w:rsidRPr="0023722F">
        <w:t>Create a topic manually by using trigger phrases</w:t>
      </w:r>
    </w:p>
    <w:p w14:paraId="4C458F89" w14:textId="77777777" w:rsidR="0023722F" w:rsidRPr="0023722F" w:rsidRDefault="0023722F" w:rsidP="0023722F">
      <w:pPr>
        <w:pStyle w:val="NoSpacing"/>
      </w:pPr>
      <w:r w:rsidRPr="0023722F">
        <w:t>This exercise will take approximately </w:t>
      </w:r>
      <w:r w:rsidRPr="0023722F">
        <w:rPr>
          <w:b/>
          <w:bCs/>
        </w:rPr>
        <w:t>30</w:t>
      </w:r>
      <w:r w:rsidRPr="0023722F">
        <w:t> minutes to complete.</w:t>
      </w:r>
    </w:p>
    <w:p w14:paraId="23A06565" w14:textId="77777777" w:rsidR="0023722F" w:rsidRPr="0023722F" w:rsidRDefault="0023722F" w:rsidP="0023722F">
      <w:pPr>
        <w:pStyle w:val="NoSpacing"/>
      </w:pPr>
      <w:r w:rsidRPr="0023722F">
        <w:t>What you will learn</w:t>
      </w:r>
    </w:p>
    <w:p w14:paraId="5B5E9960" w14:textId="77777777" w:rsidR="0023722F" w:rsidRPr="0023722F" w:rsidRDefault="0023722F" w:rsidP="0023722F">
      <w:pPr>
        <w:pStyle w:val="NoSpacing"/>
        <w:numPr>
          <w:ilvl w:val="0"/>
          <w:numId w:val="50"/>
        </w:numPr>
      </w:pPr>
      <w:r w:rsidRPr="0023722F">
        <w:t>How to configure agent topics</w:t>
      </w:r>
    </w:p>
    <w:p w14:paraId="572ECEDE" w14:textId="77777777" w:rsidR="0023722F" w:rsidRPr="0023722F" w:rsidRDefault="0023722F" w:rsidP="0023722F">
      <w:pPr>
        <w:pStyle w:val="NoSpacing"/>
      </w:pPr>
      <w:r w:rsidRPr="0023722F">
        <w:t>High-level lab steps</w:t>
      </w:r>
    </w:p>
    <w:p w14:paraId="39C2F011" w14:textId="77777777" w:rsidR="0023722F" w:rsidRPr="0023722F" w:rsidRDefault="0023722F" w:rsidP="0023722F">
      <w:pPr>
        <w:pStyle w:val="NoSpacing"/>
        <w:numPr>
          <w:ilvl w:val="0"/>
          <w:numId w:val="51"/>
        </w:numPr>
      </w:pPr>
      <w:r w:rsidRPr="0023722F">
        <w:t>Disable topics</w:t>
      </w:r>
    </w:p>
    <w:p w14:paraId="068098B7" w14:textId="77777777" w:rsidR="0023722F" w:rsidRPr="0023722F" w:rsidRDefault="0023722F" w:rsidP="0023722F">
      <w:pPr>
        <w:pStyle w:val="NoSpacing"/>
        <w:numPr>
          <w:ilvl w:val="0"/>
          <w:numId w:val="51"/>
        </w:numPr>
      </w:pPr>
      <w:r w:rsidRPr="0023722F">
        <w:t>Create new and edit topics with natural language</w:t>
      </w:r>
    </w:p>
    <w:p w14:paraId="0E6F6479" w14:textId="77777777" w:rsidR="0023722F" w:rsidRPr="0023722F" w:rsidRDefault="0023722F" w:rsidP="0023722F">
      <w:pPr>
        <w:pStyle w:val="NoSpacing"/>
        <w:numPr>
          <w:ilvl w:val="0"/>
          <w:numId w:val="51"/>
        </w:numPr>
      </w:pPr>
      <w:r w:rsidRPr="0023722F">
        <w:t>Create a new topic and add trigger phrases</w:t>
      </w:r>
    </w:p>
    <w:p w14:paraId="626E2E14" w14:textId="77777777" w:rsidR="0023722F" w:rsidRPr="0023722F" w:rsidRDefault="0023722F" w:rsidP="0023722F">
      <w:pPr>
        <w:pStyle w:val="NoSpacing"/>
      </w:pPr>
      <w:r w:rsidRPr="0023722F">
        <w:t>Prerequisites</w:t>
      </w:r>
    </w:p>
    <w:p w14:paraId="37EA90FB" w14:textId="77777777" w:rsidR="0023722F" w:rsidRPr="0023722F" w:rsidRDefault="0023722F" w:rsidP="0023722F">
      <w:pPr>
        <w:pStyle w:val="NoSpacing"/>
        <w:numPr>
          <w:ilvl w:val="0"/>
          <w:numId w:val="52"/>
        </w:numPr>
      </w:pPr>
      <w:r w:rsidRPr="0023722F">
        <w:t>Must have completed </w:t>
      </w:r>
      <w:r w:rsidRPr="0023722F">
        <w:rPr>
          <w:b/>
          <w:bCs/>
        </w:rPr>
        <w:t>Lab: Build an initial agent</w:t>
      </w:r>
    </w:p>
    <w:p w14:paraId="3CC8AD3F" w14:textId="77777777" w:rsidR="0023722F" w:rsidRPr="0023722F" w:rsidRDefault="0023722F" w:rsidP="0023722F">
      <w:pPr>
        <w:pStyle w:val="NoSpacing"/>
      </w:pPr>
      <w:r w:rsidRPr="0023722F">
        <w:t>Detailed steps</w:t>
      </w:r>
    </w:p>
    <w:p w14:paraId="79AB2F56" w14:textId="77777777" w:rsidR="0023722F" w:rsidRPr="0023722F" w:rsidRDefault="0023722F" w:rsidP="0023722F">
      <w:pPr>
        <w:pStyle w:val="NoSpacing"/>
      </w:pPr>
      <w:r w:rsidRPr="0023722F">
        <w:t>Exercise 1 - Remove topics</w:t>
      </w:r>
    </w:p>
    <w:p w14:paraId="3743F433" w14:textId="77777777" w:rsidR="0023722F" w:rsidRPr="0023722F" w:rsidRDefault="0023722F" w:rsidP="0023722F">
      <w:pPr>
        <w:pStyle w:val="NoSpacing"/>
      </w:pPr>
      <w:r w:rsidRPr="0023722F">
        <w:t>In this exercise, you will remove topics in an agent.</w:t>
      </w:r>
    </w:p>
    <w:p w14:paraId="44FC090A" w14:textId="77777777" w:rsidR="0023722F" w:rsidRPr="0023722F" w:rsidRDefault="0023722F" w:rsidP="0023722F">
      <w:pPr>
        <w:pStyle w:val="NoSpacing"/>
      </w:pPr>
      <w:r w:rsidRPr="0023722F">
        <w:t>Task 1.1 – Disable topics</w:t>
      </w:r>
    </w:p>
    <w:p w14:paraId="13F3AD89" w14:textId="77777777" w:rsidR="0023722F" w:rsidRPr="0023722F" w:rsidRDefault="0023722F" w:rsidP="0023722F">
      <w:pPr>
        <w:pStyle w:val="NoSpacing"/>
        <w:numPr>
          <w:ilvl w:val="0"/>
          <w:numId w:val="53"/>
        </w:numPr>
      </w:pPr>
      <w:r w:rsidRPr="0023722F">
        <w:t>Navigate to the Microsoft Copilot Studio portal https://copilotstudio.microsoft.com and ensure you are in the appropriate environment.</w:t>
      </w:r>
    </w:p>
    <w:p w14:paraId="06551FA3" w14:textId="77777777" w:rsidR="0023722F" w:rsidRPr="0023722F" w:rsidRDefault="0023722F" w:rsidP="0023722F">
      <w:pPr>
        <w:pStyle w:val="NoSpacing"/>
        <w:numPr>
          <w:ilvl w:val="0"/>
          <w:numId w:val="53"/>
        </w:numPr>
      </w:pPr>
      <w:r w:rsidRPr="0023722F">
        <w:t>Select the </w:t>
      </w:r>
      <w:r w:rsidRPr="0023722F">
        <w:rPr>
          <w:b/>
          <w:bCs/>
        </w:rPr>
        <w:t>Test</w:t>
      </w:r>
      <w:r w:rsidRPr="0023722F">
        <w:t> button in the upper-right of the screen to close the testing panel if the panel is open.</w:t>
      </w:r>
    </w:p>
    <w:p w14:paraId="0AAB72E8" w14:textId="77777777" w:rsidR="0023722F" w:rsidRPr="0023722F" w:rsidRDefault="0023722F" w:rsidP="0023722F">
      <w:pPr>
        <w:pStyle w:val="NoSpacing"/>
        <w:numPr>
          <w:ilvl w:val="0"/>
          <w:numId w:val="53"/>
        </w:numPr>
      </w:pPr>
      <w:r w:rsidRPr="0023722F">
        <w:t>Select </w:t>
      </w:r>
      <w:r w:rsidRPr="0023722F">
        <w:rPr>
          <w:b/>
          <w:bCs/>
        </w:rPr>
        <w:t>Agents</w:t>
      </w:r>
      <w:r w:rsidRPr="0023722F">
        <w:t> from the left navigation pane.</w:t>
      </w:r>
    </w:p>
    <w:p w14:paraId="6E63D4B8" w14:textId="4D48AF7B" w:rsidR="0023722F" w:rsidRPr="0023722F" w:rsidRDefault="0023722F" w:rsidP="0023722F">
      <w:pPr>
        <w:pStyle w:val="NoSpacing"/>
      </w:pPr>
      <w:r w:rsidRPr="0023722F">
        <w:rPr>
          <w:noProof/>
        </w:rPr>
        <w:drawing>
          <wp:inline distT="0" distB="0" distL="0" distR="0" wp14:anchorId="5692783D" wp14:editId="3426BDB6">
            <wp:extent cx="6858000" cy="2395855"/>
            <wp:effectExtent l="0" t="0" r="0" b="4445"/>
            <wp:docPr id="737849994" name="Picture 108" descr="Agents in Copilot Studio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Agents in Copilot Studio portal."/>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858000" cy="2395855"/>
                    </a:xfrm>
                    <a:prstGeom prst="rect">
                      <a:avLst/>
                    </a:prstGeom>
                    <a:noFill/>
                    <a:ln>
                      <a:noFill/>
                    </a:ln>
                  </pic:spPr>
                </pic:pic>
              </a:graphicData>
            </a:graphic>
          </wp:inline>
        </w:drawing>
      </w:r>
    </w:p>
    <w:p w14:paraId="06E477A8" w14:textId="77777777" w:rsidR="0023722F" w:rsidRPr="0023722F" w:rsidRDefault="0023722F" w:rsidP="0023722F">
      <w:pPr>
        <w:pStyle w:val="NoSpacing"/>
        <w:numPr>
          <w:ilvl w:val="0"/>
          <w:numId w:val="53"/>
        </w:numPr>
      </w:pPr>
      <w:r w:rsidRPr="0023722F">
        <w:t>Select the agent you created in the previous lab.</w:t>
      </w:r>
    </w:p>
    <w:p w14:paraId="05CF0F39" w14:textId="77777777" w:rsidR="0023722F" w:rsidRPr="0023722F" w:rsidRDefault="0023722F" w:rsidP="0023722F">
      <w:pPr>
        <w:pStyle w:val="NoSpacing"/>
        <w:numPr>
          <w:ilvl w:val="0"/>
          <w:numId w:val="53"/>
        </w:numPr>
      </w:pPr>
      <w:r w:rsidRPr="0023722F">
        <w:t>Select the </w:t>
      </w:r>
      <w:r w:rsidRPr="0023722F">
        <w:rPr>
          <w:b/>
          <w:bCs/>
        </w:rPr>
        <w:t>Topics</w:t>
      </w:r>
      <w:r w:rsidRPr="0023722F">
        <w:t> tab.</w:t>
      </w:r>
    </w:p>
    <w:p w14:paraId="7387B11B" w14:textId="0D3D20B8" w:rsidR="0023722F" w:rsidRPr="0023722F" w:rsidRDefault="0023722F" w:rsidP="0023722F">
      <w:pPr>
        <w:pStyle w:val="NoSpacing"/>
      </w:pPr>
      <w:r w:rsidRPr="0023722F">
        <w:rPr>
          <w:noProof/>
        </w:rPr>
        <w:drawing>
          <wp:inline distT="0" distB="0" distL="0" distR="0" wp14:anchorId="4C1BA61C" wp14:editId="22400644">
            <wp:extent cx="6858000" cy="2524760"/>
            <wp:effectExtent l="0" t="0" r="0" b="8890"/>
            <wp:docPr id="527796303" name="Picture 107" descr="Topics tab in Copilot Studio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Topics tab in Copilot Studio portal."/>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58000" cy="2524760"/>
                    </a:xfrm>
                    <a:prstGeom prst="rect">
                      <a:avLst/>
                    </a:prstGeom>
                    <a:noFill/>
                    <a:ln>
                      <a:noFill/>
                    </a:ln>
                  </pic:spPr>
                </pic:pic>
              </a:graphicData>
            </a:graphic>
          </wp:inline>
        </w:drawing>
      </w:r>
    </w:p>
    <w:p w14:paraId="37A249E0" w14:textId="77777777" w:rsidR="0023722F" w:rsidRPr="0023722F" w:rsidRDefault="0023722F" w:rsidP="0023722F">
      <w:pPr>
        <w:pStyle w:val="NoSpacing"/>
        <w:numPr>
          <w:ilvl w:val="0"/>
          <w:numId w:val="53"/>
        </w:numPr>
      </w:pPr>
      <w:r w:rsidRPr="0023722F">
        <w:t>Toggle </w:t>
      </w:r>
      <w:r w:rsidRPr="0023722F">
        <w:rPr>
          <w:b/>
          <w:bCs/>
        </w:rPr>
        <w:t>Enabled</w:t>
      </w:r>
      <w:r w:rsidRPr="0023722F">
        <w:t> to </w:t>
      </w:r>
      <w:r w:rsidRPr="0023722F">
        <w:rPr>
          <w:b/>
          <w:bCs/>
        </w:rPr>
        <w:t>Off</w:t>
      </w:r>
      <w:r w:rsidRPr="0023722F">
        <w:t> for the </w:t>
      </w:r>
      <w:r w:rsidRPr="0023722F">
        <w:rPr>
          <w:b/>
          <w:bCs/>
        </w:rPr>
        <w:t>Start Over</w:t>
      </w:r>
      <w:r w:rsidRPr="0023722F">
        <w:t> topic.</w:t>
      </w:r>
    </w:p>
    <w:p w14:paraId="67F8F3F5" w14:textId="4C22A729" w:rsidR="0023722F" w:rsidRPr="0023722F" w:rsidRDefault="0023722F" w:rsidP="0023722F">
      <w:pPr>
        <w:pStyle w:val="NoSpacing"/>
      </w:pPr>
      <w:r w:rsidRPr="0023722F">
        <w:rPr>
          <w:noProof/>
        </w:rPr>
        <w:lastRenderedPageBreak/>
        <w:drawing>
          <wp:inline distT="0" distB="0" distL="0" distR="0" wp14:anchorId="5BC053DE" wp14:editId="18E60A37">
            <wp:extent cx="6858000" cy="2789555"/>
            <wp:effectExtent l="0" t="0" r="0" b="0"/>
            <wp:docPr id="819779374" name="Picture 106" descr="Topics removed and disabled in Copilot Studio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Topics removed and disabled in Copilot Studio portal."/>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58000" cy="2789555"/>
                    </a:xfrm>
                    <a:prstGeom prst="rect">
                      <a:avLst/>
                    </a:prstGeom>
                    <a:noFill/>
                    <a:ln>
                      <a:noFill/>
                    </a:ln>
                  </pic:spPr>
                </pic:pic>
              </a:graphicData>
            </a:graphic>
          </wp:inline>
        </w:drawing>
      </w:r>
    </w:p>
    <w:p w14:paraId="54B3F92F" w14:textId="77777777" w:rsidR="0023722F" w:rsidRPr="0023722F" w:rsidRDefault="0023722F" w:rsidP="0023722F">
      <w:pPr>
        <w:pStyle w:val="NoSpacing"/>
      </w:pPr>
      <w:r w:rsidRPr="0023722F">
        <w:t>Exercise 2 - Create topics with natural language</w:t>
      </w:r>
    </w:p>
    <w:p w14:paraId="176B7198" w14:textId="77777777" w:rsidR="0023722F" w:rsidRPr="0023722F" w:rsidRDefault="0023722F" w:rsidP="0023722F">
      <w:pPr>
        <w:pStyle w:val="NoSpacing"/>
      </w:pPr>
      <w:r w:rsidRPr="0023722F">
        <w:t>In this exercise, you will create topics in an agent and add trigger phrases.</w:t>
      </w:r>
    </w:p>
    <w:p w14:paraId="0FF18ED1" w14:textId="77777777" w:rsidR="0023722F" w:rsidRPr="0023722F" w:rsidRDefault="0023722F" w:rsidP="0023722F">
      <w:pPr>
        <w:pStyle w:val="NoSpacing"/>
      </w:pPr>
      <w:r w:rsidRPr="0023722F">
        <w:t>Task 2.1 – Add a topic using copilot</w:t>
      </w:r>
    </w:p>
    <w:p w14:paraId="41009D0D" w14:textId="77777777" w:rsidR="0023722F" w:rsidRPr="0023722F" w:rsidRDefault="0023722F" w:rsidP="0023722F">
      <w:pPr>
        <w:pStyle w:val="NoSpacing"/>
        <w:numPr>
          <w:ilvl w:val="0"/>
          <w:numId w:val="54"/>
        </w:numPr>
      </w:pPr>
      <w:r w:rsidRPr="0023722F">
        <w:t>Select </w:t>
      </w:r>
      <w:r w:rsidRPr="0023722F">
        <w:rPr>
          <w:b/>
          <w:bCs/>
        </w:rPr>
        <w:t>+ Add a topic</w:t>
      </w:r>
      <w:r w:rsidRPr="0023722F">
        <w:t> and select </w:t>
      </w:r>
      <w:r w:rsidRPr="0023722F">
        <w:rPr>
          <w:b/>
          <w:bCs/>
        </w:rPr>
        <w:t>Create from description with Copilot</w:t>
      </w:r>
      <w:r w:rsidRPr="0023722F">
        <w:t>. A new window appears.</w:t>
      </w:r>
    </w:p>
    <w:p w14:paraId="4F95CD3E" w14:textId="46A53E1E" w:rsidR="0023722F" w:rsidRPr="0023722F" w:rsidRDefault="0023722F" w:rsidP="00036A4A">
      <w:pPr>
        <w:pStyle w:val="NoSpacing"/>
        <w:jc w:val="center"/>
      </w:pPr>
      <w:r w:rsidRPr="0023722F">
        <w:rPr>
          <w:noProof/>
        </w:rPr>
        <w:drawing>
          <wp:inline distT="0" distB="0" distL="0" distR="0" wp14:anchorId="7C5E415D" wp14:editId="24540735">
            <wp:extent cx="6248400" cy="3000375"/>
            <wp:effectExtent l="0" t="0" r="0" b="9525"/>
            <wp:docPr id="1176840776" name="Picture 105" descr="Create topic with copi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Create topic with copilo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48400" cy="3000375"/>
                    </a:xfrm>
                    <a:prstGeom prst="rect">
                      <a:avLst/>
                    </a:prstGeom>
                    <a:noFill/>
                    <a:ln>
                      <a:noFill/>
                    </a:ln>
                  </pic:spPr>
                </pic:pic>
              </a:graphicData>
            </a:graphic>
          </wp:inline>
        </w:drawing>
      </w:r>
    </w:p>
    <w:p w14:paraId="40EFB557" w14:textId="211512FA" w:rsidR="0023722F" w:rsidRPr="0023722F" w:rsidRDefault="0023722F" w:rsidP="0023722F">
      <w:pPr>
        <w:pStyle w:val="NoSpacing"/>
      </w:pPr>
      <w:r w:rsidRPr="0023722F">
        <w:rPr>
          <w:noProof/>
        </w:rPr>
        <w:lastRenderedPageBreak/>
        <w:drawing>
          <wp:inline distT="0" distB="0" distL="0" distR="0" wp14:anchorId="46FE8532" wp14:editId="67BB8CCA">
            <wp:extent cx="6858000" cy="4100830"/>
            <wp:effectExtent l="0" t="0" r="0" b="0"/>
            <wp:docPr id="1861689734" name="Picture 104" descr="Create topic with copi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Create topic with copilo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58000" cy="4100830"/>
                    </a:xfrm>
                    <a:prstGeom prst="rect">
                      <a:avLst/>
                    </a:prstGeom>
                    <a:noFill/>
                    <a:ln>
                      <a:noFill/>
                    </a:ln>
                  </pic:spPr>
                </pic:pic>
              </a:graphicData>
            </a:graphic>
          </wp:inline>
        </w:drawing>
      </w:r>
    </w:p>
    <w:p w14:paraId="470CA113" w14:textId="77777777" w:rsidR="0023722F" w:rsidRPr="0023722F" w:rsidRDefault="0023722F" w:rsidP="0023722F">
      <w:pPr>
        <w:pStyle w:val="NoSpacing"/>
        <w:numPr>
          <w:ilvl w:val="0"/>
          <w:numId w:val="54"/>
        </w:numPr>
      </w:pPr>
      <w:r w:rsidRPr="0023722F">
        <w:t>In the </w:t>
      </w:r>
      <w:r w:rsidRPr="0023722F">
        <w:rPr>
          <w:b/>
          <w:bCs/>
        </w:rPr>
        <w:t>Name your topic</w:t>
      </w:r>
      <w:r w:rsidRPr="0023722F">
        <w:t> text box, enter </w:t>
      </w:r>
      <w:r w:rsidRPr="0023722F">
        <w:rPr>
          <w:b/>
          <w:bCs/>
        </w:rPr>
        <w:t>Customer Details</w:t>
      </w:r>
      <w:r w:rsidRPr="0023722F">
        <w:t>.</w:t>
      </w:r>
    </w:p>
    <w:p w14:paraId="4A8C20E8" w14:textId="77777777" w:rsidR="0023722F" w:rsidRPr="0023722F" w:rsidRDefault="0023722F" w:rsidP="0023722F">
      <w:pPr>
        <w:pStyle w:val="NoSpacing"/>
        <w:numPr>
          <w:ilvl w:val="0"/>
          <w:numId w:val="54"/>
        </w:numPr>
      </w:pPr>
      <w:r w:rsidRPr="0023722F">
        <w:t>In the </w:t>
      </w:r>
      <w:r w:rsidRPr="0023722F">
        <w:rPr>
          <w:b/>
          <w:bCs/>
        </w:rPr>
        <w:t>Create a topic to…</w:t>
      </w:r>
      <w:r w:rsidRPr="0023722F">
        <w:t> text box, enter </w:t>
      </w:r>
      <w:r w:rsidRPr="0023722F">
        <w:rPr>
          <w:b/>
          <w:bCs/>
        </w:rPr>
        <w:t>Ask the customer for their name and email address.</w:t>
      </w:r>
    </w:p>
    <w:p w14:paraId="7CD7374C" w14:textId="77777777" w:rsidR="0023722F" w:rsidRPr="0023722F" w:rsidRDefault="0023722F" w:rsidP="0023722F">
      <w:pPr>
        <w:pStyle w:val="NoSpacing"/>
        <w:numPr>
          <w:ilvl w:val="0"/>
          <w:numId w:val="54"/>
        </w:numPr>
      </w:pPr>
      <w:r w:rsidRPr="0023722F">
        <w:t>Select </w:t>
      </w:r>
      <w:r w:rsidRPr="0023722F">
        <w:rPr>
          <w:b/>
          <w:bCs/>
        </w:rPr>
        <w:t>Create</w:t>
      </w:r>
      <w:r w:rsidRPr="0023722F">
        <w:t>.</w:t>
      </w:r>
    </w:p>
    <w:p w14:paraId="677168B3" w14:textId="77777777" w:rsidR="0023722F" w:rsidRPr="0023722F" w:rsidRDefault="0023722F" w:rsidP="0023722F">
      <w:pPr>
        <w:pStyle w:val="NoSpacing"/>
        <w:numPr>
          <w:ilvl w:val="0"/>
          <w:numId w:val="54"/>
        </w:numPr>
      </w:pPr>
      <w:r w:rsidRPr="0023722F">
        <w:t>Select </w:t>
      </w:r>
      <w:r w:rsidRPr="0023722F">
        <w:rPr>
          <w:b/>
          <w:bCs/>
        </w:rPr>
        <w:t>Save</w:t>
      </w:r>
      <w:r w:rsidRPr="0023722F">
        <w:t>.</w:t>
      </w:r>
    </w:p>
    <w:p w14:paraId="04CA923E" w14:textId="77777777" w:rsidR="0023722F" w:rsidRPr="0023722F" w:rsidRDefault="0023722F" w:rsidP="0023722F">
      <w:pPr>
        <w:pStyle w:val="NoSpacing"/>
      </w:pPr>
      <w:r w:rsidRPr="0023722F">
        <w:t>Task 2.2 – Update nodes with natural language</w:t>
      </w:r>
    </w:p>
    <w:p w14:paraId="6A59079F" w14:textId="77777777" w:rsidR="0023722F" w:rsidRPr="0023722F" w:rsidRDefault="0023722F" w:rsidP="0023722F">
      <w:pPr>
        <w:pStyle w:val="NoSpacing"/>
        <w:numPr>
          <w:ilvl w:val="0"/>
          <w:numId w:val="55"/>
        </w:numPr>
      </w:pPr>
      <w:r w:rsidRPr="0023722F">
        <w:t>If the </w:t>
      </w:r>
      <w:r w:rsidRPr="0023722F">
        <w:rPr>
          <w:b/>
          <w:bCs/>
        </w:rPr>
        <w:t>Edit with Copilot</w:t>
      </w:r>
      <w:r w:rsidRPr="0023722F">
        <w:t> pane is not shown on the right side of the </w:t>
      </w:r>
      <w:r w:rsidRPr="0023722F">
        <w:rPr>
          <w:b/>
          <w:bCs/>
        </w:rPr>
        <w:t>Customer Details</w:t>
      </w:r>
      <w:r w:rsidRPr="0023722F">
        <w:t> pane, select the </w:t>
      </w:r>
      <w:r w:rsidRPr="0023722F">
        <w:rPr>
          <w:b/>
          <w:bCs/>
        </w:rPr>
        <w:t>Copilot</w:t>
      </w:r>
      <w:r w:rsidRPr="0023722F">
        <w:t> icon in the upper part of the authoring canvas.</w:t>
      </w:r>
    </w:p>
    <w:p w14:paraId="74865A51" w14:textId="3F5F7B6C" w:rsidR="0023722F" w:rsidRPr="0023722F" w:rsidRDefault="0023722F" w:rsidP="0023722F">
      <w:pPr>
        <w:pStyle w:val="NoSpacing"/>
      </w:pPr>
      <w:r w:rsidRPr="0023722F">
        <w:rPr>
          <w:noProof/>
        </w:rPr>
        <w:drawing>
          <wp:inline distT="0" distB="0" distL="0" distR="0" wp14:anchorId="2D48A51C" wp14:editId="023827E7">
            <wp:extent cx="4867275" cy="685800"/>
            <wp:effectExtent l="0" t="0" r="9525" b="0"/>
            <wp:docPr id="454016587" name="Picture 103" descr="Screenshot of the Edit with Copilo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Screenshot of the Edit with Copilot ico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67275" cy="685800"/>
                    </a:xfrm>
                    <a:prstGeom prst="rect">
                      <a:avLst/>
                    </a:prstGeom>
                    <a:noFill/>
                    <a:ln>
                      <a:noFill/>
                    </a:ln>
                  </pic:spPr>
                </pic:pic>
              </a:graphicData>
            </a:graphic>
          </wp:inline>
        </w:drawing>
      </w:r>
    </w:p>
    <w:p w14:paraId="6143C36B" w14:textId="77777777" w:rsidR="0023722F" w:rsidRPr="0023722F" w:rsidRDefault="0023722F" w:rsidP="0023722F">
      <w:pPr>
        <w:pStyle w:val="NoSpacing"/>
        <w:numPr>
          <w:ilvl w:val="0"/>
          <w:numId w:val="55"/>
        </w:numPr>
      </w:pPr>
      <w:r w:rsidRPr="0023722F">
        <w:t>Select the second </w:t>
      </w:r>
      <w:r w:rsidRPr="0023722F">
        <w:rPr>
          <w:b/>
          <w:bCs/>
        </w:rPr>
        <w:t>Question</w:t>
      </w:r>
      <w:r w:rsidRPr="0023722F">
        <w:t> node, </w:t>
      </w:r>
      <w:proofErr w:type="gramStart"/>
      <w:r w:rsidRPr="0023722F">
        <w:rPr>
          <w:b/>
          <w:bCs/>
        </w:rPr>
        <w:t>What</w:t>
      </w:r>
      <w:proofErr w:type="gramEnd"/>
      <w:r w:rsidRPr="0023722F">
        <w:rPr>
          <w:b/>
          <w:bCs/>
        </w:rPr>
        <w:t xml:space="preserve"> is your email address?</w:t>
      </w:r>
    </w:p>
    <w:p w14:paraId="7FACD295" w14:textId="7D699144" w:rsidR="0023722F" w:rsidRPr="0023722F" w:rsidRDefault="0023722F" w:rsidP="0023722F">
      <w:pPr>
        <w:pStyle w:val="NoSpacing"/>
      </w:pPr>
      <w:r w:rsidRPr="0023722F">
        <w:rPr>
          <w:noProof/>
        </w:rPr>
        <w:lastRenderedPageBreak/>
        <w:drawing>
          <wp:inline distT="0" distB="0" distL="0" distR="0" wp14:anchorId="56F2E3C2" wp14:editId="2841BFD8">
            <wp:extent cx="6858000" cy="6642735"/>
            <wp:effectExtent l="0" t="0" r="0" b="5715"/>
            <wp:docPr id="1915021436" name="Picture 102" descr="Screenshot of the Edit with Copilo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Screenshot of the Edit with Copilot ico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858000" cy="6642735"/>
                    </a:xfrm>
                    <a:prstGeom prst="rect">
                      <a:avLst/>
                    </a:prstGeom>
                    <a:noFill/>
                    <a:ln>
                      <a:noFill/>
                    </a:ln>
                  </pic:spPr>
                </pic:pic>
              </a:graphicData>
            </a:graphic>
          </wp:inline>
        </w:drawing>
      </w:r>
    </w:p>
    <w:p w14:paraId="2417A1DB" w14:textId="77777777" w:rsidR="0023722F" w:rsidRPr="0023722F" w:rsidRDefault="0023722F" w:rsidP="0023722F">
      <w:pPr>
        <w:pStyle w:val="NoSpacing"/>
        <w:numPr>
          <w:ilvl w:val="0"/>
          <w:numId w:val="55"/>
        </w:numPr>
      </w:pPr>
      <w:r w:rsidRPr="0023722F">
        <w:t>In the </w:t>
      </w:r>
      <w:r w:rsidRPr="0023722F">
        <w:rPr>
          <w:b/>
          <w:bCs/>
        </w:rPr>
        <w:t>Edit with Copilot</w:t>
      </w:r>
      <w:r w:rsidRPr="0023722F">
        <w:t> panel, in the </w:t>
      </w:r>
      <w:r w:rsidRPr="0023722F">
        <w:rPr>
          <w:b/>
          <w:bCs/>
        </w:rPr>
        <w:t>What do you want to do?</w:t>
      </w:r>
      <w:r w:rsidRPr="0023722F">
        <w:t> field, enter the following text:</w:t>
      </w:r>
    </w:p>
    <w:p w14:paraId="39A90E9F" w14:textId="77777777" w:rsidR="0023722F" w:rsidRPr="0023722F" w:rsidRDefault="0023722F" w:rsidP="0023722F">
      <w:pPr>
        <w:pStyle w:val="NoSpacing"/>
      </w:pPr>
      <w:r w:rsidRPr="0023722F">
        <w:t>Change "What is your email address?" to say thank you to the Name variable from the previous node and then proceed to ask the email address question.</w:t>
      </w:r>
    </w:p>
    <w:p w14:paraId="25A2CF37" w14:textId="77777777" w:rsidR="0023722F" w:rsidRPr="0023722F" w:rsidRDefault="0023722F" w:rsidP="0023722F">
      <w:pPr>
        <w:pStyle w:val="NoSpacing"/>
        <w:numPr>
          <w:ilvl w:val="0"/>
          <w:numId w:val="55"/>
        </w:numPr>
      </w:pPr>
      <w:r w:rsidRPr="0023722F">
        <w:t>Select </w:t>
      </w:r>
      <w:r w:rsidRPr="0023722F">
        <w:rPr>
          <w:b/>
          <w:bCs/>
        </w:rPr>
        <w:t>Update</w:t>
      </w:r>
      <w:r w:rsidRPr="0023722F">
        <w:t>.</w:t>
      </w:r>
    </w:p>
    <w:p w14:paraId="71F44892" w14:textId="3B4831AB" w:rsidR="0023722F" w:rsidRPr="0023722F" w:rsidRDefault="0023722F" w:rsidP="0023722F">
      <w:pPr>
        <w:pStyle w:val="NoSpacing"/>
      </w:pPr>
      <w:r w:rsidRPr="0023722F">
        <w:rPr>
          <w:noProof/>
        </w:rPr>
        <w:lastRenderedPageBreak/>
        <w:drawing>
          <wp:inline distT="0" distB="0" distL="0" distR="0" wp14:anchorId="3F187958" wp14:editId="49E397ED">
            <wp:extent cx="2943225" cy="2628900"/>
            <wp:effectExtent l="0" t="0" r="9525" b="0"/>
            <wp:docPr id="1226137020" name="Picture 101" descr="Screenshot of the Edit with Copilot panel with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Screenshot of the Edit with Copilot panel with promp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43225" cy="2628900"/>
                    </a:xfrm>
                    <a:prstGeom prst="rect">
                      <a:avLst/>
                    </a:prstGeom>
                    <a:noFill/>
                    <a:ln>
                      <a:noFill/>
                    </a:ln>
                  </pic:spPr>
                </pic:pic>
              </a:graphicData>
            </a:graphic>
          </wp:inline>
        </w:drawing>
      </w:r>
    </w:p>
    <w:p w14:paraId="4390EFD7" w14:textId="2C72F00F" w:rsidR="0023722F" w:rsidRPr="0023722F" w:rsidRDefault="0023722F" w:rsidP="0023722F">
      <w:pPr>
        <w:pStyle w:val="NoSpacing"/>
      </w:pPr>
      <w:r w:rsidRPr="0023722F">
        <w:rPr>
          <w:noProof/>
        </w:rPr>
        <w:drawing>
          <wp:inline distT="0" distB="0" distL="0" distR="0" wp14:anchorId="28F40614" wp14:editId="15B7CE48">
            <wp:extent cx="2609850" cy="2811147"/>
            <wp:effectExtent l="0" t="0" r="0" b="8255"/>
            <wp:docPr id="803030000" name="Picture 100" descr="Screenshot of the message updated to include the Name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Screenshot of the message updated to include the Name variabl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618199" cy="2820140"/>
                    </a:xfrm>
                    <a:prstGeom prst="rect">
                      <a:avLst/>
                    </a:prstGeom>
                    <a:noFill/>
                    <a:ln>
                      <a:noFill/>
                    </a:ln>
                  </pic:spPr>
                </pic:pic>
              </a:graphicData>
            </a:graphic>
          </wp:inline>
        </w:drawing>
      </w:r>
    </w:p>
    <w:p w14:paraId="2A4DED0A" w14:textId="77777777" w:rsidR="0023722F" w:rsidRPr="0023722F" w:rsidRDefault="0023722F" w:rsidP="0023722F">
      <w:pPr>
        <w:pStyle w:val="NoSpacing"/>
      </w:pPr>
      <w:r w:rsidRPr="0023722F">
        <w:rPr>
          <w:b/>
          <w:bCs/>
        </w:rPr>
        <w:t>Note</w:t>
      </w:r>
      <w:r w:rsidRPr="0023722F">
        <w:t>: The message should be updated to include the </w:t>
      </w:r>
      <w:r w:rsidRPr="0023722F">
        <w:rPr>
          <w:i/>
          <w:iCs/>
        </w:rPr>
        <w:t>Name</w:t>
      </w:r>
      <w:r w:rsidRPr="0023722F">
        <w:t xml:space="preserve"> variable from the prior </w:t>
      </w:r>
      <w:proofErr w:type="gramStart"/>
      <w:r w:rsidRPr="0023722F">
        <w:t>node, and</w:t>
      </w:r>
      <w:proofErr w:type="gramEnd"/>
      <w:r w:rsidRPr="0023722F">
        <w:t xml:space="preserve"> should look </w:t>
      </w:r>
      <w:proofErr w:type="gramStart"/>
      <w:r w:rsidRPr="0023722F">
        <w:t>similar to</w:t>
      </w:r>
      <w:proofErr w:type="gramEnd"/>
      <w:r w:rsidRPr="0023722F">
        <w:t xml:space="preserve"> the screenshot above. If </w:t>
      </w:r>
      <w:proofErr w:type="gramStart"/>
      <w:r w:rsidRPr="0023722F">
        <w:t>Edit</w:t>
      </w:r>
      <w:proofErr w:type="gramEnd"/>
      <w:r w:rsidRPr="0023722F">
        <w:t xml:space="preserve"> with copilot did not update the question node correctly, select Undo, and retry with a different prompt.</w:t>
      </w:r>
    </w:p>
    <w:p w14:paraId="0A8B5B9F" w14:textId="77777777" w:rsidR="0023722F" w:rsidRPr="0023722F" w:rsidRDefault="0023722F" w:rsidP="0023722F">
      <w:pPr>
        <w:pStyle w:val="NoSpacing"/>
        <w:numPr>
          <w:ilvl w:val="0"/>
          <w:numId w:val="55"/>
        </w:numPr>
      </w:pPr>
      <w:r w:rsidRPr="0023722F">
        <w:t>Select </w:t>
      </w:r>
      <w:r w:rsidRPr="0023722F">
        <w:rPr>
          <w:b/>
          <w:bCs/>
        </w:rPr>
        <w:t>Save</w:t>
      </w:r>
      <w:r w:rsidRPr="0023722F">
        <w:t>.</w:t>
      </w:r>
    </w:p>
    <w:p w14:paraId="1F46A513" w14:textId="77777777" w:rsidR="0023722F" w:rsidRPr="0023722F" w:rsidRDefault="0023722F" w:rsidP="0023722F">
      <w:pPr>
        <w:pStyle w:val="NoSpacing"/>
      </w:pPr>
      <w:r w:rsidRPr="0023722F">
        <w:t>Task 2.3 – Add nodes with natural language</w:t>
      </w:r>
    </w:p>
    <w:p w14:paraId="74379A39" w14:textId="77777777" w:rsidR="0023722F" w:rsidRPr="0023722F" w:rsidRDefault="0023722F" w:rsidP="0023722F">
      <w:pPr>
        <w:pStyle w:val="NoSpacing"/>
      </w:pPr>
      <w:r w:rsidRPr="0023722F">
        <w:t>In addition to adding updating existing nodes, you can use Copilot to add new ones.</w:t>
      </w:r>
    </w:p>
    <w:p w14:paraId="1424721F" w14:textId="77777777" w:rsidR="0023722F" w:rsidRPr="0023722F" w:rsidRDefault="0023722F" w:rsidP="0023722F">
      <w:pPr>
        <w:pStyle w:val="NoSpacing"/>
        <w:numPr>
          <w:ilvl w:val="0"/>
          <w:numId w:val="56"/>
        </w:numPr>
      </w:pPr>
      <w:r w:rsidRPr="0023722F">
        <w:t>Make sure that no node is selected by selecting the empty space around the nodes.</w:t>
      </w:r>
    </w:p>
    <w:p w14:paraId="553ADB03" w14:textId="77777777" w:rsidR="0023722F" w:rsidRPr="0023722F" w:rsidRDefault="0023722F" w:rsidP="0023722F">
      <w:pPr>
        <w:pStyle w:val="NoSpacing"/>
        <w:numPr>
          <w:ilvl w:val="0"/>
          <w:numId w:val="56"/>
        </w:numPr>
      </w:pPr>
      <w:r w:rsidRPr="0023722F">
        <w:t>In the </w:t>
      </w:r>
      <w:r w:rsidRPr="0023722F">
        <w:rPr>
          <w:b/>
          <w:bCs/>
        </w:rPr>
        <w:t>Edit with Copilot</w:t>
      </w:r>
      <w:r w:rsidRPr="0023722F">
        <w:t> panel, in the </w:t>
      </w:r>
      <w:r w:rsidRPr="0023722F">
        <w:rPr>
          <w:b/>
          <w:bCs/>
        </w:rPr>
        <w:t>What do you want to do?</w:t>
      </w:r>
      <w:r w:rsidRPr="0023722F">
        <w:t> field, enter the following text:</w:t>
      </w:r>
    </w:p>
    <w:p w14:paraId="4DF0F46E" w14:textId="77777777" w:rsidR="0023722F" w:rsidRPr="0023722F" w:rsidRDefault="0023722F" w:rsidP="0023722F">
      <w:pPr>
        <w:pStyle w:val="NoSpacing"/>
      </w:pPr>
      <w:r w:rsidRPr="0023722F">
        <w:t>Summarize the information collected in an adaptive card</w:t>
      </w:r>
    </w:p>
    <w:p w14:paraId="2FDE00D8" w14:textId="77777777" w:rsidR="0023722F" w:rsidRPr="0023722F" w:rsidRDefault="0023722F" w:rsidP="0023722F">
      <w:pPr>
        <w:pStyle w:val="NoSpacing"/>
        <w:numPr>
          <w:ilvl w:val="0"/>
          <w:numId w:val="56"/>
        </w:numPr>
      </w:pPr>
      <w:r w:rsidRPr="0023722F">
        <w:t>Select </w:t>
      </w:r>
      <w:r w:rsidRPr="0023722F">
        <w:rPr>
          <w:b/>
          <w:bCs/>
        </w:rPr>
        <w:t>Update</w:t>
      </w:r>
      <w:r w:rsidRPr="0023722F">
        <w:t>.</w:t>
      </w:r>
    </w:p>
    <w:p w14:paraId="72D332FC" w14:textId="77777777" w:rsidR="0023722F" w:rsidRPr="0023722F" w:rsidRDefault="0023722F" w:rsidP="0023722F">
      <w:pPr>
        <w:pStyle w:val="NoSpacing"/>
        <w:numPr>
          <w:ilvl w:val="0"/>
          <w:numId w:val="56"/>
        </w:numPr>
      </w:pPr>
      <w:r w:rsidRPr="0023722F">
        <w:t>A message node with an Adaptive Card is added to the end of the topic.</w:t>
      </w:r>
    </w:p>
    <w:p w14:paraId="2B57E98E" w14:textId="04E2B7D6" w:rsidR="0023722F" w:rsidRPr="0023722F" w:rsidRDefault="0023722F" w:rsidP="0023722F">
      <w:pPr>
        <w:pStyle w:val="NoSpacing"/>
      </w:pPr>
      <w:r w:rsidRPr="0023722F">
        <w:rPr>
          <w:noProof/>
        </w:rPr>
        <w:lastRenderedPageBreak/>
        <w:drawing>
          <wp:inline distT="0" distB="0" distL="0" distR="0" wp14:anchorId="3499F054" wp14:editId="0E595FAB">
            <wp:extent cx="2200275" cy="3289448"/>
            <wp:effectExtent l="0" t="0" r="0" b="6350"/>
            <wp:docPr id="720261014" name="Picture 99" descr="Screenshot of the message node with an Adaptive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Screenshot of the message node with an Adaptive Car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05112" cy="3296679"/>
                    </a:xfrm>
                    <a:prstGeom prst="rect">
                      <a:avLst/>
                    </a:prstGeom>
                    <a:noFill/>
                    <a:ln>
                      <a:noFill/>
                    </a:ln>
                  </pic:spPr>
                </pic:pic>
              </a:graphicData>
            </a:graphic>
          </wp:inline>
        </w:drawing>
      </w:r>
    </w:p>
    <w:p w14:paraId="66A7B7BD" w14:textId="77777777" w:rsidR="0023722F" w:rsidRPr="0023722F" w:rsidRDefault="0023722F" w:rsidP="0023722F">
      <w:pPr>
        <w:pStyle w:val="NoSpacing"/>
        <w:numPr>
          <w:ilvl w:val="0"/>
          <w:numId w:val="56"/>
        </w:numPr>
      </w:pPr>
      <w:r w:rsidRPr="0023722F">
        <w:t>Select the </w:t>
      </w:r>
      <w:r w:rsidRPr="0023722F">
        <w:rPr>
          <w:b/>
          <w:bCs/>
        </w:rPr>
        <w:t>Media</w:t>
      </w:r>
      <w:r w:rsidRPr="0023722F">
        <w:t> box in the Adaptive Card. The Adaptive Card properties should appear on the right of the screen.</w:t>
      </w:r>
    </w:p>
    <w:p w14:paraId="4B40AE9E" w14:textId="3A8B89D8" w:rsidR="0023722F" w:rsidRPr="0023722F" w:rsidRDefault="0023722F" w:rsidP="0023722F">
      <w:pPr>
        <w:pStyle w:val="NoSpacing"/>
      </w:pPr>
      <w:r w:rsidRPr="0023722F">
        <w:rPr>
          <w:noProof/>
        </w:rPr>
        <w:drawing>
          <wp:inline distT="0" distB="0" distL="0" distR="0" wp14:anchorId="10A58FCC" wp14:editId="70F5A217">
            <wp:extent cx="4057650" cy="3791686"/>
            <wp:effectExtent l="0" t="0" r="0" b="0"/>
            <wp:docPr id="116762102" name="Picture 98" descr="Screenshot of the Adaptive Card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Screenshot of the Adaptive Card propertie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61575" cy="3795354"/>
                    </a:xfrm>
                    <a:prstGeom prst="rect">
                      <a:avLst/>
                    </a:prstGeom>
                    <a:noFill/>
                    <a:ln>
                      <a:noFill/>
                    </a:ln>
                  </pic:spPr>
                </pic:pic>
              </a:graphicData>
            </a:graphic>
          </wp:inline>
        </w:drawing>
      </w:r>
    </w:p>
    <w:p w14:paraId="0B77BEE4" w14:textId="77777777" w:rsidR="0023722F" w:rsidRPr="0023722F" w:rsidRDefault="0023722F" w:rsidP="0023722F">
      <w:pPr>
        <w:pStyle w:val="NoSpacing"/>
      </w:pPr>
      <w:r w:rsidRPr="0023722F">
        <w:t xml:space="preserve">Your Adaptive Card formula should look </w:t>
      </w:r>
      <w:proofErr w:type="gramStart"/>
      <w:r w:rsidRPr="0023722F">
        <w:t>similar to</w:t>
      </w:r>
      <w:proofErr w:type="gramEnd"/>
      <w:r w:rsidRPr="0023722F">
        <w:t xml:space="preserve"> the one above. If it doesn't, then you can paste in the formula below:</w:t>
      </w:r>
    </w:p>
    <w:p w14:paraId="0BE2DBFE" w14:textId="77777777" w:rsidR="0023722F" w:rsidRPr="0023722F" w:rsidRDefault="0023722F" w:rsidP="0023722F">
      <w:pPr>
        <w:pStyle w:val="NoSpacing"/>
      </w:pPr>
      <w:proofErr w:type="spellStart"/>
      <w:r w:rsidRPr="0023722F">
        <w:t>json</w:t>
      </w:r>
      <w:proofErr w:type="spellEnd"/>
    </w:p>
    <w:p w14:paraId="191E445E" w14:textId="77777777" w:rsidR="0023722F" w:rsidRPr="0023722F" w:rsidRDefault="0023722F" w:rsidP="0023722F">
      <w:pPr>
        <w:pStyle w:val="NoSpacing"/>
      </w:pPr>
      <w:r w:rsidRPr="0023722F">
        <w:t>{</w:t>
      </w:r>
    </w:p>
    <w:p w14:paraId="39317A41" w14:textId="77777777" w:rsidR="0023722F" w:rsidRPr="0023722F" w:rsidRDefault="0023722F" w:rsidP="0023722F">
      <w:pPr>
        <w:pStyle w:val="NoSpacing"/>
      </w:pPr>
      <w:r w:rsidRPr="0023722F">
        <w:t>type: "</w:t>
      </w:r>
      <w:proofErr w:type="spellStart"/>
      <w:r w:rsidRPr="0023722F">
        <w:t>AdaptiveCard</w:t>
      </w:r>
      <w:proofErr w:type="spellEnd"/>
      <w:r w:rsidRPr="0023722F">
        <w:t xml:space="preserve">", </w:t>
      </w:r>
    </w:p>
    <w:p w14:paraId="3A2BDA9E" w14:textId="77777777" w:rsidR="0023722F" w:rsidRPr="0023722F" w:rsidRDefault="0023722F" w:rsidP="0023722F">
      <w:pPr>
        <w:pStyle w:val="NoSpacing"/>
      </w:pPr>
      <w:r w:rsidRPr="0023722F">
        <w:t xml:space="preserve">    body: </w:t>
      </w:r>
    </w:p>
    <w:p w14:paraId="3F6EB26B" w14:textId="77777777" w:rsidR="0023722F" w:rsidRPr="0023722F" w:rsidRDefault="0023722F" w:rsidP="0023722F">
      <w:pPr>
        <w:pStyle w:val="NoSpacing"/>
      </w:pPr>
      <w:r w:rsidRPr="0023722F">
        <w:t xml:space="preserve">    [</w:t>
      </w:r>
    </w:p>
    <w:p w14:paraId="14BF969B" w14:textId="77777777" w:rsidR="0023722F" w:rsidRPr="0023722F" w:rsidRDefault="0023722F" w:rsidP="0023722F">
      <w:pPr>
        <w:pStyle w:val="NoSpacing"/>
      </w:pPr>
      <w:r w:rsidRPr="0023722F">
        <w:t xml:space="preserve">        {</w:t>
      </w:r>
    </w:p>
    <w:p w14:paraId="150162B9" w14:textId="77777777" w:rsidR="0023722F" w:rsidRPr="0023722F" w:rsidRDefault="0023722F" w:rsidP="0023722F">
      <w:pPr>
        <w:pStyle w:val="NoSpacing"/>
      </w:pPr>
      <w:r w:rsidRPr="0023722F">
        <w:t xml:space="preserve">            type: "</w:t>
      </w:r>
      <w:proofErr w:type="spellStart"/>
      <w:r w:rsidRPr="0023722F">
        <w:t>TextBlock</w:t>
      </w:r>
      <w:proofErr w:type="spellEnd"/>
      <w:r w:rsidRPr="0023722F">
        <w:t>",</w:t>
      </w:r>
    </w:p>
    <w:p w14:paraId="7134FF56" w14:textId="77777777" w:rsidR="0023722F" w:rsidRPr="0023722F" w:rsidRDefault="0023722F" w:rsidP="0023722F">
      <w:pPr>
        <w:pStyle w:val="NoSpacing"/>
      </w:pPr>
      <w:r w:rsidRPr="0023722F">
        <w:t xml:space="preserve">            size: "Medium",</w:t>
      </w:r>
    </w:p>
    <w:p w14:paraId="193485EC" w14:textId="77777777" w:rsidR="0023722F" w:rsidRPr="0023722F" w:rsidRDefault="0023722F" w:rsidP="0023722F">
      <w:pPr>
        <w:pStyle w:val="NoSpacing"/>
      </w:pPr>
      <w:r w:rsidRPr="0023722F">
        <w:t xml:space="preserve">            weight: "Bolder",</w:t>
      </w:r>
    </w:p>
    <w:p w14:paraId="0F0275FF" w14:textId="77777777" w:rsidR="0023722F" w:rsidRPr="0023722F" w:rsidRDefault="0023722F" w:rsidP="0023722F">
      <w:pPr>
        <w:pStyle w:val="NoSpacing"/>
      </w:pPr>
      <w:r w:rsidRPr="0023722F">
        <w:lastRenderedPageBreak/>
        <w:t xml:space="preserve">            text: "Summary"    </w:t>
      </w:r>
    </w:p>
    <w:p w14:paraId="6C756125" w14:textId="77777777" w:rsidR="0023722F" w:rsidRPr="0023722F" w:rsidRDefault="0023722F" w:rsidP="0023722F">
      <w:pPr>
        <w:pStyle w:val="NoSpacing"/>
      </w:pPr>
      <w:r w:rsidRPr="0023722F">
        <w:t xml:space="preserve">        },</w:t>
      </w:r>
    </w:p>
    <w:p w14:paraId="6E1CBA68" w14:textId="77777777" w:rsidR="0023722F" w:rsidRPr="0023722F" w:rsidRDefault="0023722F" w:rsidP="0023722F">
      <w:pPr>
        <w:pStyle w:val="NoSpacing"/>
      </w:pPr>
      <w:r w:rsidRPr="0023722F">
        <w:t xml:space="preserve">        {</w:t>
      </w:r>
    </w:p>
    <w:p w14:paraId="5F280C42" w14:textId="77777777" w:rsidR="0023722F" w:rsidRPr="0023722F" w:rsidRDefault="0023722F" w:rsidP="0023722F">
      <w:pPr>
        <w:pStyle w:val="NoSpacing"/>
      </w:pPr>
      <w:r w:rsidRPr="0023722F">
        <w:t xml:space="preserve">            type: "FactSet",</w:t>
      </w:r>
    </w:p>
    <w:p w14:paraId="1E6B3026" w14:textId="77777777" w:rsidR="0023722F" w:rsidRPr="0023722F" w:rsidRDefault="0023722F" w:rsidP="0023722F">
      <w:pPr>
        <w:pStyle w:val="NoSpacing"/>
      </w:pPr>
      <w:r w:rsidRPr="0023722F">
        <w:t xml:space="preserve">            facts: </w:t>
      </w:r>
    </w:p>
    <w:p w14:paraId="1122D210" w14:textId="77777777" w:rsidR="0023722F" w:rsidRPr="0023722F" w:rsidRDefault="0023722F" w:rsidP="0023722F">
      <w:pPr>
        <w:pStyle w:val="NoSpacing"/>
      </w:pPr>
      <w:r w:rsidRPr="0023722F">
        <w:t xml:space="preserve">            [</w:t>
      </w:r>
    </w:p>
    <w:p w14:paraId="7FE16263" w14:textId="77777777" w:rsidR="0023722F" w:rsidRPr="0023722F" w:rsidRDefault="0023722F" w:rsidP="0023722F">
      <w:pPr>
        <w:pStyle w:val="NoSpacing"/>
      </w:pPr>
      <w:r w:rsidRPr="0023722F">
        <w:t xml:space="preserve">                {</w:t>
      </w:r>
    </w:p>
    <w:p w14:paraId="0488611C" w14:textId="77777777" w:rsidR="0023722F" w:rsidRPr="0023722F" w:rsidRDefault="0023722F" w:rsidP="0023722F">
      <w:pPr>
        <w:pStyle w:val="NoSpacing"/>
      </w:pPr>
      <w:r w:rsidRPr="0023722F">
        <w:t xml:space="preserve">                    title: "Full Name",</w:t>
      </w:r>
    </w:p>
    <w:p w14:paraId="7F022D6F" w14:textId="77777777" w:rsidR="0023722F" w:rsidRPr="0023722F" w:rsidRDefault="0023722F" w:rsidP="0023722F">
      <w:pPr>
        <w:pStyle w:val="NoSpacing"/>
      </w:pPr>
      <w:r w:rsidRPr="0023722F">
        <w:t xml:space="preserve">                    value: </w:t>
      </w:r>
      <w:proofErr w:type="gramStart"/>
      <w:r w:rsidRPr="0023722F">
        <w:t>Text(</w:t>
      </w:r>
      <w:proofErr w:type="spellStart"/>
      <w:proofErr w:type="gramEnd"/>
      <w:r w:rsidRPr="0023722F">
        <w:t>Topic.Name</w:t>
      </w:r>
      <w:proofErr w:type="spellEnd"/>
      <w:r w:rsidRPr="0023722F">
        <w:t>)</w:t>
      </w:r>
    </w:p>
    <w:p w14:paraId="1195F95B" w14:textId="77777777" w:rsidR="0023722F" w:rsidRPr="0023722F" w:rsidRDefault="0023722F" w:rsidP="0023722F">
      <w:pPr>
        <w:pStyle w:val="NoSpacing"/>
      </w:pPr>
      <w:r w:rsidRPr="0023722F">
        <w:t xml:space="preserve">                },</w:t>
      </w:r>
    </w:p>
    <w:p w14:paraId="418BDF9E" w14:textId="77777777" w:rsidR="0023722F" w:rsidRPr="0023722F" w:rsidRDefault="0023722F" w:rsidP="0023722F">
      <w:pPr>
        <w:pStyle w:val="NoSpacing"/>
      </w:pPr>
      <w:r w:rsidRPr="0023722F">
        <w:t xml:space="preserve">                {</w:t>
      </w:r>
    </w:p>
    <w:p w14:paraId="2E0E75C9" w14:textId="77777777" w:rsidR="0023722F" w:rsidRPr="0023722F" w:rsidRDefault="0023722F" w:rsidP="0023722F">
      <w:pPr>
        <w:pStyle w:val="NoSpacing"/>
      </w:pPr>
      <w:r w:rsidRPr="0023722F">
        <w:t xml:space="preserve">                    title: "Email Address",</w:t>
      </w:r>
    </w:p>
    <w:p w14:paraId="7BC95B22" w14:textId="77777777" w:rsidR="0023722F" w:rsidRPr="0023722F" w:rsidRDefault="0023722F" w:rsidP="0023722F">
      <w:pPr>
        <w:pStyle w:val="NoSpacing"/>
      </w:pPr>
      <w:r w:rsidRPr="0023722F">
        <w:t xml:space="preserve">                    value: </w:t>
      </w:r>
      <w:proofErr w:type="gramStart"/>
      <w:r w:rsidRPr="0023722F">
        <w:t>Text(</w:t>
      </w:r>
      <w:proofErr w:type="spellStart"/>
      <w:proofErr w:type="gramEnd"/>
      <w:r w:rsidRPr="0023722F">
        <w:t>Topic.EmailAddress</w:t>
      </w:r>
      <w:proofErr w:type="spellEnd"/>
      <w:r w:rsidRPr="0023722F">
        <w:t>)</w:t>
      </w:r>
    </w:p>
    <w:p w14:paraId="76BA339D" w14:textId="77777777" w:rsidR="0023722F" w:rsidRPr="0023722F" w:rsidRDefault="0023722F" w:rsidP="0023722F">
      <w:pPr>
        <w:pStyle w:val="NoSpacing"/>
      </w:pPr>
      <w:r w:rsidRPr="0023722F">
        <w:t xml:space="preserve">                }</w:t>
      </w:r>
    </w:p>
    <w:p w14:paraId="605B0F6F" w14:textId="77777777" w:rsidR="0023722F" w:rsidRPr="0023722F" w:rsidRDefault="0023722F" w:rsidP="0023722F">
      <w:pPr>
        <w:pStyle w:val="NoSpacing"/>
      </w:pPr>
      <w:r w:rsidRPr="0023722F">
        <w:t xml:space="preserve">            ]</w:t>
      </w:r>
    </w:p>
    <w:p w14:paraId="206C09D7" w14:textId="77777777" w:rsidR="0023722F" w:rsidRPr="0023722F" w:rsidRDefault="0023722F" w:rsidP="0023722F">
      <w:pPr>
        <w:pStyle w:val="NoSpacing"/>
      </w:pPr>
      <w:r w:rsidRPr="0023722F">
        <w:t xml:space="preserve">        },</w:t>
      </w:r>
    </w:p>
    <w:p w14:paraId="6BC241E3" w14:textId="77777777" w:rsidR="0023722F" w:rsidRPr="0023722F" w:rsidRDefault="0023722F" w:rsidP="0023722F">
      <w:pPr>
        <w:pStyle w:val="NoSpacing"/>
      </w:pPr>
      <w:r w:rsidRPr="0023722F">
        <w:t xml:space="preserve">        {</w:t>
      </w:r>
    </w:p>
    <w:p w14:paraId="166697EE" w14:textId="77777777" w:rsidR="0023722F" w:rsidRPr="0023722F" w:rsidRDefault="0023722F" w:rsidP="0023722F">
      <w:pPr>
        <w:pStyle w:val="NoSpacing"/>
      </w:pPr>
      <w:r w:rsidRPr="0023722F">
        <w:t xml:space="preserve">            type: "</w:t>
      </w:r>
      <w:proofErr w:type="spellStart"/>
      <w:r w:rsidRPr="0023722F">
        <w:t>TextBlock</w:t>
      </w:r>
      <w:proofErr w:type="spellEnd"/>
      <w:r w:rsidRPr="0023722F">
        <w:t>",</w:t>
      </w:r>
    </w:p>
    <w:p w14:paraId="78DF3FAD" w14:textId="77777777" w:rsidR="0023722F" w:rsidRPr="0023722F" w:rsidRDefault="0023722F" w:rsidP="0023722F">
      <w:pPr>
        <w:pStyle w:val="NoSpacing"/>
      </w:pPr>
      <w:r w:rsidRPr="0023722F">
        <w:t xml:space="preserve">            text: "Thank you for providing the information."</w:t>
      </w:r>
    </w:p>
    <w:p w14:paraId="279AD539" w14:textId="77777777" w:rsidR="0023722F" w:rsidRPr="0023722F" w:rsidRDefault="0023722F" w:rsidP="0023722F">
      <w:pPr>
        <w:pStyle w:val="NoSpacing"/>
      </w:pPr>
      <w:r w:rsidRPr="0023722F">
        <w:t xml:space="preserve">        }</w:t>
      </w:r>
    </w:p>
    <w:p w14:paraId="79F2AB78" w14:textId="77777777" w:rsidR="0023722F" w:rsidRPr="0023722F" w:rsidRDefault="0023722F" w:rsidP="0023722F">
      <w:pPr>
        <w:pStyle w:val="NoSpacing"/>
      </w:pPr>
      <w:r w:rsidRPr="0023722F">
        <w:t xml:space="preserve">    ]</w:t>
      </w:r>
    </w:p>
    <w:p w14:paraId="6DA90A89" w14:textId="77777777" w:rsidR="0023722F" w:rsidRPr="0023722F" w:rsidRDefault="0023722F" w:rsidP="0023722F">
      <w:pPr>
        <w:pStyle w:val="NoSpacing"/>
      </w:pPr>
      <w:r w:rsidRPr="0023722F">
        <w:t>}</w:t>
      </w:r>
    </w:p>
    <w:p w14:paraId="09061200" w14:textId="77777777" w:rsidR="0023722F" w:rsidRPr="0023722F" w:rsidRDefault="0023722F" w:rsidP="0023722F">
      <w:pPr>
        <w:pStyle w:val="NoSpacing"/>
        <w:numPr>
          <w:ilvl w:val="0"/>
          <w:numId w:val="56"/>
        </w:numPr>
      </w:pPr>
      <w:r w:rsidRPr="0023722F">
        <w:t>Opening the Adaptive Card properties closes the </w:t>
      </w:r>
      <w:r w:rsidRPr="0023722F">
        <w:rPr>
          <w:b/>
          <w:bCs/>
        </w:rPr>
        <w:t>Edit with Copilot</w:t>
      </w:r>
      <w:r w:rsidRPr="0023722F">
        <w:t> panel; therefore, you need to select the </w:t>
      </w:r>
      <w:r w:rsidRPr="0023722F">
        <w:rPr>
          <w:b/>
          <w:bCs/>
        </w:rPr>
        <w:t>Copilot</w:t>
      </w:r>
      <w:r w:rsidRPr="0023722F">
        <w:t> icon to reopen it.</w:t>
      </w:r>
    </w:p>
    <w:p w14:paraId="48ED3096" w14:textId="77777777" w:rsidR="0023722F" w:rsidRPr="0023722F" w:rsidRDefault="0023722F" w:rsidP="0023722F">
      <w:pPr>
        <w:pStyle w:val="NoSpacing"/>
        <w:numPr>
          <w:ilvl w:val="0"/>
          <w:numId w:val="56"/>
        </w:numPr>
      </w:pPr>
      <w:r w:rsidRPr="0023722F">
        <w:t>Make sure that no node is selected by selecting the empty space around the nodes.</w:t>
      </w:r>
    </w:p>
    <w:p w14:paraId="4E6DD93C" w14:textId="77777777" w:rsidR="0023722F" w:rsidRPr="0023722F" w:rsidRDefault="0023722F" w:rsidP="0023722F">
      <w:pPr>
        <w:pStyle w:val="NoSpacing"/>
        <w:numPr>
          <w:ilvl w:val="0"/>
          <w:numId w:val="56"/>
        </w:numPr>
      </w:pPr>
      <w:r w:rsidRPr="0023722F">
        <w:t>In the </w:t>
      </w:r>
      <w:r w:rsidRPr="0023722F">
        <w:rPr>
          <w:b/>
          <w:bCs/>
        </w:rPr>
        <w:t>What do you want to do?</w:t>
      </w:r>
      <w:r w:rsidRPr="0023722F">
        <w:t> field, enter the following text:</w:t>
      </w:r>
    </w:p>
    <w:p w14:paraId="6733BE77" w14:textId="77777777" w:rsidR="0023722F" w:rsidRPr="0023722F" w:rsidRDefault="0023722F" w:rsidP="0023722F">
      <w:pPr>
        <w:pStyle w:val="NoSpacing"/>
      </w:pPr>
      <w:r w:rsidRPr="0023722F">
        <w:t>Add a new </w:t>
      </w:r>
      <w:proofErr w:type="gramStart"/>
      <w:r w:rsidRPr="0023722F">
        <w:t>multiple choice</w:t>
      </w:r>
      <w:proofErr w:type="gramEnd"/>
      <w:r w:rsidRPr="0023722F">
        <w:t xml:space="preserve"> question to prompt the </w:t>
      </w:r>
      <w:proofErr w:type="gramStart"/>
      <w:r w:rsidRPr="0023722F">
        <w:t>user</w:t>
      </w:r>
      <w:proofErr w:type="gramEnd"/>
      <w:r w:rsidRPr="0023722F">
        <w:t> if the details are correct with two options Yes or No</w:t>
      </w:r>
    </w:p>
    <w:p w14:paraId="471EDC1B" w14:textId="77777777" w:rsidR="0023722F" w:rsidRPr="0023722F" w:rsidRDefault="0023722F" w:rsidP="0023722F">
      <w:pPr>
        <w:pStyle w:val="NoSpacing"/>
        <w:numPr>
          <w:ilvl w:val="0"/>
          <w:numId w:val="56"/>
        </w:numPr>
      </w:pPr>
      <w:r w:rsidRPr="0023722F">
        <w:t>Select </w:t>
      </w:r>
      <w:r w:rsidRPr="0023722F">
        <w:rPr>
          <w:b/>
          <w:bCs/>
        </w:rPr>
        <w:t>Update</w:t>
      </w:r>
      <w:r w:rsidRPr="0023722F">
        <w:t>.</w:t>
      </w:r>
    </w:p>
    <w:p w14:paraId="05EEE1D6" w14:textId="77777777" w:rsidR="0023722F" w:rsidRPr="0023722F" w:rsidRDefault="0023722F" w:rsidP="0023722F">
      <w:pPr>
        <w:pStyle w:val="NoSpacing"/>
        <w:numPr>
          <w:ilvl w:val="0"/>
          <w:numId w:val="56"/>
        </w:numPr>
      </w:pPr>
      <w:r w:rsidRPr="0023722F">
        <w:t>A new question node is added to the end of the topic with options for the user to select.</w:t>
      </w:r>
    </w:p>
    <w:p w14:paraId="385A830B" w14:textId="449DECE7" w:rsidR="0023722F" w:rsidRPr="0023722F" w:rsidRDefault="0023722F" w:rsidP="0023722F">
      <w:pPr>
        <w:pStyle w:val="NoSpacing"/>
      </w:pPr>
      <w:r w:rsidRPr="0023722F">
        <w:rPr>
          <w:noProof/>
        </w:rPr>
        <w:drawing>
          <wp:inline distT="0" distB="0" distL="0" distR="0" wp14:anchorId="3A8A5150" wp14:editId="28E25811">
            <wp:extent cx="2419350" cy="2988206"/>
            <wp:effectExtent l="0" t="0" r="0" b="3175"/>
            <wp:docPr id="1889626669" name="Picture 97" descr="Screenshot of the new question node with yes and no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Screenshot of the new question node with yes and no option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21268" cy="2990574"/>
                    </a:xfrm>
                    <a:prstGeom prst="rect">
                      <a:avLst/>
                    </a:prstGeom>
                    <a:noFill/>
                    <a:ln>
                      <a:noFill/>
                    </a:ln>
                  </pic:spPr>
                </pic:pic>
              </a:graphicData>
            </a:graphic>
          </wp:inline>
        </w:drawing>
      </w:r>
    </w:p>
    <w:p w14:paraId="03620E99" w14:textId="77777777" w:rsidR="0023722F" w:rsidRPr="0023722F" w:rsidRDefault="0023722F" w:rsidP="0023722F">
      <w:pPr>
        <w:pStyle w:val="NoSpacing"/>
        <w:numPr>
          <w:ilvl w:val="0"/>
          <w:numId w:val="56"/>
        </w:numPr>
      </w:pPr>
      <w:r w:rsidRPr="0023722F">
        <w:t>Select </w:t>
      </w:r>
      <w:r w:rsidRPr="0023722F">
        <w:rPr>
          <w:b/>
          <w:bCs/>
        </w:rPr>
        <w:t>Save</w:t>
      </w:r>
      <w:r w:rsidRPr="0023722F">
        <w:t>.</w:t>
      </w:r>
    </w:p>
    <w:p w14:paraId="63D6AFA3" w14:textId="77777777" w:rsidR="0023722F" w:rsidRPr="0023722F" w:rsidRDefault="0023722F" w:rsidP="0023722F">
      <w:pPr>
        <w:pStyle w:val="NoSpacing"/>
      </w:pPr>
      <w:r w:rsidRPr="0023722F">
        <w:t>Task 2.4 - Test the topic</w:t>
      </w:r>
    </w:p>
    <w:p w14:paraId="3E1CF8ED" w14:textId="77777777" w:rsidR="0023722F" w:rsidRPr="0023722F" w:rsidRDefault="0023722F" w:rsidP="0023722F">
      <w:pPr>
        <w:pStyle w:val="NoSpacing"/>
        <w:numPr>
          <w:ilvl w:val="0"/>
          <w:numId w:val="57"/>
        </w:numPr>
      </w:pPr>
      <w:r w:rsidRPr="0023722F">
        <w:t>Select the </w:t>
      </w:r>
      <w:r w:rsidRPr="0023722F">
        <w:rPr>
          <w:b/>
          <w:bCs/>
        </w:rPr>
        <w:t>Test</w:t>
      </w:r>
      <w:r w:rsidRPr="0023722F">
        <w:t> button in the upper-right of the screen to open the testing panel, if it's closed.</w:t>
      </w:r>
    </w:p>
    <w:p w14:paraId="78866779" w14:textId="77777777" w:rsidR="0023722F" w:rsidRPr="0023722F" w:rsidRDefault="0023722F" w:rsidP="0023722F">
      <w:pPr>
        <w:pStyle w:val="NoSpacing"/>
        <w:numPr>
          <w:ilvl w:val="0"/>
          <w:numId w:val="57"/>
        </w:numPr>
      </w:pPr>
      <w:r w:rsidRPr="0023722F">
        <w:t>Select the </w:t>
      </w:r>
      <w:r w:rsidRPr="0023722F">
        <w:rPr>
          <w:b/>
          <w:bCs/>
        </w:rPr>
        <w:t>Start a new conversation</w:t>
      </w:r>
      <w:r w:rsidRPr="0023722F">
        <w:t> icon at the top of the testing panel.</w:t>
      </w:r>
    </w:p>
    <w:p w14:paraId="573C82D1" w14:textId="77777777" w:rsidR="0023722F" w:rsidRPr="0023722F" w:rsidRDefault="0023722F" w:rsidP="0023722F">
      <w:pPr>
        <w:pStyle w:val="NoSpacing"/>
        <w:numPr>
          <w:ilvl w:val="0"/>
          <w:numId w:val="57"/>
        </w:numPr>
      </w:pPr>
      <w:r w:rsidRPr="0023722F">
        <w:t>In the </w:t>
      </w:r>
      <w:r w:rsidRPr="0023722F">
        <w:rPr>
          <w:b/>
          <w:bCs/>
        </w:rPr>
        <w:t>Ask a question or describe what you need</w:t>
      </w:r>
      <w:r w:rsidRPr="0023722F">
        <w:t> text box, enter </w:t>
      </w:r>
      <w:r w:rsidRPr="0023722F">
        <w:rPr>
          <w:b/>
          <w:bCs/>
        </w:rPr>
        <w:t>Customer information</w:t>
      </w:r>
      <w:r w:rsidRPr="0023722F">
        <w:t>.</w:t>
      </w:r>
    </w:p>
    <w:p w14:paraId="4773817D" w14:textId="77777777" w:rsidR="0023722F" w:rsidRPr="0023722F" w:rsidRDefault="0023722F" w:rsidP="0023722F">
      <w:pPr>
        <w:pStyle w:val="NoSpacing"/>
        <w:numPr>
          <w:ilvl w:val="0"/>
          <w:numId w:val="57"/>
        </w:numPr>
      </w:pPr>
      <w:r w:rsidRPr="0023722F">
        <w:t>Enter your name and email address.</w:t>
      </w:r>
    </w:p>
    <w:p w14:paraId="353B7206" w14:textId="77777777" w:rsidR="0023722F" w:rsidRPr="0023722F" w:rsidRDefault="0023722F" w:rsidP="0023722F">
      <w:pPr>
        <w:pStyle w:val="NoSpacing"/>
        <w:numPr>
          <w:ilvl w:val="0"/>
          <w:numId w:val="57"/>
        </w:numPr>
      </w:pPr>
      <w:r w:rsidRPr="0023722F">
        <w:t>Select </w:t>
      </w:r>
      <w:r w:rsidRPr="0023722F">
        <w:rPr>
          <w:b/>
          <w:bCs/>
        </w:rPr>
        <w:t>Yes</w:t>
      </w:r>
      <w:r w:rsidRPr="0023722F">
        <w:t>.</w:t>
      </w:r>
    </w:p>
    <w:p w14:paraId="4492334F" w14:textId="77777777" w:rsidR="0023722F" w:rsidRPr="0023722F" w:rsidRDefault="0023722F" w:rsidP="0023722F">
      <w:pPr>
        <w:pStyle w:val="NoSpacing"/>
      </w:pPr>
      <w:r w:rsidRPr="0023722F">
        <w:lastRenderedPageBreak/>
        <w:t>Exercise 3 - Author topics manually</w:t>
      </w:r>
    </w:p>
    <w:p w14:paraId="37C74374" w14:textId="77777777" w:rsidR="0023722F" w:rsidRPr="0023722F" w:rsidRDefault="0023722F" w:rsidP="0023722F">
      <w:pPr>
        <w:pStyle w:val="NoSpacing"/>
      </w:pPr>
      <w:r w:rsidRPr="0023722F">
        <w:t>Topics can be created manually by adding trigger phrases.</w:t>
      </w:r>
    </w:p>
    <w:p w14:paraId="7273863D" w14:textId="77777777" w:rsidR="0023722F" w:rsidRPr="0023722F" w:rsidRDefault="0023722F" w:rsidP="0023722F">
      <w:pPr>
        <w:pStyle w:val="NoSpacing"/>
      </w:pPr>
      <w:r w:rsidRPr="0023722F">
        <w:t>Task 3.1 - Create a topic from blank</w:t>
      </w:r>
    </w:p>
    <w:p w14:paraId="54F1CED7" w14:textId="77777777" w:rsidR="0023722F" w:rsidRPr="0023722F" w:rsidRDefault="0023722F" w:rsidP="0023722F">
      <w:pPr>
        <w:pStyle w:val="NoSpacing"/>
        <w:numPr>
          <w:ilvl w:val="0"/>
          <w:numId w:val="58"/>
        </w:numPr>
      </w:pPr>
      <w:r w:rsidRPr="0023722F">
        <w:t>Select the </w:t>
      </w:r>
      <w:r w:rsidRPr="0023722F">
        <w:rPr>
          <w:b/>
          <w:bCs/>
        </w:rPr>
        <w:t>Topics</w:t>
      </w:r>
      <w:r w:rsidRPr="0023722F">
        <w:t> tab in the top bar of </w:t>
      </w:r>
      <w:r w:rsidRPr="0023722F">
        <w:rPr>
          <w:b/>
          <w:bCs/>
        </w:rPr>
        <w:t>Real Estate Booking Service</w:t>
      </w:r>
      <w:r w:rsidRPr="0023722F">
        <w:t>.</w:t>
      </w:r>
    </w:p>
    <w:p w14:paraId="5B98F189" w14:textId="77777777" w:rsidR="0023722F" w:rsidRPr="0023722F" w:rsidRDefault="0023722F" w:rsidP="0023722F">
      <w:pPr>
        <w:pStyle w:val="NoSpacing"/>
        <w:numPr>
          <w:ilvl w:val="0"/>
          <w:numId w:val="58"/>
        </w:numPr>
      </w:pPr>
      <w:r w:rsidRPr="0023722F">
        <w:t>Select </w:t>
      </w:r>
      <w:r w:rsidRPr="0023722F">
        <w:rPr>
          <w:b/>
          <w:bCs/>
        </w:rPr>
        <w:t>+ Add a topic</w:t>
      </w:r>
      <w:r w:rsidRPr="0023722F">
        <w:t> and select </w:t>
      </w:r>
      <w:proofErr w:type="gramStart"/>
      <w:r w:rsidRPr="0023722F">
        <w:rPr>
          <w:b/>
          <w:bCs/>
        </w:rPr>
        <w:t>From</w:t>
      </w:r>
      <w:proofErr w:type="gramEnd"/>
      <w:r w:rsidRPr="0023722F">
        <w:rPr>
          <w:b/>
          <w:bCs/>
        </w:rPr>
        <w:t xml:space="preserve"> blank</w:t>
      </w:r>
      <w:r w:rsidRPr="0023722F">
        <w:t>.</w:t>
      </w:r>
    </w:p>
    <w:p w14:paraId="1576F009" w14:textId="77777777" w:rsidR="0023722F" w:rsidRPr="0023722F" w:rsidRDefault="0023722F" w:rsidP="0023722F">
      <w:pPr>
        <w:pStyle w:val="NoSpacing"/>
        <w:numPr>
          <w:ilvl w:val="0"/>
          <w:numId w:val="58"/>
        </w:numPr>
      </w:pPr>
      <w:r w:rsidRPr="0023722F">
        <w:t>Select the </w:t>
      </w:r>
      <w:r w:rsidRPr="0023722F">
        <w:rPr>
          <w:b/>
          <w:bCs/>
        </w:rPr>
        <w:t>Details</w:t>
      </w:r>
      <w:r w:rsidRPr="0023722F">
        <w:t> icon to open the Topic details dialog.</w:t>
      </w:r>
    </w:p>
    <w:p w14:paraId="0EE345E4" w14:textId="34845702" w:rsidR="0023722F" w:rsidRPr="0023722F" w:rsidRDefault="0023722F" w:rsidP="0023722F">
      <w:pPr>
        <w:pStyle w:val="NoSpacing"/>
      </w:pPr>
      <w:r w:rsidRPr="0023722F">
        <w:rPr>
          <w:noProof/>
        </w:rPr>
        <w:drawing>
          <wp:inline distT="0" distB="0" distL="0" distR="0" wp14:anchorId="675E397C" wp14:editId="6AED8140">
            <wp:extent cx="6858000" cy="4491355"/>
            <wp:effectExtent l="0" t="0" r="0" b="4445"/>
            <wp:docPr id="1344492247" name="Picture 96" descr="Screenshot of the topic details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Screenshot of the topic details dialog "/>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58000" cy="4491355"/>
                    </a:xfrm>
                    <a:prstGeom prst="rect">
                      <a:avLst/>
                    </a:prstGeom>
                    <a:noFill/>
                    <a:ln>
                      <a:noFill/>
                    </a:ln>
                  </pic:spPr>
                </pic:pic>
              </a:graphicData>
            </a:graphic>
          </wp:inline>
        </w:drawing>
      </w:r>
    </w:p>
    <w:p w14:paraId="3FFCED48" w14:textId="77777777" w:rsidR="0023722F" w:rsidRPr="0023722F" w:rsidRDefault="0023722F" w:rsidP="0023722F">
      <w:pPr>
        <w:pStyle w:val="NoSpacing"/>
        <w:numPr>
          <w:ilvl w:val="0"/>
          <w:numId w:val="58"/>
        </w:numPr>
      </w:pPr>
      <w:r w:rsidRPr="0023722F">
        <w:t>In the </w:t>
      </w:r>
      <w:r w:rsidRPr="0023722F">
        <w:rPr>
          <w:b/>
          <w:bCs/>
        </w:rPr>
        <w:t>Name</w:t>
      </w:r>
      <w:r w:rsidRPr="0023722F">
        <w:t> field, enter the following text:</w:t>
      </w:r>
    </w:p>
    <w:p w14:paraId="6527B87F" w14:textId="77777777" w:rsidR="0023722F" w:rsidRPr="0023722F" w:rsidRDefault="0023722F" w:rsidP="0023722F">
      <w:pPr>
        <w:pStyle w:val="NoSpacing"/>
      </w:pPr>
      <w:r w:rsidRPr="0023722F">
        <w:t>Book a Real Estate Showing</w:t>
      </w:r>
    </w:p>
    <w:p w14:paraId="3FDDDC12" w14:textId="77777777" w:rsidR="0023722F" w:rsidRPr="0023722F" w:rsidRDefault="0023722F" w:rsidP="0023722F">
      <w:pPr>
        <w:pStyle w:val="NoSpacing"/>
        <w:numPr>
          <w:ilvl w:val="0"/>
          <w:numId w:val="58"/>
        </w:numPr>
      </w:pPr>
      <w:r w:rsidRPr="0023722F">
        <w:t>In the </w:t>
      </w:r>
      <w:r w:rsidRPr="0023722F">
        <w:rPr>
          <w:b/>
          <w:bCs/>
        </w:rPr>
        <w:t>Display Name</w:t>
      </w:r>
      <w:r w:rsidRPr="0023722F">
        <w:t> field, enter the following text:</w:t>
      </w:r>
    </w:p>
    <w:p w14:paraId="3D5062A6" w14:textId="77777777" w:rsidR="0023722F" w:rsidRPr="0023722F" w:rsidRDefault="0023722F" w:rsidP="0023722F">
      <w:pPr>
        <w:pStyle w:val="NoSpacing"/>
      </w:pPr>
      <w:r w:rsidRPr="0023722F">
        <w:t>Book</w:t>
      </w:r>
    </w:p>
    <w:p w14:paraId="4FE5586A" w14:textId="77777777" w:rsidR="0023722F" w:rsidRPr="0023722F" w:rsidRDefault="0023722F" w:rsidP="0023722F">
      <w:pPr>
        <w:pStyle w:val="NoSpacing"/>
        <w:numPr>
          <w:ilvl w:val="0"/>
          <w:numId w:val="58"/>
        </w:numPr>
      </w:pPr>
      <w:r w:rsidRPr="0023722F">
        <w:t>In the </w:t>
      </w:r>
      <w:r w:rsidRPr="0023722F">
        <w:rPr>
          <w:b/>
          <w:bCs/>
        </w:rPr>
        <w:t>Description</w:t>
      </w:r>
      <w:r w:rsidRPr="0023722F">
        <w:t> field, enter the following text:</w:t>
      </w:r>
    </w:p>
    <w:p w14:paraId="2C7DB9BE" w14:textId="77777777" w:rsidR="0023722F" w:rsidRPr="0023722F" w:rsidRDefault="0023722F" w:rsidP="0023722F">
      <w:pPr>
        <w:pStyle w:val="NoSpacing"/>
      </w:pPr>
      <w:r w:rsidRPr="0023722F">
        <w:t>Select the property and requested date and create a booking request</w:t>
      </w:r>
    </w:p>
    <w:p w14:paraId="6E4B82B1" w14:textId="77777777" w:rsidR="0023722F" w:rsidRPr="0023722F" w:rsidRDefault="0023722F" w:rsidP="0023722F">
      <w:pPr>
        <w:pStyle w:val="NoSpacing"/>
        <w:numPr>
          <w:ilvl w:val="0"/>
          <w:numId w:val="58"/>
        </w:numPr>
      </w:pPr>
      <w:r w:rsidRPr="0023722F">
        <w:t>Select </w:t>
      </w:r>
      <w:r w:rsidRPr="0023722F">
        <w:rPr>
          <w:b/>
          <w:bCs/>
        </w:rPr>
        <w:t>Save</w:t>
      </w:r>
      <w:r w:rsidRPr="0023722F">
        <w:t>.</w:t>
      </w:r>
    </w:p>
    <w:p w14:paraId="61E1A3E1" w14:textId="77777777" w:rsidR="0023722F" w:rsidRPr="0023722F" w:rsidRDefault="0023722F" w:rsidP="0023722F">
      <w:pPr>
        <w:pStyle w:val="NoSpacing"/>
      </w:pPr>
      <w:r w:rsidRPr="0023722F">
        <w:t>Task 3.2 - Add trigger phrases</w:t>
      </w:r>
    </w:p>
    <w:p w14:paraId="2858D804" w14:textId="77777777" w:rsidR="0023722F" w:rsidRPr="0023722F" w:rsidRDefault="0023722F" w:rsidP="0023722F">
      <w:pPr>
        <w:pStyle w:val="NoSpacing"/>
        <w:numPr>
          <w:ilvl w:val="0"/>
          <w:numId w:val="59"/>
        </w:numPr>
      </w:pPr>
      <w:r w:rsidRPr="0023722F">
        <w:t>Select </w:t>
      </w:r>
      <w:r w:rsidRPr="0023722F">
        <w:rPr>
          <w:b/>
          <w:bCs/>
        </w:rPr>
        <w:t>Edit</w:t>
      </w:r>
      <w:r w:rsidRPr="0023722F">
        <w:t> under </w:t>
      </w:r>
      <w:r w:rsidRPr="0023722F">
        <w:rPr>
          <w:b/>
          <w:bCs/>
        </w:rPr>
        <w:t>Phrases</w:t>
      </w:r>
      <w:r w:rsidRPr="0023722F">
        <w:t> in the </w:t>
      </w:r>
      <w:r w:rsidRPr="0023722F">
        <w:rPr>
          <w:b/>
          <w:bCs/>
        </w:rPr>
        <w:t>Trigger</w:t>
      </w:r>
      <w:r w:rsidRPr="0023722F">
        <w:t>.</w:t>
      </w:r>
    </w:p>
    <w:p w14:paraId="7363CCCB" w14:textId="3D924232" w:rsidR="0023722F" w:rsidRPr="0023722F" w:rsidRDefault="0023722F" w:rsidP="0023722F">
      <w:pPr>
        <w:pStyle w:val="NoSpacing"/>
      </w:pPr>
      <w:r w:rsidRPr="0023722F">
        <w:rPr>
          <w:noProof/>
        </w:rPr>
        <w:lastRenderedPageBreak/>
        <w:drawing>
          <wp:inline distT="0" distB="0" distL="0" distR="0" wp14:anchorId="24D03891" wp14:editId="059B9AE7">
            <wp:extent cx="6848475" cy="4067175"/>
            <wp:effectExtent l="0" t="0" r="9525" b="9525"/>
            <wp:docPr id="262811053" name="Picture 95" descr="Screenshot of the topic trigger phrase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Screenshot of the topic trigger phrases pan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48475" cy="4067175"/>
                    </a:xfrm>
                    <a:prstGeom prst="rect">
                      <a:avLst/>
                    </a:prstGeom>
                    <a:noFill/>
                    <a:ln>
                      <a:noFill/>
                    </a:ln>
                  </pic:spPr>
                </pic:pic>
              </a:graphicData>
            </a:graphic>
          </wp:inline>
        </w:drawing>
      </w:r>
    </w:p>
    <w:p w14:paraId="56B4828D" w14:textId="77777777" w:rsidR="0023722F" w:rsidRPr="0023722F" w:rsidRDefault="0023722F" w:rsidP="0023722F">
      <w:pPr>
        <w:pStyle w:val="NoSpacing"/>
        <w:numPr>
          <w:ilvl w:val="0"/>
          <w:numId w:val="59"/>
        </w:numPr>
      </w:pPr>
      <w:r w:rsidRPr="0023722F">
        <w:t>Enter I want to book a real estate showing under </w:t>
      </w:r>
      <w:r w:rsidRPr="0023722F">
        <w:rPr>
          <w:b/>
          <w:bCs/>
        </w:rPr>
        <w:t>Add Phrases</w:t>
      </w:r>
      <w:r w:rsidRPr="0023722F">
        <w:t> and select the </w:t>
      </w:r>
      <w:r w:rsidRPr="0023722F">
        <w:rPr>
          <w:b/>
          <w:bCs/>
        </w:rPr>
        <w:t>+</w:t>
      </w:r>
      <w:r w:rsidRPr="0023722F">
        <w:t> icon.</w:t>
      </w:r>
    </w:p>
    <w:p w14:paraId="66015055" w14:textId="77777777" w:rsidR="0023722F" w:rsidRPr="0023722F" w:rsidRDefault="0023722F" w:rsidP="0023722F">
      <w:pPr>
        <w:pStyle w:val="NoSpacing"/>
        <w:numPr>
          <w:ilvl w:val="0"/>
          <w:numId w:val="59"/>
        </w:numPr>
      </w:pPr>
      <w:r w:rsidRPr="0023722F">
        <w:t>Enter Schedule a real estate showing under </w:t>
      </w:r>
      <w:r w:rsidRPr="0023722F">
        <w:rPr>
          <w:b/>
          <w:bCs/>
        </w:rPr>
        <w:t>Add Phrases</w:t>
      </w:r>
      <w:r w:rsidRPr="0023722F">
        <w:t> and select the </w:t>
      </w:r>
      <w:r w:rsidRPr="0023722F">
        <w:rPr>
          <w:b/>
          <w:bCs/>
        </w:rPr>
        <w:t>+</w:t>
      </w:r>
      <w:r w:rsidRPr="0023722F">
        <w:t> icon.</w:t>
      </w:r>
    </w:p>
    <w:p w14:paraId="5B73C969" w14:textId="77777777" w:rsidR="0023722F" w:rsidRPr="0023722F" w:rsidRDefault="0023722F" w:rsidP="0023722F">
      <w:pPr>
        <w:pStyle w:val="NoSpacing"/>
        <w:numPr>
          <w:ilvl w:val="0"/>
          <w:numId w:val="59"/>
        </w:numPr>
      </w:pPr>
      <w:r w:rsidRPr="0023722F">
        <w:t>Enter Arrange the viewing for a real estate property under </w:t>
      </w:r>
      <w:r w:rsidRPr="0023722F">
        <w:rPr>
          <w:b/>
          <w:bCs/>
        </w:rPr>
        <w:t>Add Phrases</w:t>
      </w:r>
      <w:r w:rsidRPr="0023722F">
        <w:t> and select the </w:t>
      </w:r>
      <w:r w:rsidRPr="0023722F">
        <w:rPr>
          <w:b/>
          <w:bCs/>
        </w:rPr>
        <w:t>+</w:t>
      </w:r>
      <w:r w:rsidRPr="0023722F">
        <w:t> icon.</w:t>
      </w:r>
    </w:p>
    <w:p w14:paraId="040296A4" w14:textId="77777777" w:rsidR="0023722F" w:rsidRPr="0023722F" w:rsidRDefault="0023722F" w:rsidP="0023722F">
      <w:pPr>
        <w:pStyle w:val="NoSpacing"/>
        <w:numPr>
          <w:ilvl w:val="0"/>
          <w:numId w:val="59"/>
        </w:numPr>
      </w:pPr>
      <w:r w:rsidRPr="0023722F">
        <w:t>Enter Set up an appointment to view a house under </w:t>
      </w:r>
      <w:r w:rsidRPr="0023722F">
        <w:rPr>
          <w:b/>
          <w:bCs/>
        </w:rPr>
        <w:t>Add Phrases</w:t>
      </w:r>
      <w:r w:rsidRPr="0023722F">
        <w:t> and select the </w:t>
      </w:r>
      <w:r w:rsidRPr="0023722F">
        <w:rPr>
          <w:b/>
          <w:bCs/>
        </w:rPr>
        <w:t>+</w:t>
      </w:r>
      <w:r w:rsidRPr="0023722F">
        <w:t> icon.</w:t>
      </w:r>
    </w:p>
    <w:p w14:paraId="7259CEB8" w14:textId="77777777" w:rsidR="0023722F" w:rsidRPr="0023722F" w:rsidRDefault="0023722F" w:rsidP="0023722F">
      <w:pPr>
        <w:pStyle w:val="NoSpacing"/>
        <w:numPr>
          <w:ilvl w:val="0"/>
          <w:numId w:val="59"/>
        </w:numPr>
      </w:pPr>
      <w:r w:rsidRPr="0023722F">
        <w:t>Enter Plan a property viewing under </w:t>
      </w:r>
      <w:r w:rsidRPr="0023722F">
        <w:rPr>
          <w:b/>
          <w:bCs/>
        </w:rPr>
        <w:t>Add Phrases</w:t>
      </w:r>
      <w:r w:rsidRPr="0023722F">
        <w:t> and select the </w:t>
      </w:r>
      <w:r w:rsidRPr="0023722F">
        <w:rPr>
          <w:b/>
          <w:bCs/>
        </w:rPr>
        <w:t>+</w:t>
      </w:r>
      <w:r w:rsidRPr="0023722F">
        <w:t> icon.</w:t>
      </w:r>
    </w:p>
    <w:p w14:paraId="7A5C4B12" w14:textId="77777777" w:rsidR="0023722F" w:rsidRPr="0023722F" w:rsidRDefault="0023722F" w:rsidP="0023722F">
      <w:pPr>
        <w:pStyle w:val="NoSpacing"/>
        <w:numPr>
          <w:ilvl w:val="0"/>
          <w:numId w:val="59"/>
        </w:numPr>
      </w:pPr>
      <w:r w:rsidRPr="0023722F">
        <w:t>Select </w:t>
      </w:r>
      <w:r w:rsidRPr="0023722F">
        <w:rPr>
          <w:b/>
          <w:bCs/>
        </w:rPr>
        <w:t>Save</w:t>
      </w:r>
      <w:r w:rsidRPr="0023722F">
        <w:t>.</w:t>
      </w:r>
    </w:p>
    <w:p w14:paraId="41B8F6D6" w14:textId="77777777" w:rsidR="0023722F" w:rsidRPr="0023722F" w:rsidRDefault="00000000" w:rsidP="0023722F">
      <w:pPr>
        <w:pStyle w:val="NoSpacing"/>
      </w:pPr>
      <w:r>
        <w:pict w14:anchorId="6316E971">
          <v:rect id="_x0000_i1025" style="width:0;height:1.5pt" o:hralign="center" o:hrstd="t" o:hr="t" fillcolor="#a0a0a0" stroked="f"/>
        </w:pict>
      </w:r>
    </w:p>
    <w:p w14:paraId="6FE24EF9" w14:textId="77777777" w:rsidR="0023722F" w:rsidRPr="0023722F" w:rsidRDefault="0023722F" w:rsidP="0023722F">
      <w:pPr>
        <w:pStyle w:val="NoSpacing"/>
      </w:pPr>
      <w:r w:rsidRPr="0023722F">
        <w:t>Congratulations!</w:t>
      </w:r>
    </w:p>
    <w:p w14:paraId="57FCA17D" w14:textId="77777777" w:rsidR="0023722F" w:rsidRPr="0023722F" w:rsidRDefault="0023722F" w:rsidP="0023722F">
      <w:pPr>
        <w:pStyle w:val="NoSpacing"/>
      </w:pPr>
      <w:r w:rsidRPr="0023722F">
        <w:t>You have successfully completed this Lab. Click </w:t>
      </w:r>
      <w:r w:rsidRPr="0023722F">
        <w:rPr>
          <w:b/>
          <w:bCs/>
        </w:rPr>
        <w:t>Next</w:t>
      </w:r>
      <w:r w:rsidRPr="0023722F">
        <w:t> to advance to the next </w:t>
      </w:r>
      <w:r w:rsidRPr="0023722F">
        <w:rPr>
          <w:b/>
          <w:bCs/>
        </w:rPr>
        <w:t>Lab</w:t>
      </w:r>
      <w:r w:rsidRPr="0023722F">
        <w:t>.</w:t>
      </w:r>
    </w:p>
    <w:p w14:paraId="3CB8B768" w14:textId="77777777" w:rsidR="0023722F" w:rsidRDefault="0023722F" w:rsidP="0012417D">
      <w:pPr>
        <w:pStyle w:val="NoSpacing"/>
      </w:pPr>
    </w:p>
    <w:p w14:paraId="57780B46" w14:textId="77777777" w:rsidR="0023722F" w:rsidRDefault="0023722F" w:rsidP="0012417D">
      <w:pPr>
        <w:pStyle w:val="NoSpacing"/>
      </w:pPr>
    </w:p>
    <w:p w14:paraId="6B5FCC4C" w14:textId="77777777" w:rsidR="0023722F" w:rsidRDefault="0023722F" w:rsidP="0012417D">
      <w:pPr>
        <w:pStyle w:val="NoSpacing"/>
      </w:pPr>
    </w:p>
    <w:p w14:paraId="5ED410AF" w14:textId="77777777" w:rsidR="0023722F" w:rsidRPr="0023722F" w:rsidRDefault="0023722F" w:rsidP="0023722F">
      <w:pPr>
        <w:pStyle w:val="NoSpacing"/>
      </w:pPr>
      <w:r w:rsidRPr="0023722F">
        <w:t>Manage nodes</w:t>
      </w:r>
    </w:p>
    <w:p w14:paraId="0890FC98" w14:textId="77777777" w:rsidR="0023722F" w:rsidRPr="0023722F" w:rsidRDefault="0023722F" w:rsidP="0023722F">
      <w:pPr>
        <w:pStyle w:val="NoSpacing"/>
      </w:pPr>
      <w:r w:rsidRPr="0023722F">
        <w:t>Scenario</w:t>
      </w:r>
    </w:p>
    <w:p w14:paraId="3D36FFBA" w14:textId="77777777" w:rsidR="0023722F" w:rsidRPr="0023722F" w:rsidRDefault="0023722F" w:rsidP="0023722F">
      <w:pPr>
        <w:pStyle w:val="NoSpacing"/>
      </w:pPr>
      <w:r w:rsidRPr="0023722F">
        <w:t>In this exercise, you will:</w:t>
      </w:r>
    </w:p>
    <w:p w14:paraId="01FD585E" w14:textId="77777777" w:rsidR="0023722F" w:rsidRPr="0023722F" w:rsidRDefault="0023722F" w:rsidP="0023722F">
      <w:pPr>
        <w:pStyle w:val="NoSpacing"/>
        <w:numPr>
          <w:ilvl w:val="0"/>
          <w:numId w:val="60"/>
        </w:numPr>
      </w:pPr>
      <w:r w:rsidRPr="0023722F">
        <w:t>Author the conversational flow</w:t>
      </w:r>
    </w:p>
    <w:p w14:paraId="6F33C0CC" w14:textId="77777777" w:rsidR="0023722F" w:rsidRPr="0023722F" w:rsidRDefault="0023722F" w:rsidP="0023722F">
      <w:pPr>
        <w:pStyle w:val="NoSpacing"/>
        <w:numPr>
          <w:ilvl w:val="0"/>
          <w:numId w:val="60"/>
        </w:numPr>
      </w:pPr>
      <w:r w:rsidRPr="0023722F">
        <w:t>Manage variables</w:t>
      </w:r>
    </w:p>
    <w:p w14:paraId="2F784A39" w14:textId="77777777" w:rsidR="0023722F" w:rsidRPr="0023722F" w:rsidRDefault="0023722F" w:rsidP="0023722F">
      <w:pPr>
        <w:pStyle w:val="NoSpacing"/>
      </w:pPr>
      <w:r w:rsidRPr="0023722F">
        <w:t>This exercise will take approximately </w:t>
      </w:r>
      <w:r w:rsidRPr="0023722F">
        <w:rPr>
          <w:b/>
          <w:bCs/>
        </w:rPr>
        <w:t>30</w:t>
      </w:r>
      <w:r w:rsidRPr="0023722F">
        <w:t> minutes to complete.</w:t>
      </w:r>
    </w:p>
    <w:p w14:paraId="34C43DB5" w14:textId="77777777" w:rsidR="0023722F" w:rsidRPr="0023722F" w:rsidRDefault="0023722F" w:rsidP="0023722F">
      <w:pPr>
        <w:pStyle w:val="NoSpacing"/>
      </w:pPr>
      <w:r w:rsidRPr="0023722F">
        <w:t>What you will learn</w:t>
      </w:r>
    </w:p>
    <w:p w14:paraId="678009CA" w14:textId="77777777" w:rsidR="0023722F" w:rsidRPr="0023722F" w:rsidRDefault="0023722F" w:rsidP="0023722F">
      <w:pPr>
        <w:pStyle w:val="NoSpacing"/>
        <w:numPr>
          <w:ilvl w:val="0"/>
          <w:numId w:val="61"/>
        </w:numPr>
      </w:pPr>
      <w:r w:rsidRPr="0023722F">
        <w:t>How to add nodes to a topic to author the conversational flow</w:t>
      </w:r>
    </w:p>
    <w:p w14:paraId="36047DB3" w14:textId="77777777" w:rsidR="0023722F" w:rsidRPr="0023722F" w:rsidRDefault="0023722F" w:rsidP="0023722F">
      <w:pPr>
        <w:pStyle w:val="NoSpacing"/>
      </w:pPr>
      <w:r w:rsidRPr="0023722F">
        <w:t>High-level lab steps</w:t>
      </w:r>
    </w:p>
    <w:p w14:paraId="65570468" w14:textId="77777777" w:rsidR="0023722F" w:rsidRPr="0023722F" w:rsidRDefault="0023722F" w:rsidP="0023722F">
      <w:pPr>
        <w:pStyle w:val="NoSpacing"/>
        <w:numPr>
          <w:ilvl w:val="0"/>
          <w:numId w:val="62"/>
        </w:numPr>
      </w:pPr>
      <w:r w:rsidRPr="0023722F">
        <w:t>Configure variable scope</w:t>
      </w:r>
    </w:p>
    <w:p w14:paraId="5650F574" w14:textId="77777777" w:rsidR="0023722F" w:rsidRPr="0023722F" w:rsidRDefault="0023722F" w:rsidP="0023722F">
      <w:pPr>
        <w:pStyle w:val="NoSpacing"/>
        <w:numPr>
          <w:ilvl w:val="0"/>
          <w:numId w:val="62"/>
        </w:numPr>
      </w:pPr>
      <w:r w:rsidRPr="0023722F">
        <w:t>Create and edit nodes</w:t>
      </w:r>
    </w:p>
    <w:p w14:paraId="7AE53DA7" w14:textId="77777777" w:rsidR="0023722F" w:rsidRPr="0023722F" w:rsidRDefault="0023722F" w:rsidP="0023722F">
      <w:pPr>
        <w:pStyle w:val="NoSpacing"/>
        <w:numPr>
          <w:ilvl w:val="0"/>
          <w:numId w:val="62"/>
        </w:numPr>
      </w:pPr>
      <w:r w:rsidRPr="0023722F">
        <w:t>Deploy and test the agent</w:t>
      </w:r>
    </w:p>
    <w:p w14:paraId="477B19B1" w14:textId="77777777" w:rsidR="0023722F" w:rsidRPr="0023722F" w:rsidRDefault="0023722F" w:rsidP="0023722F">
      <w:pPr>
        <w:pStyle w:val="NoSpacing"/>
      </w:pPr>
      <w:r w:rsidRPr="0023722F">
        <w:t>Prerequisites</w:t>
      </w:r>
    </w:p>
    <w:p w14:paraId="5895760A" w14:textId="77777777" w:rsidR="0023722F" w:rsidRPr="0023722F" w:rsidRDefault="0023722F" w:rsidP="0023722F">
      <w:pPr>
        <w:pStyle w:val="NoSpacing"/>
        <w:numPr>
          <w:ilvl w:val="0"/>
          <w:numId w:val="63"/>
        </w:numPr>
      </w:pPr>
      <w:r w:rsidRPr="0023722F">
        <w:t>Must have completed </w:t>
      </w:r>
      <w:r w:rsidRPr="0023722F">
        <w:rPr>
          <w:b/>
          <w:bCs/>
        </w:rPr>
        <w:t>Lab: Manage topics</w:t>
      </w:r>
    </w:p>
    <w:p w14:paraId="78DE3632" w14:textId="77777777" w:rsidR="0023722F" w:rsidRPr="0023722F" w:rsidRDefault="0023722F" w:rsidP="0023722F">
      <w:pPr>
        <w:pStyle w:val="NoSpacing"/>
      </w:pPr>
      <w:r w:rsidRPr="0023722F">
        <w:t>Detailed steps</w:t>
      </w:r>
    </w:p>
    <w:p w14:paraId="7FD210D3" w14:textId="77777777" w:rsidR="0023722F" w:rsidRPr="0023722F" w:rsidRDefault="0023722F" w:rsidP="0023722F">
      <w:pPr>
        <w:pStyle w:val="NoSpacing"/>
      </w:pPr>
      <w:r w:rsidRPr="0023722F">
        <w:t>Exercise 1 - Variable scope</w:t>
      </w:r>
    </w:p>
    <w:p w14:paraId="38DC67D0" w14:textId="77777777" w:rsidR="0023722F" w:rsidRPr="0023722F" w:rsidRDefault="0023722F" w:rsidP="0023722F">
      <w:pPr>
        <w:pStyle w:val="NoSpacing"/>
      </w:pPr>
      <w:r w:rsidRPr="0023722F">
        <w:t>Variables can be accessed by other topics.</w:t>
      </w:r>
    </w:p>
    <w:p w14:paraId="7A876575" w14:textId="77777777" w:rsidR="0023722F" w:rsidRPr="0023722F" w:rsidRDefault="0023722F" w:rsidP="0023722F">
      <w:pPr>
        <w:pStyle w:val="NoSpacing"/>
      </w:pPr>
      <w:r w:rsidRPr="0023722F">
        <w:lastRenderedPageBreak/>
        <w:t>Task 1.1 - Configure the scope of the variables</w:t>
      </w:r>
    </w:p>
    <w:p w14:paraId="374C43F9" w14:textId="77777777" w:rsidR="0023722F" w:rsidRPr="0023722F" w:rsidRDefault="0023722F" w:rsidP="0023722F">
      <w:pPr>
        <w:pStyle w:val="NoSpacing"/>
        <w:numPr>
          <w:ilvl w:val="0"/>
          <w:numId w:val="64"/>
        </w:numPr>
      </w:pPr>
      <w:r w:rsidRPr="0023722F">
        <w:t>Navigate to the Microsoft Studio portal https://copilotstudio.microsoft.com and ensure you are in the appropriate environment.</w:t>
      </w:r>
    </w:p>
    <w:p w14:paraId="03D874B6" w14:textId="77777777" w:rsidR="0023722F" w:rsidRPr="0023722F" w:rsidRDefault="0023722F" w:rsidP="0023722F">
      <w:pPr>
        <w:pStyle w:val="NoSpacing"/>
        <w:numPr>
          <w:ilvl w:val="0"/>
          <w:numId w:val="64"/>
        </w:numPr>
      </w:pPr>
      <w:r w:rsidRPr="0023722F">
        <w:t>Select the </w:t>
      </w:r>
      <w:r w:rsidRPr="0023722F">
        <w:rPr>
          <w:b/>
          <w:bCs/>
        </w:rPr>
        <w:t>Test</w:t>
      </w:r>
      <w:r w:rsidRPr="0023722F">
        <w:t> button in the upper-right of the screen to close the testing panel if the panel is open.</w:t>
      </w:r>
    </w:p>
    <w:p w14:paraId="22022803" w14:textId="77777777" w:rsidR="0023722F" w:rsidRPr="0023722F" w:rsidRDefault="0023722F" w:rsidP="0023722F">
      <w:pPr>
        <w:pStyle w:val="NoSpacing"/>
        <w:numPr>
          <w:ilvl w:val="0"/>
          <w:numId w:val="64"/>
        </w:numPr>
      </w:pPr>
      <w:r w:rsidRPr="0023722F">
        <w:t>Select </w:t>
      </w:r>
      <w:r w:rsidRPr="0023722F">
        <w:rPr>
          <w:b/>
          <w:bCs/>
        </w:rPr>
        <w:t>Agents</w:t>
      </w:r>
      <w:r w:rsidRPr="0023722F">
        <w:t> from the left navigation pane.</w:t>
      </w:r>
    </w:p>
    <w:p w14:paraId="47C5AFEA" w14:textId="77777777" w:rsidR="0023722F" w:rsidRPr="0023722F" w:rsidRDefault="0023722F" w:rsidP="0023722F">
      <w:pPr>
        <w:pStyle w:val="NoSpacing"/>
        <w:numPr>
          <w:ilvl w:val="0"/>
          <w:numId w:val="64"/>
        </w:numPr>
      </w:pPr>
      <w:r w:rsidRPr="0023722F">
        <w:t>Select the agent you created in the earlier lab.</w:t>
      </w:r>
    </w:p>
    <w:p w14:paraId="05FA8006" w14:textId="77777777" w:rsidR="0023722F" w:rsidRPr="0023722F" w:rsidRDefault="0023722F" w:rsidP="0023722F">
      <w:pPr>
        <w:pStyle w:val="NoSpacing"/>
        <w:numPr>
          <w:ilvl w:val="0"/>
          <w:numId w:val="64"/>
        </w:numPr>
      </w:pPr>
      <w:r w:rsidRPr="0023722F">
        <w:t>Select the </w:t>
      </w:r>
      <w:r w:rsidRPr="0023722F">
        <w:rPr>
          <w:b/>
          <w:bCs/>
        </w:rPr>
        <w:t>Topics</w:t>
      </w:r>
      <w:r w:rsidRPr="0023722F">
        <w:t> tab.</w:t>
      </w:r>
    </w:p>
    <w:p w14:paraId="760E1BC0" w14:textId="77777777" w:rsidR="0023722F" w:rsidRPr="0023722F" w:rsidRDefault="0023722F" w:rsidP="0023722F">
      <w:pPr>
        <w:pStyle w:val="NoSpacing"/>
        <w:numPr>
          <w:ilvl w:val="0"/>
          <w:numId w:val="64"/>
        </w:numPr>
      </w:pPr>
      <w:r w:rsidRPr="0023722F">
        <w:t>Select the </w:t>
      </w:r>
      <w:r w:rsidRPr="0023722F">
        <w:rPr>
          <w:b/>
          <w:bCs/>
        </w:rPr>
        <w:t>Customer Details</w:t>
      </w:r>
      <w:r w:rsidRPr="0023722F">
        <w:t> topic.</w:t>
      </w:r>
    </w:p>
    <w:p w14:paraId="164B9016" w14:textId="77777777" w:rsidR="0023722F" w:rsidRPr="0023722F" w:rsidRDefault="0023722F" w:rsidP="0023722F">
      <w:pPr>
        <w:pStyle w:val="NoSpacing"/>
        <w:numPr>
          <w:ilvl w:val="0"/>
          <w:numId w:val="64"/>
        </w:numPr>
      </w:pPr>
      <w:r w:rsidRPr="0023722F">
        <w:t>Select </w:t>
      </w:r>
      <w:r w:rsidRPr="0023722F">
        <w:rPr>
          <w:b/>
          <w:bCs/>
        </w:rPr>
        <w:t>Variables</w:t>
      </w:r>
      <w:r w:rsidRPr="0023722F">
        <w:t> in the top bar to open the Variables pane.</w:t>
      </w:r>
    </w:p>
    <w:p w14:paraId="6BE34EDE" w14:textId="77777777" w:rsidR="0023722F" w:rsidRPr="0023722F" w:rsidRDefault="0023722F" w:rsidP="0023722F">
      <w:pPr>
        <w:pStyle w:val="NoSpacing"/>
        <w:numPr>
          <w:ilvl w:val="0"/>
          <w:numId w:val="64"/>
        </w:numPr>
      </w:pPr>
      <w:r w:rsidRPr="0023722F">
        <w:t>Select the right-hand check boxes for the three topic variables.</w:t>
      </w:r>
    </w:p>
    <w:p w14:paraId="0A55814E" w14:textId="5BE61765" w:rsidR="0023722F" w:rsidRPr="0023722F" w:rsidRDefault="0023722F" w:rsidP="0023722F">
      <w:pPr>
        <w:pStyle w:val="NoSpacing"/>
      </w:pPr>
      <w:r w:rsidRPr="0023722F">
        <w:rPr>
          <w:noProof/>
        </w:rPr>
        <w:drawing>
          <wp:inline distT="0" distB="0" distL="0" distR="0" wp14:anchorId="28301CB9" wp14:editId="0119F559">
            <wp:extent cx="2962275" cy="2495550"/>
            <wp:effectExtent l="0" t="0" r="9525" b="0"/>
            <wp:docPr id="1131677376" name="Picture 126" descr="Screenshot of the variable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Screenshot of the variables pan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62275" cy="2495550"/>
                    </a:xfrm>
                    <a:prstGeom prst="rect">
                      <a:avLst/>
                    </a:prstGeom>
                    <a:noFill/>
                    <a:ln>
                      <a:noFill/>
                    </a:ln>
                  </pic:spPr>
                </pic:pic>
              </a:graphicData>
            </a:graphic>
          </wp:inline>
        </w:drawing>
      </w:r>
    </w:p>
    <w:p w14:paraId="0D4E3B1F" w14:textId="77777777" w:rsidR="0023722F" w:rsidRPr="0023722F" w:rsidRDefault="0023722F" w:rsidP="0023722F">
      <w:pPr>
        <w:pStyle w:val="NoSpacing"/>
        <w:numPr>
          <w:ilvl w:val="0"/>
          <w:numId w:val="64"/>
        </w:numPr>
      </w:pPr>
      <w:r w:rsidRPr="0023722F">
        <w:t>Select </w:t>
      </w:r>
      <w:r w:rsidRPr="0023722F">
        <w:rPr>
          <w:b/>
          <w:bCs/>
        </w:rPr>
        <w:t>Save</w:t>
      </w:r>
      <w:r w:rsidRPr="0023722F">
        <w:t>.</w:t>
      </w:r>
    </w:p>
    <w:p w14:paraId="0D3EC711" w14:textId="77777777" w:rsidR="0023722F" w:rsidRPr="0023722F" w:rsidRDefault="0023722F" w:rsidP="0023722F">
      <w:pPr>
        <w:pStyle w:val="NoSpacing"/>
      </w:pPr>
      <w:r w:rsidRPr="0023722F">
        <w:t>Exercise 2 - Author topics manually</w:t>
      </w:r>
    </w:p>
    <w:p w14:paraId="3C67907F" w14:textId="77777777" w:rsidR="0023722F" w:rsidRPr="0023722F" w:rsidRDefault="0023722F" w:rsidP="0023722F">
      <w:pPr>
        <w:pStyle w:val="NoSpacing"/>
      </w:pPr>
      <w:r w:rsidRPr="0023722F">
        <w:t xml:space="preserve">The conversational flow in a </w:t>
      </w:r>
      <w:proofErr w:type="gramStart"/>
      <w:r w:rsidRPr="0023722F">
        <w:t>topics</w:t>
      </w:r>
      <w:proofErr w:type="gramEnd"/>
      <w:r w:rsidRPr="0023722F">
        <w:t xml:space="preserve"> can be created manually by adding nodes.</w:t>
      </w:r>
    </w:p>
    <w:p w14:paraId="6C1F3040" w14:textId="77777777" w:rsidR="0023722F" w:rsidRPr="0023722F" w:rsidRDefault="0023722F" w:rsidP="0023722F">
      <w:pPr>
        <w:pStyle w:val="NoSpacing"/>
      </w:pPr>
      <w:r w:rsidRPr="0023722F">
        <w:t>Task 2.1 - Add a message node</w:t>
      </w:r>
    </w:p>
    <w:p w14:paraId="038AF878" w14:textId="77777777" w:rsidR="0023722F" w:rsidRPr="0023722F" w:rsidRDefault="0023722F" w:rsidP="0023722F">
      <w:pPr>
        <w:pStyle w:val="NoSpacing"/>
        <w:numPr>
          <w:ilvl w:val="0"/>
          <w:numId w:val="65"/>
        </w:numPr>
      </w:pPr>
      <w:r w:rsidRPr="0023722F">
        <w:t>Select the </w:t>
      </w:r>
      <w:r w:rsidRPr="0023722F">
        <w:rPr>
          <w:b/>
          <w:bCs/>
        </w:rPr>
        <w:t>Topics</w:t>
      </w:r>
      <w:r w:rsidRPr="0023722F">
        <w:t> tab.</w:t>
      </w:r>
    </w:p>
    <w:p w14:paraId="056AD8C2" w14:textId="77777777" w:rsidR="0023722F" w:rsidRPr="0023722F" w:rsidRDefault="0023722F" w:rsidP="0023722F">
      <w:pPr>
        <w:pStyle w:val="NoSpacing"/>
        <w:numPr>
          <w:ilvl w:val="0"/>
          <w:numId w:val="65"/>
        </w:numPr>
      </w:pPr>
      <w:r w:rsidRPr="0023722F">
        <w:t>Select the </w:t>
      </w:r>
      <w:r w:rsidRPr="0023722F">
        <w:rPr>
          <w:b/>
          <w:bCs/>
        </w:rPr>
        <w:t>Book a Real Estate Showing</w:t>
      </w:r>
      <w:r w:rsidRPr="0023722F">
        <w:t> topic.</w:t>
      </w:r>
    </w:p>
    <w:p w14:paraId="6F0A30B0" w14:textId="77777777" w:rsidR="0023722F" w:rsidRPr="0023722F" w:rsidRDefault="0023722F" w:rsidP="0023722F">
      <w:pPr>
        <w:pStyle w:val="NoSpacing"/>
        <w:numPr>
          <w:ilvl w:val="0"/>
          <w:numId w:val="65"/>
        </w:numPr>
      </w:pPr>
      <w:r w:rsidRPr="0023722F">
        <w:t xml:space="preserve">Select the </w:t>
      </w:r>
      <w:proofErr w:type="spellStart"/>
      <w:r w:rsidRPr="0023722F">
        <w:t>the</w:t>
      </w:r>
      <w:proofErr w:type="spellEnd"/>
      <w:r w:rsidRPr="0023722F">
        <w:t> </w:t>
      </w:r>
      <w:r w:rsidRPr="0023722F">
        <w:rPr>
          <w:b/>
          <w:bCs/>
        </w:rPr>
        <w:t>+</w:t>
      </w:r>
      <w:r w:rsidRPr="0023722F">
        <w:t> icon under the Trigger node and select </w:t>
      </w:r>
      <w:r w:rsidRPr="0023722F">
        <w:rPr>
          <w:b/>
          <w:bCs/>
        </w:rPr>
        <w:t>Send a message</w:t>
      </w:r>
      <w:r w:rsidRPr="0023722F">
        <w:t>.</w:t>
      </w:r>
    </w:p>
    <w:p w14:paraId="74FAC233" w14:textId="45B0E40F" w:rsidR="0023722F" w:rsidRPr="0023722F" w:rsidRDefault="0023722F" w:rsidP="0023722F">
      <w:pPr>
        <w:pStyle w:val="NoSpacing"/>
      </w:pPr>
      <w:r w:rsidRPr="0023722F">
        <w:rPr>
          <w:noProof/>
        </w:rPr>
        <w:lastRenderedPageBreak/>
        <w:drawing>
          <wp:inline distT="0" distB="0" distL="0" distR="0" wp14:anchorId="58CAB887" wp14:editId="79C996F3">
            <wp:extent cx="3838575" cy="3914775"/>
            <wp:effectExtent l="0" t="0" r="9525" b="9525"/>
            <wp:docPr id="526283243" name="Picture 125" descr="Screenshot of adding a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Screenshot of adding a nod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38575" cy="3914775"/>
                    </a:xfrm>
                    <a:prstGeom prst="rect">
                      <a:avLst/>
                    </a:prstGeom>
                    <a:noFill/>
                    <a:ln>
                      <a:noFill/>
                    </a:ln>
                  </pic:spPr>
                </pic:pic>
              </a:graphicData>
            </a:graphic>
          </wp:inline>
        </w:drawing>
      </w:r>
    </w:p>
    <w:p w14:paraId="52F91EE1" w14:textId="77777777" w:rsidR="0023722F" w:rsidRPr="0023722F" w:rsidRDefault="0023722F" w:rsidP="0023722F">
      <w:pPr>
        <w:pStyle w:val="NoSpacing"/>
        <w:numPr>
          <w:ilvl w:val="0"/>
          <w:numId w:val="65"/>
        </w:numPr>
      </w:pPr>
      <w:r w:rsidRPr="0023722F">
        <w:t>In the </w:t>
      </w:r>
      <w:r w:rsidRPr="0023722F">
        <w:rPr>
          <w:b/>
          <w:bCs/>
        </w:rPr>
        <w:t>Enter a message</w:t>
      </w:r>
      <w:r w:rsidRPr="0023722F">
        <w:t> field, enter the following text:</w:t>
      </w:r>
    </w:p>
    <w:p w14:paraId="3A227D6C" w14:textId="77777777" w:rsidR="0023722F" w:rsidRPr="0023722F" w:rsidRDefault="0023722F" w:rsidP="0023722F">
      <w:pPr>
        <w:pStyle w:val="NoSpacing"/>
      </w:pPr>
      <w:r w:rsidRPr="0023722F">
        <w:t>Hi, I can help you with booking a real estate property showing.</w:t>
      </w:r>
    </w:p>
    <w:p w14:paraId="58327059" w14:textId="77777777" w:rsidR="0023722F" w:rsidRPr="0023722F" w:rsidRDefault="0023722F" w:rsidP="0023722F">
      <w:pPr>
        <w:pStyle w:val="NoSpacing"/>
        <w:numPr>
          <w:ilvl w:val="0"/>
          <w:numId w:val="65"/>
        </w:numPr>
      </w:pPr>
      <w:r w:rsidRPr="0023722F">
        <w:t>Select </w:t>
      </w:r>
      <w:r w:rsidRPr="0023722F">
        <w:rPr>
          <w:b/>
          <w:bCs/>
        </w:rPr>
        <w:t>Save</w:t>
      </w:r>
      <w:r w:rsidRPr="0023722F">
        <w:t>.</w:t>
      </w:r>
    </w:p>
    <w:p w14:paraId="220CF78D" w14:textId="77777777" w:rsidR="0023722F" w:rsidRPr="0023722F" w:rsidRDefault="0023722F" w:rsidP="0023722F">
      <w:pPr>
        <w:pStyle w:val="NoSpacing"/>
      </w:pPr>
      <w:r w:rsidRPr="0023722F">
        <w:t>Task 2.2 - Add a Topic management node</w:t>
      </w:r>
    </w:p>
    <w:p w14:paraId="6681A14E" w14:textId="77777777" w:rsidR="0023722F" w:rsidRPr="0023722F" w:rsidRDefault="0023722F" w:rsidP="0023722F">
      <w:pPr>
        <w:pStyle w:val="NoSpacing"/>
        <w:numPr>
          <w:ilvl w:val="0"/>
          <w:numId w:val="66"/>
        </w:numPr>
      </w:pPr>
      <w:r w:rsidRPr="0023722F">
        <w:t xml:space="preserve">Select the </w:t>
      </w:r>
      <w:proofErr w:type="spellStart"/>
      <w:r w:rsidRPr="0023722F">
        <w:t>the</w:t>
      </w:r>
      <w:proofErr w:type="spellEnd"/>
      <w:r w:rsidRPr="0023722F">
        <w:t> </w:t>
      </w:r>
      <w:r w:rsidRPr="0023722F">
        <w:rPr>
          <w:b/>
          <w:bCs/>
        </w:rPr>
        <w:t>+</w:t>
      </w:r>
      <w:r w:rsidRPr="0023722F">
        <w:t> icon under the </w:t>
      </w:r>
      <w:r w:rsidRPr="0023722F">
        <w:rPr>
          <w:b/>
          <w:bCs/>
        </w:rPr>
        <w:t>Message</w:t>
      </w:r>
      <w:r w:rsidRPr="0023722F">
        <w:t> node, </w:t>
      </w:r>
      <w:r w:rsidRPr="0023722F">
        <w:rPr>
          <w:b/>
          <w:bCs/>
        </w:rPr>
        <w:t>Topic management</w:t>
      </w:r>
      <w:r w:rsidRPr="0023722F">
        <w:t>, then </w:t>
      </w:r>
      <w:r w:rsidRPr="0023722F">
        <w:rPr>
          <w:b/>
          <w:bCs/>
        </w:rPr>
        <w:t>Go to another topic</w:t>
      </w:r>
      <w:r w:rsidRPr="0023722F">
        <w:t>, then select </w:t>
      </w:r>
      <w:r w:rsidRPr="0023722F">
        <w:rPr>
          <w:b/>
          <w:bCs/>
        </w:rPr>
        <w:t>Customer Details</w:t>
      </w:r>
      <w:r w:rsidRPr="0023722F">
        <w:t>.</w:t>
      </w:r>
    </w:p>
    <w:p w14:paraId="1616194F" w14:textId="3C52366C" w:rsidR="0023722F" w:rsidRPr="0023722F" w:rsidRDefault="0023722F" w:rsidP="0023722F">
      <w:pPr>
        <w:pStyle w:val="NoSpacing"/>
      </w:pPr>
      <w:r w:rsidRPr="0023722F">
        <w:rPr>
          <w:noProof/>
        </w:rPr>
        <w:lastRenderedPageBreak/>
        <w:drawing>
          <wp:inline distT="0" distB="0" distL="0" distR="0" wp14:anchorId="7415EC48" wp14:editId="052D779B">
            <wp:extent cx="3914775" cy="6115050"/>
            <wp:effectExtent l="0" t="0" r="9525" b="0"/>
            <wp:docPr id="1595154119" name="Picture 124" descr="Screenshot of adding a topic management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Screenshot of adding a topic management nod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14775" cy="6115050"/>
                    </a:xfrm>
                    <a:prstGeom prst="rect">
                      <a:avLst/>
                    </a:prstGeom>
                    <a:noFill/>
                    <a:ln>
                      <a:noFill/>
                    </a:ln>
                  </pic:spPr>
                </pic:pic>
              </a:graphicData>
            </a:graphic>
          </wp:inline>
        </w:drawing>
      </w:r>
    </w:p>
    <w:p w14:paraId="68D5BBB8" w14:textId="77777777" w:rsidR="0023722F" w:rsidRPr="0023722F" w:rsidRDefault="0023722F" w:rsidP="0023722F">
      <w:pPr>
        <w:pStyle w:val="NoSpacing"/>
        <w:numPr>
          <w:ilvl w:val="0"/>
          <w:numId w:val="66"/>
        </w:numPr>
      </w:pPr>
      <w:r w:rsidRPr="0023722F">
        <w:t>Select </w:t>
      </w:r>
      <w:r w:rsidRPr="0023722F">
        <w:rPr>
          <w:b/>
          <w:bCs/>
        </w:rPr>
        <w:t>Save</w:t>
      </w:r>
      <w:r w:rsidRPr="0023722F">
        <w:t>.</w:t>
      </w:r>
    </w:p>
    <w:p w14:paraId="6A8F81BE" w14:textId="77777777" w:rsidR="0023722F" w:rsidRPr="0023722F" w:rsidRDefault="0023722F" w:rsidP="0023722F">
      <w:pPr>
        <w:pStyle w:val="NoSpacing"/>
      </w:pPr>
      <w:r w:rsidRPr="0023722F">
        <w:t>Task 2.3 - Add condition node</w:t>
      </w:r>
    </w:p>
    <w:p w14:paraId="1E71588D" w14:textId="77777777" w:rsidR="0023722F" w:rsidRPr="0023722F" w:rsidRDefault="0023722F" w:rsidP="0023722F">
      <w:pPr>
        <w:pStyle w:val="NoSpacing"/>
        <w:numPr>
          <w:ilvl w:val="0"/>
          <w:numId w:val="67"/>
        </w:numPr>
      </w:pPr>
      <w:r w:rsidRPr="0023722F">
        <w:t xml:space="preserve">Select the </w:t>
      </w:r>
      <w:proofErr w:type="spellStart"/>
      <w:r w:rsidRPr="0023722F">
        <w:t>the</w:t>
      </w:r>
      <w:proofErr w:type="spellEnd"/>
      <w:r w:rsidRPr="0023722F">
        <w:t> </w:t>
      </w:r>
      <w:r w:rsidRPr="0023722F">
        <w:rPr>
          <w:b/>
          <w:bCs/>
        </w:rPr>
        <w:t>+</w:t>
      </w:r>
      <w:r w:rsidRPr="0023722F">
        <w:t> icon under the </w:t>
      </w:r>
      <w:r w:rsidRPr="0023722F">
        <w:rPr>
          <w:b/>
          <w:bCs/>
        </w:rPr>
        <w:t>Redirect</w:t>
      </w:r>
      <w:r w:rsidRPr="0023722F">
        <w:t> node and select </w:t>
      </w:r>
      <w:r w:rsidRPr="0023722F">
        <w:rPr>
          <w:b/>
          <w:bCs/>
        </w:rPr>
        <w:t>Add a condition</w:t>
      </w:r>
      <w:r w:rsidRPr="0023722F">
        <w:t>.</w:t>
      </w:r>
    </w:p>
    <w:p w14:paraId="7D5EDCBB" w14:textId="77777777" w:rsidR="0023722F" w:rsidRPr="0023722F" w:rsidRDefault="0023722F" w:rsidP="0023722F">
      <w:pPr>
        <w:pStyle w:val="NoSpacing"/>
        <w:numPr>
          <w:ilvl w:val="0"/>
          <w:numId w:val="67"/>
        </w:numPr>
      </w:pPr>
      <w:r w:rsidRPr="0023722F">
        <w:t>In the </w:t>
      </w:r>
      <w:r w:rsidRPr="0023722F">
        <w:rPr>
          <w:b/>
          <w:bCs/>
        </w:rPr>
        <w:t>Condition</w:t>
      </w:r>
      <w:r w:rsidRPr="0023722F">
        <w:t> node, select the </w:t>
      </w:r>
      <w:proofErr w:type="spellStart"/>
      <w:r w:rsidRPr="0023722F">
        <w:rPr>
          <w:b/>
          <w:bCs/>
        </w:rPr>
        <w:t>DetailsCorrect</w:t>
      </w:r>
      <w:proofErr w:type="spellEnd"/>
      <w:r w:rsidRPr="0023722F">
        <w:t> variable.</w:t>
      </w:r>
    </w:p>
    <w:p w14:paraId="3B46E506" w14:textId="77777777" w:rsidR="0023722F" w:rsidRPr="0023722F" w:rsidRDefault="0023722F" w:rsidP="0023722F">
      <w:pPr>
        <w:pStyle w:val="NoSpacing"/>
        <w:numPr>
          <w:ilvl w:val="0"/>
          <w:numId w:val="67"/>
        </w:numPr>
      </w:pPr>
      <w:r w:rsidRPr="0023722F">
        <w:t>Select </w:t>
      </w:r>
      <w:r w:rsidRPr="0023722F">
        <w:rPr>
          <w:b/>
          <w:bCs/>
        </w:rPr>
        <w:t>is equal to</w:t>
      </w:r>
      <w:r w:rsidRPr="0023722F">
        <w:t>.</w:t>
      </w:r>
    </w:p>
    <w:p w14:paraId="29CCF105" w14:textId="77777777" w:rsidR="0023722F" w:rsidRPr="0023722F" w:rsidRDefault="0023722F" w:rsidP="0023722F">
      <w:pPr>
        <w:pStyle w:val="NoSpacing"/>
        <w:numPr>
          <w:ilvl w:val="0"/>
          <w:numId w:val="67"/>
        </w:numPr>
      </w:pPr>
      <w:r w:rsidRPr="0023722F">
        <w:t>Select </w:t>
      </w:r>
      <w:r w:rsidRPr="0023722F">
        <w:rPr>
          <w:b/>
          <w:bCs/>
        </w:rPr>
        <w:t>Yes</w:t>
      </w:r>
      <w:r w:rsidRPr="0023722F">
        <w:t>.</w:t>
      </w:r>
    </w:p>
    <w:p w14:paraId="36471E7D" w14:textId="04F04A42" w:rsidR="0023722F" w:rsidRPr="0023722F" w:rsidRDefault="0023722F" w:rsidP="0023722F">
      <w:pPr>
        <w:pStyle w:val="NoSpacing"/>
      </w:pPr>
      <w:r w:rsidRPr="0023722F">
        <w:rPr>
          <w:noProof/>
        </w:rPr>
        <w:lastRenderedPageBreak/>
        <w:drawing>
          <wp:inline distT="0" distB="0" distL="0" distR="0" wp14:anchorId="08166CD0" wp14:editId="462B4484">
            <wp:extent cx="6858000" cy="5901055"/>
            <wp:effectExtent l="0" t="0" r="0" b="4445"/>
            <wp:docPr id="308743427" name="Picture 123" descr="Screenshot of adding a condition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Screenshot of adding a condition nod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858000" cy="5901055"/>
                    </a:xfrm>
                    <a:prstGeom prst="rect">
                      <a:avLst/>
                    </a:prstGeom>
                    <a:noFill/>
                    <a:ln>
                      <a:noFill/>
                    </a:ln>
                  </pic:spPr>
                </pic:pic>
              </a:graphicData>
            </a:graphic>
          </wp:inline>
        </w:drawing>
      </w:r>
    </w:p>
    <w:p w14:paraId="61697ACC" w14:textId="77777777" w:rsidR="0023722F" w:rsidRPr="0023722F" w:rsidRDefault="0023722F" w:rsidP="0023722F">
      <w:pPr>
        <w:pStyle w:val="NoSpacing"/>
        <w:numPr>
          <w:ilvl w:val="0"/>
          <w:numId w:val="67"/>
        </w:numPr>
      </w:pPr>
      <w:r w:rsidRPr="0023722F">
        <w:t>Select </w:t>
      </w:r>
      <w:r w:rsidRPr="0023722F">
        <w:rPr>
          <w:b/>
          <w:bCs/>
        </w:rPr>
        <w:t>Save</w:t>
      </w:r>
      <w:r w:rsidRPr="0023722F">
        <w:t>.</w:t>
      </w:r>
    </w:p>
    <w:p w14:paraId="2698D8B3" w14:textId="77777777" w:rsidR="0023722F" w:rsidRPr="0023722F" w:rsidRDefault="0023722F" w:rsidP="0023722F">
      <w:pPr>
        <w:pStyle w:val="NoSpacing"/>
      </w:pPr>
      <w:r w:rsidRPr="0023722F">
        <w:t>Task 2.4 - Add question nodes</w:t>
      </w:r>
    </w:p>
    <w:p w14:paraId="50BE16C7" w14:textId="77777777" w:rsidR="0023722F" w:rsidRPr="0023722F" w:rsidRDefault="0023722F" w:rsidP="0023722F">
      <w:pPr>
        <w:pStyle w:val="NoSpacing"/>
        <w:numPr>
          <w:ilvl w:val="0"/>
          <w:numId w:val="68"/>
        </w:numPr>
      </w:pPr>
      <w:r w:rsidRPr="0023722F">
        <w:t xml:space="preserve">Select the </w:t>
      </w:r>
      <w:proofErr w:type="spellStart"/>
      <w:r w:rsidRPr="0023722F">
        <w:t>the</w:t>
      </w:r>
      <w:proofErr w:type="spellEnd"/>
      <w:r w:rsidRPr="0023722F">
        <w:t> </w:t>
      </w:r>
      <w:r w:rsidRPr="0023722F">
        <w:rPr>
          <w:b/>
          <w:bCs/>
        </w:rPr>
        <w:t>+</w:t>
      </w:r>
      <w:r w:rsidRPr="0023722F">
        <w:t> icon under the left </w:t>
      </w:r>
      <w:r w:rsidRPr="0023722F">
        <w:rPr>
          <w:b/>
          <w:bCs/>
        </w:rPr>
        <w:t>Condition</w:t>
      </w:r>
      <w:r w:rsidRPr="0023722F">
        <w:t> node and select </w:t>
      </w:r>
      <w:r w:rsidRPr="0023722F">
        <w:rPr>
          <w:b/>
          <w:bCs/>
        </w:rPr>
        <w:t>Ask a question</w:t>
      </w:r>
      <w:r w:rsidRPr="0023722F">
        <w:t>.</w:t>
      </w:r>
    </w:p>
    <w:p w14:paraId="277CC2A3" w14:textId="77777777" w:rsidR="0023722F" w:rsidRPr="0023722F" w:rsidRDefault="0023722F" w:rsidP="0023722F">
      <w:pPr>
        <w:pStyle w:val="NoSpacing"/>
        <w:numPr>
          <w:ilvl w:val="0"/>
          <w:numId w:val="68"/>
        </w:numPr>
      </w:pPr>
      <w:r w:rsidRPr="0023722F">
        <w:t>In the </w:t>
      </w:r>
      <w:r w:rsidRPr="0023722F">
        <w:rPr>
          <w:b/>
          <w:bCs/>
        </w:rPr>
        <w:t>Enter a message</w:t>
      </w:r>
      <w:r w:rsidRPr="0023722F">
        <w:t> field, enter the following text:</w:t>
      </w:r>
    </w:p>
    <w:p w14:paraId="7843A1BB" w14:textId="77777777" w:rsidR="0023722F" w:rsidRPr="0023722F" w:rsidRDefault="0023722F" w:rsidP="0023722F">
      <w:pPr>
        <w:pStyle w:val="NoSpacing"/>
      </w:pPr>
      <w:r w:rsidRPr="0023722F">
        <w:t>Which property do you want to see?</w:t>
      </w:r>
    </w:p>
    <w:p w14:paraId="55A07DD1" w14:textId="77777777" w:rsidR="0023722F" w:rsidRPr="0023722F" w:rsidRDefault="0023722F" w:rsidP="0023722F">
      <w:pPr>
        <w:pStyle w:val="NoSpacing"/>
        <w:numPr>
          <w:ilvl w:val="0"/>
          <w:numId w:val="68"/>
        </w:numPr>
      </w:pPr>
      <w:r w:rsidRPr="0023722F">
        <w:t>Select </w:t>
      </w:r>
      <w:r w:rsidRPr="0023722F">
        <w:rPr>
          <w:b/>
          <w:bCs/>
        </w:rPr>
        <w:t>User's entire response</w:t>
      </w:r>
      <w:r w:rsidRPr="0023722F">
        <w:t> for </w:t>
      </w:r>
      <w:r w:rsidRPr="0023722F">
        <w:rPr>
          <w:b/>
          <w:bCs/>
        </w:rPr>
        <w:t>Identify</w:t>
      </w:r>
      <w:r w:rsidRPr="0023722F">
        <w:t>.</w:t>
      </w:r>
    </w:p>
    <w:p w14:paraId="09079093" w14:textId="77777777" w:rsidR="0023722F" w:rsidRPr="0023722F" w:rsidRDefault="0023722F" w:rsidP="0023722F">
      <w:pPr>
        <w:pStyle w:val="NoSpacing"/>
        <w:numPr>
          <w:ilvl w:val="0"/>
          <w:numId w:val="68"/>
        </w:numPr>
      </w:pPr>
      <w:r w:rsidRPr="0023722F">
        <w:t>Select the variable in </w:t>
      </w:r>
      <w:r w:rsidRPr="0023722F">
        <w:rPr>
          <w:b/>
          <w:bCs/>
        </w:rPr>
        <w:t>Save user response as</w:t>
      </w:r>
      <w:r w:rsidRPr="0023722F">
        <w:t> and enter </w:t>
      </w:r>
      <w:proofErr w:type="spellStart"/>
      <w:r w:rsidRPr="0023722F">
        <w:rPr>
          <w:b/>
          <w:bCs/>
        </w:rPr>
        <w:t>PropertyName</w:t>
      </w:r>
      <w:proofErr w:type="spellEnd"/>
      <w:r w:rsidRPr="0023722F">
        <w:t> for </w:t>
      </w:r>
      <w:r w:rsidRPr="0023722F">
        <w:rPr>
          <w:b/>
          <w:bCs/>
        </w:rPr>
        <w:t>Variable name</w:t>
      </w:r>
      <w:r w:rsidRPr="0023722F">
        <w:t>.</w:t>
      </w:r>
    </w:p>
    <w:p w14:paraId="0241FC1F" w14:textId="17EEE16C" w:rsidR="0023722F" w:rsidRPr="0023722F" w:rsidRDefault="0023722F" w:rsidP="0023722F">
      <w:pPr>
        <w:pStyle w:val="NoSpacing"/>
      </w:pPr>
      <w:r w:rsidRPr="0023722F">
        <w:rPr>
          <w:noProof/>
        </w:rPr>
        <w:lastRenderedPageBreak/>
        <w:drawing>
          <wp:inline distT="0" distB="0" distL="0" distR="0" wp14:anchorId="5F591558" wp14:editId="1E17F3C0">
            <wp:extent cx="6858000" cy="4135120"/>
            <wp:effectExtent l="0" t="0" r="0" b="0"/>
            <wp:docPr id="971549491" name="Picture 122" descr="Screenshot of adding a question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Screenshot of adding a question nod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58000" cy="4135120"/>
                    </a:xfrm>
                    <a:prstGeom prst="rect">
                      <a:avLst/>
                    </a:prstGeom>
                    <a:noFill/>
                    <a:ln>
                      <a:noFill/>
                    </a:ln>
                  </pic:spPr>
                </pic:pic>
              </a:graphicData>
            </a:graphic>
          </wp:inline>
        </w:drawing>
      </w:r>
    </w:p>
    <w:p w14:paraId="3871E4E3" w14:textId="77777777" w:rsidR="0023722F" w:rsidRPr="0023722F" w:rsidRDefault="0023722F" w:rsidP="0023722F">
      <w:pPr>
        <w:pStyle w:val="NoSpacing"/>
        <w:numPr>
          <w:ilvl w:val="0"/>
          <w:numId w:val="68"/>
        </w:numPr>
      </w:pPr>
      <w:r w:rsidRPr="0023722F">
        <w:t>Select </w:t>
      </w:r>
      <w:r w:rsidRPr="0023722F">
        <w:rPr>
          <w:b/>
          <w:bCs/>
        </w:rPr>
        <w:t>Save</w:t>
      </w:r>
      <w:r w:rsidRPr="0023722F">
        <w:t>.</w:t>
      </w:r>
    </w:p>
    <w:p w14:paraId="0466B814" w14:textId="77777777" w:rsidR="0023722F" w:rsidRPr="0023722F" w:rsidRDefault="0023722F" w:rsidP="0023722F">
      <w:pPr>
        <w:pStyle w:val="NoSpacing"/>
        <w:numPr>
          <w:ilvl w:val="0"/>
          <w:numId w:val="68"/>
        </w:numPr>
      </w:pPr>
      <w:r w:rsidRPr="0023722F">
        <w:t xml:space="preserve">Select the </w:t>
      </w:r>
      <w:proofErr w:type="spellStart"/>
      <w:r w:rsidRPr="0023722F">
        <w:t>the</w:t>
      </w:r>
      <w:proofErr w:type="spellEnd"/>
      <w:r w:rsidRPr="0023722F">
        <w:t> </w:t>
      </w:r>
      <w:r w:rsidRPr="0023722F">
        <w:rPr>
          <w:b/>
          <w:bCs/>
        </w:rPr>
        <w:t>+</w:t>
      </w:r>
      <w:r w:rsidRPr="0023722F">
        <w:t> icon under the new </w:t>
      </w:r>
      <w:r w:rsidRPr="0023722F">
        <w:rPr>
          <w:b/>
          <w:bCs/>
        </w:rPr>
        <w:t>Question</w:t>
      </w:r>
      <w:r w:rsidRPr="0023722F">
        <w:t> node and select </w:t>
      </w:r>
      <w:r w:rsidRPr="0023722F">
        <w:rPr>
          <w:b/>
          <w:bCs/>
        </w:rPr>
        <w:t>Ask a question</w:t>
      </w:r>
      <w:r w:rsidRPr="0023722F">
        <w:t>.</w:t>
      </w:r>
    </w:p>
    <w:p w14:paraId="73B0990D" w14:textId="77777777" w:rsidR="0023722F" w:rsidRPr="0023722F" w:rsidRDefault="0023722F" w:rsidP="0023722F">
      <w:pPr>
        <w:pStyle w:val="NoSpacing"/>
        <w:numPr>
          <w:ilvl w:val="0"/>
          <w:numId w:val="68"/>
        </w:numPr>
      </w:pPr>
      <w:r w:rsidRPr="0023722F">
        <w:t>In the </w:t>
      </w:r>
      <w:r w:rsidRPr="0023722F">
        <w:rPr>
          <w:b/>
          <w:bCs/>
        </w:rPr>
        <w:t>Enter a message</w:t>
      </w:r>
      <w:r w:rsidRPr="0023722F">
        <w:t> field, enter the following text:</w:t>
      </w:r>
    </w:p>
    <w:p w14:paraId="58EC73FE" w14:textId="77777777" w:rsidR="0023722F" w:rsidRPr="0023722F" w:rsidRDefault="0023722F" w:rsidP="0023722F">
      <w:pPr>
        <w:pStyle w:val="NoSpacing"/>
      </w:pPr>
      <w:r w:rsidRPr="0023722F">
        <w:t>What date and time do you want to see the property?</w:t>
      </w:r>
    </w:p>
    <w:p w14:paraId="022AC340" w14:textId="77777777" w:rsidR="0023722F" w:rsidRPr="0023722F" w:rsidRDefault="0023722F" w:rsidP="0023722F">
      <w:pPr>
        <w:pStyle w:val="NoSpacing"/>
        <w:numPr>
          <w:ilvl w:val="0"/>
          <w:numId w:val="68"/>
        </w:numPr>
      </w:pPr>
      <w:r w:rsidRPr="0023722F">
        <w:t>Select </w:t>
      </w:r>
      <w:r w:rsidRPr="0023722F">
        <w:rPr>
          <w:b/>
          <w:bCs/>
        </w:rPr>
        <w:t>Date and time</w:t>
      </w:r>
      <w:r w:rsidRPr="0023722F">
        <w:t> for </w:t>
      </w:r>
      <w:r w:rsidRPr="0023722F">
        <w:rPr>
          <w:b/>
          <w:bCs/>
        </w:rPr>
        <w:t>Identify</w:t>
      </w:r>
      <w:r w:rsidRPr="0023722F">
        <w:t>.</w:t>
      </w:r>
    </w:p>
    <w:p w14:paraId="3D9117E9" w14:textId="77777777" w:rsidR="0023722F" w:rsidRPr="0023722F" w:rsidRDefault="0023722F" w:rsidP="0023722F">
      <w:pPr>
        <w:pStyle w:val="NoSpacing"/>
        <w:numPr>
          <w:ilvl w:val="0"/>
          <w:numId w:val="68"/>
        </w:numPr>
      </w:pPr>
      <w:r w:rsidRPr="0023722F">
        <w:t>Select the variable in </w:t>
      </w:r>
      <w:r w:rsidRPr="0023722F">
        <w:rPr>
          <w:b/>
          <w:bCs/>
        </w:rPr>
        <w:t>Save user response as</w:t>
      </w:r>
      <w:r w:rsidRPr="0023722F">
        <w:t> and enter </w:t>
      </w:r>
      <w:proofErr w:type="spellStart"/>
      <w:r w:rsidRPr="0023722F">
        <w:rPr>
          <w:b/>
          <w:bCs/>
        </w:rPr>
        <w:t>DateTime</w:t>
      </w:r>
      <w:proofErr w:type="spellEnd"/>
      <w:r w:rsidRPr="0023722F">
        <w:t> for </w:t>
      </w:r>
      <w:r w:rsidRPr="0023722F">
        <w:rPr>
          <w:b/>
          <w:bCs/>
        </w:rPr>
        <w:t>Variable name</w:t>
      </w:r>
    </w:p>
    <w:p w14:paraId="024F1F31" w14:textId="77777777" w:rsidR="0023722F" w:rsidRPr="0023722F" w:rsidRDefault="0023722F" w:rsidP="0023722F">
      <w:pPr>
        <w:pStyle w:val="NoSpacing"/>
        <w:numPr>
          <w:ilvl w:val="0"/>
          <w:numId w:val="68"/>
        </w:numPr>
      </w:pPr>
      <w:r w:rsidRPr="0023722F">
        <w:t>Select </w:t>
      </w:r>
      <w:r w:rsidRPr="0023722F">
        <w:rPr>
          <w:b/>
          <w:bCs/>
        </w:rPr>
        <w:t>Save</w:t>
      </w:r>
      <w:r w:rsidRPr="0023722F">
        <w:t>.</w:t>
      </w:r>
    </w:p>
    <w:p w14:paraId="306C413E" w14:textId="77777777" w:rsidR="0023722F" w:rsidRPr="0023722F" w:rsidRDefault="0023722F" w:rsidP="0023722F">
      <w:pPr>
        <w:pStyle w:val="NoSpacing"/>
      </w:pPr>
      <w:r w:rsidRPr="0023722F">
        <w:t>Task 2.5 - Test the agent</w:t>
      </w:r>
    </w:p>
    <w:p w14:paraId="440FA1F8" w14:textId="77777777" w:rsidR="0023722F" w:rsidRPr="0023722F" w:rsidRDefault="0023722F" w:rsidP="0023722F">
      <w:pPr>
        <w:pStyle w:val="NoSpacing"/>
        <w:numPr>
          <w:ilvl w:val="0"/>
          <w:numId w:val="69"/>
        </w:numPr>
      </w:pPr>
      <w:r w:rsidRPr="0023722F">
        <w:t>If it's not open, select the </w:t>
      </w:r>
      <w:r w:rsidRPr="0023722F">
        <w:rPr>
          <w:b/>
          <w:bCs/>
        </w:rPr>
        <w:t>Test</w:t>
      </w:r>
      <w:r w:rsidRPr="0023722F">
        <w:t> button in the upper-right of the screen to open the testing panel.</w:t>
      </w:r>
    </w:p>
    <w:p w14:paraId="26C58BA6" w14:textId="77777777" w:rsidR="0023722F" w:rsidRPr="0023722F" w:rsidRDefault="0023722F" w:rsidP="0023722F">
      <w:pPr>
        <w:pStyle w:val="NoSpacing"/>
        <w:numPr>
          <w:ilvl w:val="0"/>
          <w:numId w:val="69"/>
        </w:numPr>
      </w:pPr>
      <w:r w:rsidRPr="0023722F">
        <w:t>Select the </w:t>
      </w:r>
      <w:r w:rsidRPr="0023722F">
        <w:rPr>
          <w:b/>
          <w:bCs/>
        </w:rPr>
        <w:t>three dots</w:t>
      </w:r>
      <w:r w:rsidRPr="0023722F">
        <w:t> at the top of the testing panel in the upper-right of the screen.</w:t>
      </w:r>
    </w:p>
    <w:p w14:paraId="038B3002" w14:textId="77777777" w:rsidR="0023722F" w:rsidRPr="0023722F" w:rsidRDefault="0023722F" w:rsidP="0023722F">
      <w:pPr>
        <w:pStyle w:val="NoSpacing"/>
        <w:numPr>
          <w:ilvl w:val="0"/>
          <w:numId w:val="69"/>
        </w:numPr>
      </w:pPr>
      <w:r w:rsidRPr="0023722F">
        <w:t>If it's not enabled, enable </w:t>
      </w:r>
      <w:r w:rsidRPr="0023722F">
        <w:rPr>
          <w:b/>
          <w:bCs/>
        </w:rPr>
        <w:t>Track between topics</w:t>
      </w:r>
      <w:r w:rsidRPr="0023722F">
        <w:t>.</w:t>
      </w:r>
    </w:p>
    <w:p w14:paraId="0DBD61E5" w14:textId="221F5400" w:rsidR="0023722F" w:rsidRPr="0023722F" w:rsidRDefault="0023722F" w:rsidP="0023722F">
      <w:pPr>
        <w:pStyle w:val="NoSpacing"/>
      </w:pPr>
      <w:r w:rsidRPr="0023722F">
        <w:rPr>
          <w:noProof/>
        </w:rPr>
        <w:lastRenderedPageBreak/>
        <w:drawing>
          <wp:inline distT="0" distB="0" distL="0" distR="0" wp14:anchorId="7794AA21" wp14:editId="5D1C4F69">
            <wp:extent cx="3905250" cy="3543300"/>
            <wp:effectExtent l="0" t="0" r="0" b="0"/>
            <wp:docPr id="597571478" name="Picture 121" descr="Screenshot of the Testing panel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Screenshot of the Testing panel option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05250" cy="3543300"/>
                    </a:xfrm>
                    <a:prstGeom prst="rect">
                      <a:avLst/>
                    </a:prstGeom>
                    <a:noFill/>
                    <a:ln>
                      <a:noFill/>
                    </a:ln>
                  </pic:spPr>
                </pic:pic>
              </a:graphicData>
            </a:graphic>
          </wp:inline>
        </w:drawing>
      </w:r>
    </w:p>
    <w:p w14:paraId="35614544" w14:textId="77777777" w:rsidR="0023722F" w:rsidRPr="0023722F" w:rsidRDefault="0023722F" w:rsidP="0023722F">
      <w:pPr>
        <w:pStyle w:val="NoSpacing"/>
        <w:numPr>
          <w:ilvl w:val="0"/>
          <w:numId w:val="69"/>
        </w:numPr>
      </w:pPr>
      <w:r w:rsidRPr="0023722F">
        <w:t>Select the </w:t>
      </w:r>
      <w:r w:rsidRPr="0023722F">
        <w:rPr>
          <w:b/>
          <w:bCs/>
        </w:rPr>
        <w:t>Start a new conversation</w:t>
      </w:r>
      <w:r w:rsidRPr="0023722F">
        <w:t> icon at the top of the testing panel.</w:t>
      </w:r>
    </w:p>
    <w:p w14:paraId="6FAB0895" w14:textId="77777777" w:rsidR="0023722F" w:rsidRPr="0023722F" w:rsidRDefault="0023722F" w:rsidP="0023722F">
      <w:pPr>
        <w:pStyle w:val="NoSpacing"/>
        <w:numPr>
          <w:ilvl w:val="0"/>
          <w:numId w:val="69"/>
        </w:numPr>
      </w:pPr>
      <w:r w:rsidRPr="0023722F">
        <w:t>When the </w:t>
      </w:r>
      <w:r w:rsidRPr="0023722F">
        <w:rPr>
          <w:b/>
          <w:bCs/>
        </w:rPr>
        <w:t>Conversation Start</w:t>
      </w:r>
      <w:r w:rsidRPr="0023722F">
        <w:t> message appears, your agent will start a conversation. In response, enter a trigger phrase for the topic that you've created:</w:t>
      </w:r>
    </w:p>
    <w:p w14:paraId="0F7535E4" w14:textId="77777777" w:rsidR="0023722F" w:rsidRPr="0023722F" w:rsidRDefault="0023722F" w:rsidP="0023722F">
      <w:pPr>
        <w:pStyle w:val="NoSpacing"/>
      </w:pPr>
      <w:r w:rsidRPr="0023722F">
        <w:t>I want to book a real estate showing</w:t>
      </w:r>
    </w:p>
    <w:p w14:paraId="1EA125C0" w14:textId="77777777" w:rsidR="0023722F" w:rsidRPr="0023722F" w:rsidRDefault="0023722F" w:rsidP="0023722F">
      <w:pPr>
        <w:pStyle w:val="NoSpacing"/>
        <w:numPr>
          <w:ilvl w:val="0"/>
          <w:numId w:val="69"/>
        </w:numPr>
      </w:pPr>
      <w:r w:rsidRPr="0023722F">
        <w:t>The agent responds with the "What is your name?" question, as shown in the following image.</w:t>
      </w:r>
    </w:p>
    <w:p w14:paraId="2731F9E3" w14:textId="2A96A3AD" w:rsidR="0023722F" w:rsidRPr="0023722F" w:rsidRDefault="0023722F" w:rsidP="0023722F">
      <w:pPr>
        <w:pStyle w:val="NoSpacing"/>
      </w:pPr>
      <w:r w:rsidRPr="0023722F">
        <w:rPr>
          <w:noProof/>
        </w:rPr>
        <w:lastRenderedPageBreak/>
        <w:drawing>
          <wp:inline distT="0" distB="0" distL="0" distR="0" wp14:anchorId="1D4FBA0A" wp14:editId="74ACF742">
            <wp:extent cx="3590925" cy="7439025"/>
            <wp:effectExtent l="0" t="0" r="9525" b="9525"/>
            <wp:docPr id="301998468" name="Picture 120" descr="Screenshot of the Conversation Start message and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Screenshot of the Conversation Start message and respons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90925" cy="7439025"/>
                    </a:xfrm>
                    <a:prstGeom prst="rect">
                      <a:avLst/>
                    </a:prstGeom>
                    <a:noFill/>
                    <a:ln>
                      <a:noFill/>
                    </a:ln>
                  </pic:spPr>
                </pic:pic>
              </a:graphicData>
            </a:graphic>
          </wp:inline>
        </w:drawing>
      </w:r>
    </w:p>
    <w:p w14:paraId="434C49B7" w14:textId="77777777" w:rsidR="0023722F" w:rsidRPr="0023722F" w:rsidRDefault="0023722F" w:rsidP="0023722F">
      <w:pPr>
        <w:pStyle w:val="NoSpacing"/>
        <w:numPr>
          <w:ilvl w:val="0"/>
          <w:numId w:val="69"/>
        </w:numPr>
      </w:pPr>
      <w:r w:rsidRPr="0023722F">
        <w:t>Enter your name and email address.</w:t>
      </w:r>
    </w:p>
    <w:p w14:paraId="60B4B98F" w14:textId="77777777" w:rsidR="0023722F" w:rsidRPr="0023722F" w:rsidRDefault="0023722F" w:rsidP="0023722F">
      <w:pPr>
        <w:pStyle w:val="NoSpacing"/>
        <w:numPr>
          <w:ilvl w:val="0"/>
          <w:numId w:val="69"/>
        </w:numPr>
      </w:pPr>
      <w:r w:rsidRPr="0023722F">
        <w:t>After you supply the information, an Adaptive Card displays the information that you entered and asks if the details are correct. Select </w:t>
      </w:r>
      <w:r w:rsidRPr="0023722F">
        <w:rPr>
          <w:b/>
          <w:bCs/>
        </w:rPr>
        <w:t>Yes</w:t>
      </w:r>
      <w:r w:rsidRPr="0023722F">
        <w:t>.</w:t>
      </w:r>
    </w:p>
    <w:p w14:paraId="103F991D" w14:textId="77777777" w:rsidR="0023722F" w:rsidRPr="0023722F" w:rsidRDefault="0023722F" w:rsidP="0023722F">
      <w:pPr>
        <w:pStyle w:val="NoSpacing"/>
        <w:numPr>
          <w:ilvl w:val="0"/>
          <w:numId w:val="69"/>
        </w:numPr>
      </w:pPr>
      <w:r w:rsidRPr="0023722F">
        <w:t>Enter 555 Oak Lane, Denver, CO 80203 to the </w:t>
      </w:r>
      <w:r w:rsidRPr="0023722F">
        <w:rPr>
          <w:b/>
          <w:bCs/>
        </w:rPr>
        <w:t>Which property to you want to see?</w:t>
      </w:r>
      <w:r w:rsidRPr="0023722F">
        <w:t> prompt</w:t>
      </w:r>
    </w:p>
    <w:p w14:paraId="72E1B22B" w14:textId="77777777" w:rsidR="0023722F" w:rsidRPr="0023722F" w:rsidRDefault="0023722F" w:rsidP="0023722F">
      <w:pPr>
        <w:pStyle w:val="NoSpacing"/>
        <w:numPr>
          <w:ilvl w:val="0"/>
          <w:numId w:val="69"/>
        </w:numPr>
      </w:pPr>
      <w:r w:rsidRPr="0023722F">
        <w:t>Enter Tomorrow 10:00 AM to the </w:t>
      </w:r>
      <w:r w:rsidRPr="0023722F">
        <w:rPr>
          <w:b/>
          <w:bCs/>
        </w:rPr>
        <w:t>What date and time do you want to see the property?</w:t>
      </w:r>
      <w:r w:rsidRPr="0023722F">
        <w:t> prompt.</w:t>
      </w:r>
    </w:p>
    <w:p w14:paraId="577D0425" w14:textId="2A9D267D" w:rsidR="0023722F" w:rsidRPr="0023722F" w:rsidRDefault="0023722F" w:rsidP="0023722F">
      <w:pPr>
        <w:pStyle w:val="NoSpacing"/>
      </w:pPr>
      <w:r w:rsidRPr="0023722F">
        <w:rPr>
          <w:noProof/>
        </w:rPr>
        <w:lastRenderedPageBreak/>
        <w:drawing>
          <wp:inline distT="0" distB="0" distL="0" distR="0" wp14:anchorId="16A0C377" wp14:editId="0F7C322A">
            <wp:extent cx="3543300" cy="7334250"/>
            <wp:effectExtent l="0" t="0" r="0" b="0"/>
            <wp:docPr id="904049843" name="Picture 119" descr="Screenshot of the Adaptive Card with the information en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Screenshot of the Adaptive Card with the information enter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43300" cy="7334250"/>
                    </a:xfrm>
                    <a:prstGeom prst="rect">
                      <a:avLst/>
                    </a:prstGeom>
                    <a:noFill/>
                    <a:ln>
                      <a:noFill/>
                    </a:ln>
                  </pic:spPr>
                </pic:pic>
              </a:graphicData>
            </a:graphic>
          </wp:inline>
        </w:drawing>
      </w:r>
    </w:p>
    <w:p w14:paraId="7214E843" w14:textId="77777777" w:rsidR="0023722F" w:rsidRPr="0023722F" w:rsidRDefault="0023722F" w:rsidP="0023722F">
      <w:pPr>
        <w:pStyle w:val="NoSpacing"/>
      </w:pPr>
      <w:r w:rsidRPr="0023722F">
        <w:t>Exercise 3 - Deploy agent</w:t>
      </w:r>
    </w:p>
    <w:p w14:paraId="271F56F7" w14:textId="77777777" w:rsidR="0023722F" w:rsidRPr="0023722F" w:rsidRDefault="0023722F" w:rsidP="0023722F">
      <w:pPr>
        <w:pStyle w:val="NoSpacing"/>
      </w:pPr>
      <w:r w:rsidRPr="0023722F">
        <w:t>Task 3.1 - Configure Authentication</w:t>
      </w:r>
    </w:p>
    <w:p w14:paraId="785808AF" w14:textId="77777777" w:rsidR="0023722F" w:rsidRPr="0023722F" w:rsidRDefault="0023722F" w:rsidP="0023722F">
      <w:pPr>
        <w:pStyle w:val="NoSpacing"/>
        <w:numPr>
          <w:ilvl w:val="0"/>
          <w:numId w:val="70"/>
        </w:numPr>
      </w:pPr>
      <w:r w:rsidRPr="0023722F">
        <w:t>Select </w:t>
      </w:r>
      <w:r w:rsidRPr="0023722F">
        <w:rPr>
          <w:b/>
          <w:bCs/>
        </w:rPr>
        <w:t>Settings</w:t>
      </w:r>
      <w:r w:rsidRPr="0023722F">
        <w:t> in the upper-right of </w:t>
      </w:r>
      <w:r w:rsidRPr="0023722F">
        <w:rPr>
          <w:b/>
          <w:bCs/>
        </w:rPr>
        <w:t>Real Estate Booking Service</w:t>
      </w:r>
      <w:r w:rsidRPr="0023722F">
        <w:t>.</w:t>
      </w:r>
    </w:p>
    <w:p w14:paraId="6452224D" w14:textId="77777777" w:rsidR="0023722F" w:rsidRPr="0023722F" w:rsidRDefault="0023722F" w:rsidP="0023722F">
      <w:pPr>
        <w:pStyle w:val="NoSpacing"/>
        <w:numPr>
          <w:ilvl w:val="0"/>
          <w:numId w:val="70"/>
        </w:numPr>
      </w:pPr>
      <w:r w:rsidRPr="0023722F">
        <w:t>Select the </w:t>
      </w:r>
      <w:r w:rsidRPr="0023722F">
        <w:rPr>
          <w:b/>
          <w:bCs/>
        </w:rPr>
        <w:t>Security</w:t>
      </w:r>
      <w:r w:rsidRPr="0023722F">
        <w:t> tab.</w:t>
      </w:r>
    </w:p>
    <w:p w14:paraId="3DFAC036" w14:textId="77777777" w:rsidR="0023722F" w:rsidRPr="0023722F" w:rsidRDefault="0023722F" w:rsidP="0023722F">
      <w:pPr>
        <w:pStyle w:val="NoSpacing"/>
        <w:numPr>
          <w:ilvl w:val="0"/>
          <w:numId w:val="70"/>
        </w:numPr>
      </w:pPr>
      <w:r w:rsidRPr="0023722F">
        <w:t>Select the </w:t>
      </w:r>
      <w:r w:rsidRPr="0023722F">
        <w:rPr>
          <w:b/>
          <w:bCs/>
        </w:rPr>
        <w:t>Authentication</w:t>
      </w:r>
      <w:r w:rsidRPr="0023722F">
        <w:t> tile.</w:t>
      </w:r>
    </w:p>
    <w:p w14:paraId="57ACA218" w14:textId="7C3DE244" w:rsidR="0023722F" w:rsidRPr="0023722F" w:rsidRDefault="0023722F" w:rsidP="0023722F">
      <w:pPr>
        <w:pStyle w:val="NoSpacing"/>
      </w:pPr>
      <w:r w:rsidRPr="0023722F">
        <w:rPr>
          <w:noProof/>
        </w:rPr>
        <w:lastRenderedPageBreak/>
        <w:drawing>
          <wp:inline distT="0" distB="0" distL="0" distR="0" wp14:anchorId="307757B1" wp14:editId="4BE07038">
            <wp:extent cx="6858000" cy="2537460"/>
            <wp:effectExtent l="0" t="0" r="0" b="0"/>
            <wp:docPr id="496075454" name="Picture 118" descr="Screenshot of the authentication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Screenshot of the authentication setting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58000" cy="2537460"/>
                    </a:xfrm>
                    <a:prstGeom prst="rect">
                      <a:avLst/>
                    </a:prstGeom>
                    <a:noFill/>
                    <a:ln>
                      <a:noFill/>
                    </a:ln>
                  </pic:spPr>
                </pic:pic>
              </a:graphicData>
            </a:graphic>
          </wp:inline>
        </w:drawing>
      </w:r>
    </w:p>
    <w:p w14:paraId="14D361B1" w14:textId="77777777" w:rsidR="0023722F" w:rsidRPr="0023722F" w:rsidRDefault="0023722F" w:rsidP="0023722F">
      <w:pPr>
        <w:pStyle w:val="NoSpacing"/>
        <w:numPr>
          <w:ilvl w:val="0"/>
          <w:numId w:val="70"/>
        </w:numPr>
      </w:pPr>
      <w:r w:rsidRPr="0023722F">
        <w:t>Select </w:t>
      </w:r>
      <w:r w:rsidRPr="0023722F">
        <w:rPr>
          <w:b/>
          <w:bCs/>
        </w:rPr>
        <w:t>No authentication</w:t>
      </w:r>
      <w:r w:rsidRPr="0023722F">
        <w:t>.</w:t>
      </w:r>
    </w:p>
    <w:p w14:paraId="0C577728" w14:textId="77777777" w:rsidR="0023722F" w:rsidRPr="0023722F" w:rsidRDefault="0023722F" w:rsidP="0023722F">
      <w:pPr>
        <w:pStyle w:val="NoSpacing"/>
        <w:numPr>
          <w:ilvl w:val="0"/>
          <w:numId w:val="70"/>
        </w:numPr>
      </w:pPr>
      <w:r w:rsidRPr="0023722F">
        <w:t>Select </w:t>
      </w:r>
      <w:r w:rsidRPr="0023722F">
        <w:rPr>
          <w:b/>
          <w:bCs/>
        </w:rPr>
        <w:t>Save</w:t>
      </w:r>
      <w:r w:rsidRPr="0023722F">
        <w:t>.</w:t>
      </w:r>
    </w:p>
    <w:p w14:paraId="1282E152" w14:textId="77777777" w:rsidR="0023722F" w:rsidRPr="0023722F" w:rsidRDefault="0023722F" w:rsidP="0023722F">
      <w:pPr>
        <w:pStyle w:val="NoSpacing"/>
        <w:numPr>
          <w:ilvl w:val="0"/>
          <w:numId w:val="70"/>
        </w:numPr>
      </w:pPr>
      <w:r w:rsidRPr="0023722F">
        <w:t>Select </w:t>
      </w:r>
      <w:r w:rsidRPr="0023722F">
        <w:rPr>
          <w:b/>
          <w:bCs/>
        </w:rPr>
        <w:t>Save</w:t>
      </w:r>
      <w:r w:rsidRPr="0023722F">
        <w:t> in the confirmation window.</w:t>
      </w:r>
    </w:p>
    <w:p w14:paraId="420ACB93" w14:textId="77777777" w:rsidR="0023722F" w:rsidRPr="0023722F" w:rsidRDefault="0023722F" w:rsidP="0023722F">
      <w:pPr>
        <w:pStyle w:val="NoSpacing"/>
        <w:numPr>
          <w:ilvl w:val="0"/>
          <w:numId w:val="70"/>
        </w:numPr>
      </w:pPr>
      <w:r w:rsidRPr="0023722F">
        <w:t>Select the </w:t>
      </w:r>
      <w:r w:rsidRPr="0023722F">
        <w:rPr>
          <w:b/>
          <w:bCs/>
        </w:rPr>
        <w:t>X</w:t>
      </w:r>
      <w:r w:rsidRPr="0023722F">
        <w:t> in the upper-right to close out of the </w:t>
      </w:r>
      <w:proofErr w:type="gramStart"/>
      <w:r w:rsidRPr="0023722F">
        <w:rPr>
          <w:b/>
          <w:bCs/>
        </w:rPr>
        <w:t>Settings</w:t>
      </w:r>
      <w:proofErr w:type="gramEnd"/>
      <w:r w:rsidRPr="0023722F">
        <w:t>.</w:t>
      </w:r>
    </w:p>
    <w:p w14:paraId="33309680" w14:textId="77777777" w:rsidR="0023722F" w:rsidRPr="0023722F" w:rsidRDefault="0023722F" w:rsidP="0023722F">
      <w:pPr>
        <w:pStyle w:val="NoSpacing"/>
      </w:pPr>
      <w:r w:rsidRPr="0023722F">
        <w:t>Task 3.2 - Publish the agent</w:t>
      </w:r>
    </w:p>
    <w:p w14:paraId="6A0A8D01" w14:textId="77777777" w:rsidR="0023722F" w:rsidRPr="0023722F" w:rsidRDefault="0023722F" w:rsidP="0023722F">
      <w:pPr>
        <w:pStyle w:val="NoSpacing"/>
        <w:numPr>
          <w:ilvl w:val="0"/>
          <w:numId w:val="71"/>
        </w:numPr>
      </w:pPr>
      <w:r w:rsidRPr="0023722F">
        <w:t>Select </w:t>
      </w:r>
      <w:r w:rsidRPr="0023722F">
        <w:rPr>
          <w:b/>
          <w:bCs/>
        </w:rPr>
        <w:t>Publish</w:t>
      </w:r>
      <w:r w:rsidRPr="0023722F">
        <w:t> in the upper-right, then select </w:t>
      </w:r>
      <w:r w:rsidRPr="0023722F">
        <w:rPr>
          <w:b/>
          <w:bCs/>
        </w:rPr>
        <w:t>Publish</w:t>
      </w:r>
      <w:r w:rsidRPr="0023722F">
        <w:t> again.</w:t>
      </w:r>
    </w:p>
    <w:p w14:paraId="31D05DC5" w14:textId="77777777" w:rsidR="0023722F" w:rsidRPr="0023722F" w:rsidRDefault="0023722F" w:rsidP="0023722F">
      <w:pPr>
        <w:pStyle w:val="NoSpacing"/>
      </w:pPr>
      <w:r w:rsidRPr="0023722F">
        <w:t>Task 3.3 - Demo Website</w:t>
      </w:r>
    </w:p>
    <w:p w14:paraId="21AA1274" w14:textId="77777777" w:rsidR="0023722F" w:rsidRPr="0023722F" w:rsidRDefault="0023722F" w:rsidP="0023722F">
      <w:pPr>
        <w:pStyle w:val="NoSpacing"/>
        <w:numPr>
          <w:ilvl w:val="0"/>
          <w:numId w:val="72"/>
        </w:numPr>
      </w:pPr>
      <w:r w:rsidRPr="0023722F">
        <w:t>Select the </w:t>
      </w:r>
      <w:r w:rsidRPr="0023722F">
        <w:rPr>
          <w:b/>
          <w:bCs/>
        </w:rPr>
        <w:t>three dots</w:t>
      </w:r>
      <w:r w:rsidRPr="0023722F">
        <w:t> next to the </w:t>
      </w:r>
      <w:r w:rsidRPr="0023722F">
        <w:rPr>
          <w:b/>
          <w:bCs/>
        </w:rPr>
        <w:t>Settings</w:t>
      </w:r>
      <w:r w:rsidRPr="0023722F">
        <w:t> button in the upper-right of the screen and select </w:t>
      </w:r>
      <w:r w:rsidRPr="0023722F">
        <w:rPr>
          <w:b/>
          <w:bCs/>
        </w:rPr>
        <w:t>Go to demo website</w:t>
      </w:r>
      <w:r w:rsidRPr="0023722F">
        <w:t>.</w:t>
      </w:r>
    </w:p>
    <w:p w14:paraId="1492B559" w14:textId="77777777" w:rsidR="0023722F" w:rsidRPr="0023722F" w:rsidRDefault="0023722F" w:rsidP="0023722F">
      <w:pPr>
        <w:pStyle w:val="NoSpacing"/>
        <w:numPr>
          <w:ilvl w:val="0"/>
          <w:numId w:val="72"/>
        </w:numPr>
      </w:pPr>
      <w:r w:rsidRPr="0023722F">
        <w:t>In the </w:t>
      </w:r>
      <w:r w:rsidRPr="0023722F">
        <w:rPr>
          <w:b/>
          <w:bCs/>
        </w:rPr>
        <w:t>Type your message</w:t>
      </w:r>
      <w:r w:rsidRPr="0023722F">
        <w:t> text box, enter </w:t>
      </w:r>
      <w:r w:rsidRPr="0023722F">
        <w:rPr>
          <w:b/>
          <w:bCs/>
        </w:rPr>
        <w:t>I want to book a property</w:t>
      </w:r>
      <w:r w:rsidRPr="0023722F">
        <w:t>.</w:t>
      </w:r>
    </w:p>
    <w:p w14:paraId="5B43DC90" w14:textId="77777777" w:rsidR="0023722F" w:rsidRPr="0023722F" w:rsidRDefault="0023722F" w:rsidP="0023722F">
      <w:pPr>
        <w:pStyle w:val="NoSpacing"/>
        <w:numPr>
          <w:ilvl w:val="0"/>
          <w:numId w:val="72"/>
        </w:numPr>
      </w:pPr>
      <w:r w:rsidRPr="0023722F">
        <w:t>Answer the prompts to test the agent.</w:t>
      </w:r>
    </w:p>
    <w:p w14:paraId="55717A38" w14:textId="77777777" w:rsidR="0023722F" w:rsidRPr="0023722F" w:rsidRDefault="00000000" w:rsidP="0023722F">
      <w:pPr>
        <w:pStyle w:val="NoSpacing"/>
      </w:pPr>
      <w:r>
        <w:pict w14:anchorId="6D6BE243">
          <v:rect id="_x0000_i1026" style="width:0;height:1.5pt" o:hralign="center" o:hrstd="t" o:hrnoshade="t" o:hr="t" fillcolor="black" stroked="f"/>
        </w:pict>
      </w:r>
    </w:p>
    <w:p w14:paraId="7D6AA47C" w14:textId="77777777" w:rsidR="0023722F" w:rsidRPr="0023722F" w:rsidRDefault="0023722F" w:rsidP="0023722F">
      <w:pPr>
        <w:pStyle w:val="NoSpacing"/>
      </w:pPr>
      <w:r w:rsidRPr="0023722F">
        <w:t>Congratulations!</w:t>
      </w:r>
    </w:p>
    <w:p w14:paraId="7F3529B2" w14:textId="77777777" w:rsidR="0023722F" w:rsidRPr="0023722F" w:rsidRDefault="0023722F" w:rsidP="0023722F">
      <w:pPr>
        <w:pStyle w:val="NoSpacing"/>
      </w:pPr>
      <w:r w:rsidRPr="0023722F">
        <w:t>You have successfully completed this Lab. Click </w:t>
      </w:r>
      <w:r w:rsidRPr="0023722F">
        <w:rPr>
          <w:b/>
          <w:bCs/>
        </w:rPr>
        <w:t>Next</w:t>
      </w:r>
      <w:r w:rsidRPr="0023722F">
        <w:t> to advance to the next </w:t>
      </w:r>
      <w:r w:rsidRPr="0023722F">
        <w:rPr>
          <w:b/>
          <w:bCs/>
        </w:rPr>
        <w:t>Lab</w:t>
      </w:r>
      <w:r w:rsidRPr="0023722F">
        <w:t>.</w:t>
      </w:r>
    </w:p>
    <w:p w14:paraId="4B4B5A61" w14:textId="77777777" w:rsidR="0023722F" w:rsidRDefault="0023722F" w:rsidP="0012417D">
      <w:pPr>
        <w:pStyle w:val="NoSpacing"/>
      </w:pPr>
    </w:p>
    <w:p w14:paraId="7BB609D2" w14:textId="77777777" w:rsidR="0023722F" w:rsidRDefault="0023722F" w:rsidP="0012417D">
      <w:pPr>
        <w:pStyle w:val="NoSpacing"/>
      </w:pPr>
    </w:p>
    <w:p w14:paraId="6224D59B" w14:textId="77777777" w:rsidR="0023722F" w:rsidRPr="0023722F" w:rsidRDefault="0023722F" w:rsidP="0023722F">
      <w:pPr>
        <w:pStyle w:val="NoSpacing"/>
      </w:pPr>
      <w:r w:rsidRPr="0023722F">
        <w:t>Work with entities</w:t>
      </w:r>
    </w:p>
    <w:p w14:paraId="3A23978A" w14:textId="77777777" w:rsidR="0023722F" w:rsidRPr="0023722F" w:rsidRDefault="0023722F" w:rsidP="0023722F">
      <w:pPr>
        <w:pStyle w:val="NoSpacing"/>
      </w:pPr>
      <w:r w:rsidRPr="0023722F">
        <w:t>Scenario</w:t>
      </w:r>
    </w:p>
    <w:p w14:paraId="0279691F" w14:textId="77777777" w:rsidR="0023722F" w:rsidRPr="0023722F" w:rsidRDefault="0023722F" w:rsidP="0023722F">
      <w:pPr>
        <w:pStyle w:val="NoSpacing"/>
      </w:pPr>
      <w:r w:rsidRPr="0023722F">
        <w:t>In this exercise, you will:</w:t>
      </w:r>
    </w:p>
    <w:p w14:paraId="06C27187" w14:textId="77777777" w:rsidR="0023722F" w:rsidRPr="0023722F" w:rsidRDefault="0023722F" w:rsidP="0023722F">
      <w:pPr>
        <w:pStyle w:val="NoSpacing"/>
        <w:numPr>
          <w:ilvl w:val="0"/>
          <w:numId w:val="73"/>
        </w:numPr>
      </w:pPr>
      <w:r w:rsidRPr="0023722F">
        <w:t>Create and use entities</w:t>
      </w:r>
    </w:p>
    <w:p w14:paraId="6C8A0269" w14:textId="77777777" w:rsidR="0023722F" w:rsidRPr="0023722F" w:rsidRDefault="0023722F" w:rsidP="0023722F">
      <w:pPr>
        <w:pStyle w:val="NoSpacing"/>
      </w:pPr>
      <w:r w:rsidRPr="0023722F">
        <w:t>This exercise will take approximately </w:t>
      </w:r>
      <w:r w:rsidRPr="0023722F">
        <w:rPr>
          <w:b/>
          <w:bCs/>
        </w:rPr>
        <w:t>15</w:t>
      </w:r>
      <w:r w:rsidRPr="0023722F">
        <w:t> minutes to complete.</w:t>
      </w:r>
    </w:p>
    <w:p w14:paraId="058B7A16" w14:textId="77777777" w:rsidR="0023722F" w:rsidRPr="0023722F" w:rsidRDefault="0023722F" w:rsidP="0023722F">
      <w:pPr>
        <w:pStyle w:val="NoSpacing"/>
      </w:pPr>
      <w:r w:rsidRPr="0023722F">
        <w:t>What you will learn</w:t>
      </w:r>
    </w:p>
    <w:p w14:paraId="52D7639A" w14:textId="77777777" w:rsidR="0023722F" w:rsidRPr="0023722F" w:rsidRDefault="0023722F" w:rsidP="0023722F">
      <w:pPr>
        <w:pStyle w:val="NoSpacing"/>
        <w:numPr>
          <w:ilvl w:val="0"/>
          <w:numId w:val="74"/>
        </w:numPr>
      </w:pPr>
      <w:r w:rsidRPr="0023722F">
        <w:t>How to create and use entities to improve the agent</w:t>
      </w:r>
    </w:p>
    <w:p w14:paraId="2C14DAF8" w14:textId="77777777" w:rsidR="0023722F" w:rsidRPr="0023722F" w:rsidRDefault="0023722F" w:rsidP="0023722F">
      <w:pPr>
        <w:pStyle w:val="NoSpacing"/>
      </w:pPr>
      <w:r w:rsidRPr="0023722F">
        <w:t>High-level lab steps</w:t>
      </w:r>
    </w:p>
    <w:p w14:paraId="372135A2" w14:textId="77777777" w:rsidR="0023722F" w:rsidRPr="0023722F" w:rsidRDefault="0023722F" w:rsidP="0023722F">
      <w:pPr>
        <w:pStyle w:val="NoSpacing"/>
        <w:numPr>
          <w:ilvl w:val="0"/>
          <w:numId w:val="75"/>
        </w:numPr>
      </w:pPr>
      <w:r w:rsidRPr="0023722F">
        <w:t>Create entities</w:t>
      </w:r>
    </w:p>
    <w:p w14:paraId="10136404" w14:textId="77777777" w:rsidR="0023722F" w:rsidRPr="0023722F" w:rsidRDefault="0023722F" w:rsidP="0023722F">
      <w:pPr>
        <w:pStyle w:val="NoSpacing"/>
        <w:numPr>
          <w:ilvl w:val="0"/>
          <w:numId w:val="75"/>
        </w:numPr>
      </w:pPr>
      <w:r w:rsidRPr="0023722F">
        <w:t>Use entities in nodes</w:t>
      </w:r>
    </w:p>
    <w:p w14:paraId="52F0B0F6" w14:textId="77777777" w:rsidR="0023722F" w:rsidRPr="0023722F" w:rsidRDefault="0023722F" w:rsidP="0023722F">
      <w:pPr>
        <w:pStyle w:val="NoSpacing"/>
      </w:pPr>
      <w:r w:rsidRPr="0023722F">
        <w:t>Prerequisites</w:t>
      </w:r>
    </w:p>
    <w:p w14:paraId="76C1C074" w14:textId="77777777" w:rsidR="0023722F" w:rsidRPr="0023722F" w:rsidRDefault="0023722F" w:rsidP="0023722F">
      <w:pPr>
        <w:pStyle w:val="NoSpacing"/>
        <w:numPr>
          <w:ilvl w:val="0"/>
          <w:numId w:val="76"/>
        </w:numPr>
      </w:pPr>
      <w:r w:rsidRPr="0023722F">
        <w:t>Must have completed </w:t>
      </w:r>
      <w:r w:rsidRPr="0023722F">
        <w:rPr>
          <w:b/>
          <w:bCs/>
        </w:rPr>
        <w:t>Lab: Manage nodes</w:t>
      </w:r>
    </w:p>
    <w:p w14:paraId="02012259" w14:textId="77777777" w:rsidR="0023722F" w:rsidRPr="0023722F" w:rsidRDefault="0023722F" w:rsidP="0023722F">
      <w:pPr>
        <w:pStyle w:val="NoSpacing"/>
      </w:pPr>
      <w:r w:rsidRPr="0023722F">
        <w:t>Detailed steps</w:t>
      </w:r>
    </w:p>
    <w:p w14:paraId="008F5BB8" w14:textId="77777777" w:rsidR="0023722F" w:rsidRPr="0023722F" w:rsidRDefault="0023722F" w:rsidP="0023722F">
      <w:pPr>
        <w:pStyle w:val="NoSpacing"/>
      </w:pPr>
      <w:r w:rsidRPr="0023722F">
        <w:t>Exercise 1 - Create entities</w:t>
      </w:r>
    </w:p>
    <w:p w14:paraId="16BE5BD8" w14:textId="77777777" w:rsidR="0023722F" w:rsidRPr="0023722F" w:rsidRDefault="0023722F" w:rsidP="0023722F">
      <w:pPr>
        <w:pStyle w:val="NoSpacing"/>
      </w:pPr>
      <w:r w:rsidRPr="0023722F">
        <w:t>Microsoft Copilot Studio uses entities to understand user intent. There are many prebuilt entities included for commonly used information. You can create custom entities for your specific purpose.</w:t>
      </w:r>
    </w:p>
    <w:p w14:paraId="1FD62835" w14:textId="77777777" w:rsidR="0023722F" w:rsidRPr="0023722F" w:rsidRDefault="0023722F" w:rsidP="0023722F">
      <w:pPr>
        <w:pStyle w:val="NoSpacing"/>
      </w:pPr>
      <w:r w:rsidRPr="0023722F">
        <w:t>Task 1.1 - View prebuilt entities</w:t>
      </w:r>
    </w:p>
    <w:p w14:paraId="75D14F8D" w14:textId="77777777" w:rsidR="0023722F" w:rsidRPr="0023722F" w:rsidRDefault="0023722F" w:rsidP="0023722F">
      <w:pPr>
        <w:pStyle w:val="NoSpacing"/>
        <w:numPr>
          <w:ilvl w:val="0"/>
          <w:numId w:val="77"/>
        </w:numPr>
      </w:pPr>
      <w:r w:rsidRPr="0023722F">
        <w:t>Navigate to the Microsoft Copilot Studio portal https://copilotstudio.microsoft.com and ensure you are in the appropriate environment.</w:t>
      </w:r>
    </w:p>
    <w:p w14:paraId="79E5BF84" w14:textId="77777777" w:rsidR="0023722F" w:rsidRPr="0023722F" w:rsidRDefault="0023722F" w:rsidP="0023722F">
      <w:pPr>
        <w:pStyle w:val="NoSpacing"/>
        <w:numPr>
          <w:ilvl w:val="0"/>
          <w:numId w:val="77"/>
        </w:numPr>
      </w:pPr>
      <w:r w:rsidRPr="0023722F">
        <w:t>Select </w:t>
      </w:r>
      <w:r w:rsidRPr="0023722F">
        <w:rPr>
          <w:b/>
          <w:bCs/>
        </w:rPr>
        <w:t>Agents</w:t>
      </w:r>
      <w:r w:rsidRPr="0023722F">
        <w:t> from the left navigation pane.</w:t>
      </w:r>
    </w:p>
    <w:p w14:paraId="7DF12F59" w14:textId="77777777" w:rsidR="0023722F" w:rsidRPr="0023722F" w:rsidRDefault="0023722F" w:rsidP="0023722F">
      <w:pPr>
        <w:pStyle w:val="NoSpacing"/>
        <w:numPr>
          <w:ilvl w:val="0"/>
          <w:numId w:val="77"/>
        </w:numPr>
      </w:pPr>
      <w:r w:rsidRPr="0023722F">
        <w:t>Select the </w:t>
      </w:r>
      <w:r w:rsidRPr="0023722F">
        <w:rPr>
          <w:b/>
          <w:bCs/>
        </w:rPr>
        <w:t>Real Estate Booking Service</w:t>
      </w:r>
      <w:r w:rsidRPr="0023722F">
        <w:t> you created in the earlier lab.</w:t>
      </w:r>
    </w:p>
    <w:p w14:paraId="28B2680A" w14:textId="77777777" w:rsidR="0023722F" w:rsidRPr="0023722F" w:rsidRDefault="0023722F" w:rsidP="0023722F">
      <w:pPr>
        <w:pStyle w:val="NoSpacing"/>
        <w:numPr>
          <w:ilvl w:val="0"/>
          <w:numId w:val="77"/>
        </w:numPr>
      </w:pPr>
      <w:r w:rsidRPr="0023722F">
        <w:t>Select </w:t>
      </w:r>
      <w:r w:rsidRPr="0023722F">
        <w:rPr>
          <w:b/>
          <w:bCs/>
        </w:rPr>
        <w:t>Settings</w:t>
      </w:r>
      <w:r w:rsidRPr="0023722F">
        <w:t> in the upper-right of the screen.</w:t>
      </w:r>
    </w:p>
    <w:p w14:paraId="5F4E011A" w14:textId="77777777" w:rsidR="0023722F" w:rsidRPr="0023722F" w:rsidRDefault="0023722F" w:rsidP="0023722F">
      <w:pPr>
        <w:pStyle w:val="NoSpacing"/>
        <w:numPr>
          <w:ilvl w:val="0"/>
          <w:numId w:val="77"/>
        </w:numPr>
      </w:pPr>
      <w:r w:rsidRPr="0023722F">
        <w:lastRenderedPageBreak/>
        <w:t>Select the </w:t>
      </w:r>
      <w:r w:rsidRPr="0023722F">
        <w:rPr>
          <w:b/>
          <w:bCs/>
        </w:rPr>
        <w:t>Entities</w:t>
      </w:r>
      <w:r w:rsidRPr="0023722F">
        <w:t> tab.</w:t>
      </w:r>
    </w:p>
    <w:p w14:paraId="4E8D287F" w14:textId="0B35322B" w:rsidR="0023722F" w:rsidRPr="0023722F" w:rsidRDefault="0023722F" w:rsidP="0023722F">
      <w:pPr>
        <w:pStyle w:val="NoSpacing"/>
      </w:pPr>
      <w:r w:rsidRPr="0023722F">
        <w:rPr>
          <w:noProof/>
        </w:rPr>
        <w:drawing>
          <wp:inline distT="0" distB="0" distL="0" distR="0" wp14:anchorId="01292010" wp14:editId="4CAC5B3E">
            <wp:extent cx="6858000" cy="4049395"/>
            <wp:effectExtent l="0" t="0" r="0" b="8255"/>
            <wp:docPr id="706253964" name="Picture 134" descr="Screenshot of the Entitie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Screenshot of the Entities tab."/>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858000" cy="4049395"/>
                    </a:xfrm>
                    <a:prstGeom prst="rect">
                      <a:avLst/>
                    </a:prstGeom>
                    <a:noFill/>
                    <a:ln>
                      <a:noFill/>
                    </a:ln>
                  </pic:spPr>
                </pic:pic>
              </a:graphicData>
            </a:graphic>
          </wp:inline>
        </w:drawing>
      </w:r>
    </w:p>
    <w:p w14:paraId="1857791D" w14:textId="77777777" w:rsidR="0023722F" w:rsidRPr="0023722F" w:rsidRDefault="0023722F" w:rsidP="0023722F">
      <w:pPr>
        <w:pStyle w:val="NoSpacing"/>
      </w:pPr>
      <w:r w:rsidRPr="0023722F">
        <w:t>Task 1.2 - Create the property type entity</w:t>
      </w:r>
    </w:p>
    <w:p w14:paraId="6ECE135E" w14:textId="77777777" w:rsidR="0023722F" w:rsidRPr="0023722F" w:rsidRDefault="0023722F" w:rsidP="0023722F">
      <w:pPr>
        <w:pStyle w:val="NoSpacing"/>
        <w:numPr>
          <w:ilvl w:val="0"/>
          <w:numId w:val="78"/>
        </w:numPr>
      </w:pPr>
      <w:r w:rsidRPr="0023722F">
        <w:t>Select </w:t>
      </w:r>
      <w:r w:rsidRPr="0023722F">
        <w:rPr>
          <w:b/>
          <w:bCs/>
        </w:rPr>
        <w:t>+ Add an entity</w:t>
      </w:r>
      <w:r w:rsidRPr="0023722F">
        <w:t> and select </w:t>
      </w:r>
      <w:r w:rsidRPr="0023722F">
        <w:rPr>
          <w:b/>
          <w:bCs/>
        </w:rPr>
        <w:t>+ New entity</w:t>
      </w:r>
      <w:r w:rsidRPr="0023722F">
        <w:t>.</w:t>
      </w:r>
    </w:p>
    <w:p w14:paraId="72C9E213" w14:textId="2A48F9E8" w:rsidR="0023722F" w:rsidRPr="0023722F" w:rsidRDefault="0023722F" w:rsidP="0023722F">
      <w:pPr>
        <w:pStyle w:val="NoSpacing"/>
      </w:pPr>
      <w:r w:rsidRPr="0023722F">
        <w:rPr>
          <w:noProof/>
        </w:rPr>
        <w:lastRenderedPageBreak/>
        <w:drawing>
          <wp:inline distT="0" distB="0" distL="0" distR="0" wp14:anchorId="21BFA882" wp14:editId="777A4F81">
            <wp:extent cx="6858000" cy="5312410"/>
            <wp:effectExtent l="0" t="0" r="0" b="2540"/>
            <wp:docPr id="1901890886" name="Picture 133" descr="Screenshot of the selecting the method for a new 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Screenshot of the selecting the method for a new entity."/>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858000" cy="5312410"/>
                    </a:xfrm>
                    <a:prstGeom prst="rect">
                      <a:avLst/>
                    </a:prstGeom>
                    <a:noFill/>
                    <a:ln>
                      <a:noFill/>
                    </a:ln>
                  </pic:spPr>
                </pic:pic>
              </a:graphicData>
            </a:graphic>
          </wp:inline>
        </w:drawing>
      </w:r>
    </w:p>
    <w:p w14:paraId="45F2E684" w14:textId="77777777" w:rsidR="0023722F" w:rsidRPr="0023722F" w:rsidRDefault="0023722F" w:rsidP="0023722F">
      <w:pPr>
        <w:pStyle w:val="NoSpacing"/>
        <w:numPr>
          <w:ilvl w:val="0"/>
          <w:numId w:val="78"/>
        </w:numPr>
      </w:pPr>
      <w:r w:rsidRPr="0023722F">
        <w:t>Select the </w:t>
      </w:r>
      <w:r w:rsidRPr="0023722F">
        <w:rPr>
          <w:b/>
          <w:bCs/>
        </w:rPr>
        <w:t>Closed list</w:t>
      </w:r>
      <w:r w:rsidRPr="0023722F">
        <w:t> tile.</w:t>
      </w:r>
    </w:p>
    <w:p w14:paraId="12823A49" w14:textId="77777777" w:rsidR="0023722F" w:rsidRPr="0023722F" w:rsidRDefault="0023722F" w:rsidP="0023722F">
      <w:pPr>
        <w:pStyle w:val="NoSpacing"/>
        <w:numPr>
          <w:ilvl w:val="0"/>
          <w:numId w:val="78"/>
        </w:numPr>
      </w:pPr>
      <w:r w:rsidRPr="0023722F">
        <w:t>Enter </w:t>
      </w:r>
      <w:r w:rsidRPr="0023722F">
        <w:rPr>
          <w:b/>
          <w:bCs/>
        </w:rPr>
        <w:t>Property Type</w:t>
      </w:r>
      <w:r w:rsidRPr="0023722F">
        <w:t> in the </w:t>
      </w:r>
      <w:r w:rsidRPr="0023722F">
        <w:rPr>
          <w:b/>
          <w:bCs/>
        </w:rPr>
        <w:t>Name</w:t>
      </w:r>
      <w:r w:rsidRPr="0023722F">
        <w:t> field.</w:t>
      </w:r>
    </w:p>
    <w:p w14:paraId="2902BE50" w14:textId="77777777" w:rsidR="0023722F" w:rsidRPr="0023722F" w:rsidRDefault="0023722F" w:rsidP="0023722F">
      <w:pPr>
        <w:pStyle w:val="NoSpacing"/>
        <w:numPr>
          <w:ilvl w:val="0"/>
          <w:numId w:val="78"/>
        </w:numPr>
      </w:pPr>
      <w:r w:rsidRPr="0023722F">
        <w:t>Enter </w:t>
      </w:r>
      <w:r w:rsidRPr="0023722F">
        <w:rPr>
          <w:b/>
          <w:bCs/>
        </w:rPr>
        <w:t>Apartment</w:t>
      </w:r>
      <w:r w:rsidRPr="0023722F">
        <w:t> in the </w:t>
      </w:r>
      <w:r w:rsidRPr="0023722F">
        <w:rPr>
          <w:b/>
          <w:bCs/>
        </w:rPr>
        <w:t>Enter item</w:t>
      </w:r>
      <w:r w:rsidRPr="0023722F">
        <w:t> field and select </w:t>
      </w:r>
      <w:r w:rsidRPr="0023722F">
        <w:rPr>
          <w:b/>
          <w:bCs/>
        </w:rPr>
        <w:t>Add</w:t>
      </w:r>
      <w:r w:rsidRPr="0023722F">
        <w:t>.</w:t>
      </w:r>
    </w:p>
    <w:p w14:paraId="694BDAF4" w14:textId="77777777" w:rsidR="0023722F" w:rsidRPr="0023722F" w:rsidRDefault="0023722F" w:rsidP="0023722F">
      <w:pPr>
        <w:pStyle w:val="NoSpacing"/>
        <w:numPr>
          <w:ilvl w:val="0"/>
          <w:numId w:val="78"/>
        </w:numPr>
      </w:pPr>
      <w:r w:rsidRPr="0023722F">
        <w:t>Enter </w:t>
      </w:r>
      <w:r w:rsidRPr="0023722F">
        <w:rPr>
          <w:b/>
          <w:bCs/>
        </w:rPr>
        <w:t>Condominium</w:t>
      </w:r>
      <w:r w:rsidRPr="0023722F">
        <w:t> in the </w:t>
      </w:r>
      <w:r w:rsidRPr="0023722F">
        <w:rPr>
          <w:b/>
          <w:bCs/>
        </w:rPr>
        <w:t>Enter item</w:t>
      </w:r>
      <w:r w:rsidRPr="0023722F">
        <w:t> field and select </w:t>
      </w:r>
      <w:r w:rsidRPr="0023722F">
        <w:rPr>
          <w:b/>
          <w:bCs/>
        </w:rPr>
        <w:t>Add</w:t>
      </w:r>
      <w:r w:rsidRPr="0023722F">
        <w:t>.</w:t>
      </w:r>
    </w:p>
    <w:p w14:paraId="1E1B9EF4" w14:textId="77777777" w:rsidR="0023722F" w:rsidRPr="0023722F" w:rsidRDefault="0023722F" w:rsidP="0023722F">
      <w:pPr>
        <w:pStyle w:val="NoSpacing"/>
        <w:numPr>
          <w:ilvl w:val="0"/>
          <w:numId w:val="78"/>
        </w:numPr>
      </w:pPr>
      <w:r w:rsidRPr="0023722F">
        <w:t>Enter </w:t>
      </w:r>
      <w:r w:rsidRPr="0023722F">
        <w:rPr>
          <w:b/>
          <w:bCs/>
        </w:rPr>
        <w:t>Duplex</w:t>
      </w:r>
      <w:r w:rsidRPr="0023722F">
        <w:t> in the </w:t>
      </w:r>
      <w:r w:rsidRPr="0023722F">
        <w:rPr>
          <w:b/>
          <w:bCs/>
        </w:rPr>
        <w:t>Enter item</w:t>
      </w:r>
      <w:r w:rsidRPr="0023722F">
        <w:t> field and select </w:t>
      </w:r>
      <w:r w:rsidRPr="0023722F">
        <w:rPr>
          <w:b/>
          <w:bCs/>
        </w:rPr>
        <w:t>Add</w:t>
      </w:r>
      <w:r w:rsidRPr="0023722F">
        <w:t>.</w:t>
      </w:r>
    </w:p>
    <w:p w14:paraId="24ADC817" w14:textId="77777777" w:rsidR="0023722F" w:rsidRPr="0023722F" w:rsidRDefault="0023722F" w:rsidP="0023722F">
      <w:pPr>
        <w:pStyle w:val="NoSpacing"/>
        <w:numPr>
          <w:ilvl w:val="0"/>
          <w:numId w:val="78"/>
        </w:numPr>
      </w:pPr>
      <w:r w:rsidRPr="0023722F">
        <w:t>Enter </w:t>
      </w:r>
      <w:r w:rsidRPr="0023722F">
        <w:rPr>
          <w:b/>
          <w:bCs/>
        </w:rPr>
        <w:t>House</w:t>
      </w:r>
      <w:r w:rsidRPr="0023722F">
        <w:t> in the </w:t>
      </w:r>
      <w:r w:rsidRPr="0023722F">
        <w:rPr>
          <w:b/>
          <w:bCs/>
        </w:rPr>
        <w:t>Enter item</w:t>
      </w:r>
      <w:r w:rsidRPr="0023722F">
        <w:t> field and select </w:t>
      </w:r>
      <w:r w:rsidRPr="0023722F">
        <w:rPr>
          <w:b/>
          <w:bCs/>
        </w:rPr>
        <w:t>Add</w:t>
      </w:r>
      <w:r w:rsidRPr="0023722F">
        <w:t>.</w:t>
      </w:r>
    </w:p>
    <w:p w14:paraId="39E1DED7" w14:textId="77777777" w:rsidR="0023722F" w:rsidRPr="0023722F" w:rsidRDefault="0023722F" w:rsidP="0023722F">
      <w:pPr>
        <w:pStyle w:val="NoSpacing"/>
        <w:numPr>
          <w:ilvl w:val="0"/>
          <w:numId w:val="78"/>
        </w:numPr>
      </w:pPr>
      <w:r w:rsidRPr="0023722F">
        <w:t>Select </w:t>
      </w:r>
      <w:r w:rsidRPr="0023722F">
        <w:rPr>
          <w:b/>
          <w:bCs/>
        </w:rPr>
        <w:t>+ Synonyms</w:t>
      </w:r>
      <w:r w:rsidRPr="0023722F">
        <w:t> for </w:t>
      </w:r>
      <w:r w:rsidRPr="0023722F">
        <w:rPr>
          <w:b/>
          <w:bCs/>
        </w:rPr>
        <w:t>Apartment</w:t>
      </w:r>
      <w:r w:rsidRPr="0023722F">
        <w:t>, enter </w:t>
      </w:r>
      <w:r w:rsidRPr="0023722F">
        <w:rPr>
          <w:b/>
          <w:bCs/>
        </w:rPr>
        <w:t>Flat</w:t>
      </w:r>
      <w:r w:rsidRPr="0023722F">
        <w:t> and select the </w:t>
      </w:r>
      <w:r w:rsidRPr="0023722F">
        <w:rPr>
          <w:b/>
          <w:bCs/>
        </w:rPr>
        <w:t>+</w:t>
      </w:r>
      <w:r w:rsidRPr="0023722F">
        <w:t> icon and select </w:t>
      </w:r>
      <w:r w:rsidRPr="0023722F">
        <w:rPr>
          <w:b/>
          <w:bCs/>
        </w:rPr>
        <w:t>Done</w:t>
      </w:r>
      <w:r w:rsidRPr="0023722F">
        <w:t>.</w:t>
      </w:r>
    </w:p>
    <w:p w14:paraId="292EB8B2" w14:textId="77777777" w:rsidR="0023722F" w:rsidRPr="0023722F" w:rsidRDefault="0023722F" w:rsidP="0023722F">
      <w:pPr>
        <w:pStyle w:val="NoSpacing"/>
        <w:numPr>
          <w:ilvl w:val="0"/>
          <w:numId w:val="78"/>
        </w:numPr>
      </w:pPr>
      <w:r w:rsidRPr="0023722F">
        <w:t>Select </w:t>
      </w:r>
      <w:r w:rsidRPr="0023722F">
        <w:rPr>
          <w:b/>
          <w:bCs/>
        </w:rPr>
        <w:t>+ Synonyms</w:t>
      </w:r>
      <w:r w:rsidRPr="0023722F">
        <w:t> for </w:t>
      </w:r>
      <w:r w:rsidRPr="0023722F">
        <w:rPr>
          <w:b/>
          <w:bCs/>
        </w:rPr>
        <w:t>Condominium</w:t>
      </w:r>
      <w:r w:rsidRPr="0023722F">
        <w:t>, enter </w:t>
      </w:r>
      <w:r w:rsidRPr="0023722F">
        <w:rPr>
          <w:b/>
          <w:bCs/>
        </w:rPr>
        <w:t>Townhouse</w:t>
      </w:r>
      <w:r w:rsidRPr="0023722F">
        <w:t> and select the </w:t>
      </w:r>
      <w:r w:rsidRPr="0023722F">
        <w:rPr>
          <w:b/>
          <w:bCs/>
        </w:rPr>
        <w:t>+</w:t>
      </w:r>
      <w:r w:rsidRPr="0023722F">
        <w:t> icon and select </w:t>
      </w:r>
      <w:r w:rsidRPr="0023722F">
        <w:rPr>
          <w:b/>
          <w:bCs/>
        </w:rPr>
        <w:t>Done</w:t>
      </w:r>
      <w:r w:rsidRPr="0023722F">
        <w:t>.</w:t>
      </w:r>
    </w:p>
    <w:p w14:paraId="00704F4C" w14:textId="77777777" w:rsidR="0023722F" w:rsidRPr="0023722F" w:rsidRDefault="0023722F" w:rsidP="0023722F">
      <w:pPr>
        <w:pStyle w:val="NoSpacing"/>
        <w:numPr>
          <w:ilvl w:val="0"/>
          <w:numId w:val="78"/>
        </w:numPr>
      </w:pPr>
      <w:r w:rsidRPr="0023722F">
        <w:t>Select </w:t>
      </w:r>
      <w:r w:rsidRPr="0023722F">
        <w:rPr>
          <w:b/>
          <w:bCs/>
        </w:rPr>
        <w:t>+ Synonyms</w:t>
      </w:r>
      <w:r w:rsidRPr="0023722F">
        <w:t> for </w:t>
      </w:r>
      <w:r w:rsidRPr="0023722F">
        <w:rPr>
          <w:b/>
          <w:bCs/>
        </w:rPr>
        <w:t>House</w:t>
      </w:r>
      <w:r w:rsidRPr="0023722F">
        <w:t>, enter </w:t>
      </w:r>
      <w:r w:rsidRPr="0023722F">
        <w:rPr>
          <w:b/>
          <w:bCs/>
        </w:rPr>
        <w:t>Single-family home</w:t>
      </w:r>
      <w:r w:rsidRPr="0023722F">
        <w:t> and select the </w:t>
      </w:r>
      <w:r w:rsidRPr="0023722F">
        <w:rPr>
          <w:b/>
          <w:bCs/>
        </w:rPr>
        <w:t>+</w:t>
      </w:r>
      <w:r w:rsidRPr="0023722F">
        <w:t> icon and select </w:t>
      </w:r>
      <w:r w:rsidRPr="0023722F">
        <w:rPr>
          <w:b/>
          <w:bCs/>
        </w:rPr>
        <w:t>Done</w:t>
      </w:r>
      <w:r w:rsidRPr="0023722F">
        <w:t>.</w:t>
      </w:r>
    </w:p>
    <w:p w14:paraId="6F9EC6C9" w14:textId="77777777" w:rsidR="0023722F" w:rsidRPr="0023722F" w:rsidRDefault="0023722F" w:rsidP="0023722F">
      <w:pPr>
        <w:pStyle w:val="NoSpacing"/>
        <w:numPr>
          <w:ilvl w:val="0"/>
          <w:numId w:val="78"/>
        </w:numPr>
      </w:pPr>
      <w:r w:rsidRPr="0023722F">
        <w:t>Enable </w:t>
      </w:r>
      <w:r w:rsidRPr="0023722F">
        <w:rPr>
          <w:b/>
          <w:bCs/>
        </w:rPr>
        <w:t>Smart matching</w:t>
      </w:r>
      <w:r w:rsidRPr="0023722F">
        <w:t>.</w:t>
      </w:r>
    </w:p>
    <w:p w14:paraId="393D055B" w14:textId="53F29FFC" w:rsidR="0023722F" w:rsidRPr="0023722F" w:rsidRDefault="0023722F" w:rsidP="0023722F">
      <w:pPr>
        <w:pStyle w:val="NoSpacing"/>
      </w:pPr>
      <w:r w:rsidRPr="0023722F">
        <w:rPr>
          <w:noProof/>
        </w:rPr>
        <w:lastRenderedPageBreak/>
        <w:drawing>
          <wp:inline distT="0" distB="0" distL="0" distR="0" wp14:anchorId="50B03A86" wp14:editId="5D3EF966">
            <wp:extent cx="6858000" cy="3395345"/>
            <wp:effectExtent l="0" t="0" r="0" b="0"/>
            <wp:docPr id="133171821" name="Picture 132" descr="Screenshot of the a new 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Screenshot of the a new entity."/>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858000" cy="3395345"/>
                    </a:xfrm>
                    <a:prstGeom prst="rect">
                      <a:avLst/>
                    </a:prstGeom>
                    <a:noFill/>
                    <a:ln>
                      <a:noFill/>
                    </a:ln>
                  </pic:spPr>
                </pic:pic>
              </a:graphicData>
            </a:graphic>
          </wp:inline>
        </w:drawing>
      </w:r>
    </w:p>
    <w:p w14:paraId="75034E7E" w14:textId="77777777" w:rsidR="0023722F" w:rsidRPr="0023722F" w:rsidRDefault="0023722F" w:rsidP="0023722F">
      <w:pPr>
        <w:pStyle w:val="NoSpacing"/>
        <w:numPr>
          <w:ilvl w:val="0"/>
          <w:numId w:val="78"/>
        </w:numPr>
      </w:pPr>
      <w:r w:rsidRPr="0023722F">
        <w:t>Select </w:t>
      </w:r>
      <w:r w:rsidRPr="0023722F">
        <w:rPr>
          <w:b/>
          <w:bCs/>
        </w:rPr>
        <w:t>Save</w:t>
      </w:r>
      <w:r w:rsidRPr="0023722F">
        <w:t>.</w:t>
      </w:r>
    </w:p>
    <w:p w14:paraId="1AE74132" w14:textId="77777777" w:rsidR="0023722F" w:rsidRPr="0023722F" w:rsidRDefault="0023722F" w:rsidP="0023722F">
      <w:pPr>
        <w:pStyle w:val="NoSpacing"/>
        <w:numPr>
          <w:ilvl w:val="0"/>
          <w:numId w:val="78"/>
        </w:numPr>
      </w:pPr>
      <w:r w:rsidRPr="0023722F">
        <w:t>Select </w:t>
      </w:r>
      <w:r w:rsidRPr="0023722F">
        <w:rPr>
          <w:b/>
          <w:bCs/>
        </w:rPr>
        <w:t>Close</w:t>
      </w:r>
      <w:r w:rsidRPr="0023722F">
        <w:t>.</w:t>
      </w:r>
    </w:p>
    <w:p w14:paraId="34BCD3BC" w14:textId="77777777" w:rsidR="0023722F" w:rsidRPr="0023722F" w:rsidRDefault="0023722F" w:rsidP="0023722F">
      <w:pPr>
        <w:pStyle w:val="NoSpacing"/>
      </w:pPr>
      <w:r w:rsidRPr="0023722F">
        <w:t>Task 1.3 - Create number of bedrooms entity</w:t>
      </w:r>
    </w:p>
    <w:p w14:paraId="4B13B275" w14:textId="77777777" w:rsidR="0023722F" w:rsidRPr="0023722F" w:rsidRDefault="0023722F" w:rsidP="0023722F">
      <w:pPr>
        <w:pStyle w:val="NoSpacing"/>
        <w:numPr>
          <w:ilvl w:val="0"/>
          <w:numId w:val="79"/>
        </w:numPr>
      </w:pPr>
      <w:r w:rsidRPr="0023722F">
        <w:t>Select </w:t>
      </w:r>
      <w:r w:rsidRPr="0023722F">
        <w:rPr>
          <w:b/>
          <w:bCs/>
        </w:rPr>
        <w:t>+ Add an entity</w:t>
      </w:r>
      <w:r w:rsidRPr="0023722F">
        <w:t> and select </w:t>
      </w:r>
      <w:r w:rsidRPr="0023722F">
        <w:rPr>
          <w:b/>
          <w:bCs/>
        </w:rPr>
        <w:t>+ New entity</w:t>
      </w:r>
      <w:r w:rsidRPr="0023722F">
        <w:t>.</w:t>
      </w:r>
    </w:p>
    <w:p w14:paraId="4DB20034" w14:textId="77777777" w:rsidR="0023722F" w:rsidRPr="0023722F" w:rsidRDefault="0023722F" w:rsidP="0023722F">
      <w:pPr>
        <w:pStyle w:val="NoSpacing"/>
        <w:numPr>
          <w:ilvl w:val="0"/>
          <w:numId w:val="79"/>
        </w:numPr>
      </w:pPr>
      <w:r w:rsidRPr="0023722F">
        <w:t>Select the </w:t>
      </w:r>
      <w:r w:rsidRPr="0023722F">
        <w:rPr>
          <w:b/>
          <w:bCs/>
        </w:rPr>
        <w:t>Regular expression (Regex)</w:t>
      </w:r>
      <w:r w:rsidRPr="0023722F">
        <w:t> tile.</w:t>
      </w:r>
    </w:p>
    <w:p w14:paraId="40BEB297" w14:textId="77777777" w:rsidR="0023722F" w:rsidRPr="0023722F" w:rsidRDefault="0023722F" w:rsidP="0023722F">
      <w:pPr>
        <w:pStyle w:val="NoSpacing"/>
        <w:numPr>
          <w:ilvl w:val="0"/>
          <w:numId w:val="79"/>
        </w:numPr>
      </w:pPr>
      <w:r w:rsidRPr="0023722F">
        <w:t>Enter </w:t>
      </w:r>
      <w:r w:rsidRPr="0023722F">
        <w:rPr>
          <w:b/>
          <w:bCs/>
        </w:rPr>
        <w:t>Number of Bedrooms</w:t>
      </w:r>
      <w:r w:rsidRPr="0023722F">
        <w:t> in the </w:t>
      </w:r>
      <w:r w:rsidRPr="0023722F">
        <w:rPr>
          <w:b/>
          <w:bCs/>
        </w:rPr>
        <w:t>Name</w:t>
      </w:r>
      <w:r w:rsidRPr="0023722F">
        <w:t> field.</w:t>
      </w:r>
    </w:p>
    <w:p w14:paraId="6ED633AD" w14:textId="77777777" w:rsidR="0023722F" w:rsidRPr="0023722F" w:rsidRDefault="0023722F" w:rsidP="0023722F">
      <w:pPr>
        <w:pStyle w:val="NoSpacing"/>
        <w:numPr>
          <w:ilvl w:val="0"/>
          <w:numId w:val="79"/>
        </w:numPr>
      </w:pPr>
      <w:r w:rsidRPr="0023722F">
        <w:t>Enter </w:t>
      </w:r>
      <w:r w:rsidRPr="0023722F">
        <w:rPr>
          <w:b/>
          <w:bCs/>
        </w:rPr>
        <w:t>[1-5]</w:t>
      </w:r>
      <w:r w:rsidRPr="0023722F">
        <w:t> in the </w:t>
      </w:r>
      <w:r w:rsidRPr="0023722F">
        <w:rPr>
          <w:b/>
          <w:bCs/>
        </w:rPr>
        <w:t>Pattern</w:t>
      </w:r>
      <w:r w:rsidRPr="0023722F">
        <w:t> field.</w:t>
      </w:r>
    </w:p>
    <w:p w14:paraId="2A897879" w14:textId="77777777" w:rsidR="0023722F" w:rsidRPr="0023722F" w:rsidRDefault="0023722F" w:rsidP="0023722F">
      <w:pPr>
        <w:pStyle w:val="NoSpacing"/>
        <w:numPr>
          <w:ilvl w:val="0"/>
          <w:numId w:val="79"/>
        </w:numPr>
      </w:pPr>
      <w:r w:rsidRPr="0023722F">
        <w:t>Select </w:t>
      </w:r>
      <w:r w:rsidRPr="0023722F">
        <w:rPr>
          <w:b/>
          <w:bCs/>
        </w:rPr>
        <w:t>Save</w:t>
      </w:r>
      <w:r w:rsidRPr="0023722F">
        <w:t>.</w:t>
      </w:r>
    </w:p>
    <w:p w14:paraId="76DF80E9" w14:textId="77777777" w:rsidR="0023722F" w:rsidRPr="0023722F" w:rsidRDefault="0023722F" w:rsidP="0023722F">
      <w:pPr>
        <w:pStyle w:val="NoSpacing"/>
        <w:numPr>
          <w:ilvl w:val="0"/>
          <w:numId w:val="79"/>
        </w:numPr>
      </w:pPr>
      <w:r w:rsidRPr="0023722F">
        <w:t>Select </w:t>
      </w:r>
      <w:r w:rsidRPr="0023722F">
        <w:rPr>
          <w:b/>
          <w:bCs/>
        </w:rPr>
        <w:t>Close</w:t>
      </w:r>
      <w:r w:rsidRPr="0023722F">
        <w:t>.</w:t>
      </w:r>
    </w:p>
    <w:p w14:paraId="77616B5E" w14:textId="77777777" w:rsidR="0023722F" w:rsidRPr="0023722F" w:rsidRDefault="0023722F" w:rsidP="0023722F">
      <w:pPr>
        <w:pStyle w:val="NoSpacing"/>
      </w:pPr>
      <w:r w:rsidRPr="0023722F">
        <w:t>Exercise 2 - Use entities to improve the agent</w:t>
      </w:r>
    </w:p>
    <w:p w14:paraId="6F60F7BF" w14:textId="77777777" w:rsidR="0023722F" w:rsidRPr="0023722F" w:rsidRDefault="0023722F" w:rsidP="0023722F">
      <w:pPr>
        <w:pStyle w:val="NoSpacing"/>
      </w:pPr>
      <w:r w:rsidRPr="0023722F">
        <w:t>Use entities in the conversational flow to improve the agent.</w:t>
      </w:r>
    </w:p>
    <w:p w14:paraId="760D4B4D" w14:textId="77777777" w:rsidR="0023722F" w:rsidRPr="0023722F" w:rsidRDefault="0023722F" w:rsidP="0023722F">
      <w:pPr>
        <w:pStyle w:val="NoSpacing"/>
      </w:pPr>
      <w:r w:rsidRPr="0023722F">
        <w:t>Task 2.1 - Use entities</w:t>
      </w:r>
    </w:p>
    <w:p w14:paraId="770EBEFB" w14:textId="77777777" w:rsidR="0023722F" w:rsidRPr="0023722F" w:rsidRDefault="0023722F" w:rsidP="0023722F">
      <w:pPr>
        <w:pStyle w:val="NoSpacing"/>
        <w:numPr>
          <w:ilvl w:val="0"/>
          <w:numId w:val="80"/>
        </w:numPr>
      </w:pPr>
      <w:r w:rsidRPr="0023722F">
        <w:t>Select the </w:t>
      </w:r>
      <w:r w:rsidRPr="0023722F">
        <w:rPr>
          <w:b/>
          <w:bCs/>
        </w:rPr>
        <w:t>X</w:t>
      </w:r>
      <w:r w:rsidRPr="0023722F">
        <w:t> icon in the top-right to close out of Settings and return to your agent.</w:t>
      </w:r>
    </w:p>
    <w:p w14:paraId="0BC1A6B0" w14:textId="77777777" w:rsidR="0023722F" w:rsidRPr="0023722F" w:rsidRDefault="0023722F" w:rsidP="0023722F">
      <w:pPr>
        <w:pStyle w:val="NoSpacing"/>
        <w:numPr>
          <w:ilvl w:val="0"/>
          <w:numId w:val="80"/>
        </w:numPr>
      </w:pPr>
      <w:r w:rsidRPr="0023722F">
        <w:t>Select the </w:t>
      </w:r>
      <w:r w:rsidRPr="0023722F">
        <w:rPr>
          <w:b/>
          <w:bCs/>
        </w:rPr>
        <w:t>Topics</w:t>
      </w:r>
      <w:r w:rsidRPr="0023722F">
        <w:t> tab.</w:t>
      </w:r>
    </w:p>
    <w:p w14:paraId="1F245906" w14:textId="77777777" w:rsidR="0023722F" w:rsidRPr="0023722F" w:rsidRDefault="0023722F" w:rsidP="0023722F">
      <w:pPr>
        <w:pStyle w:val="NoSpacing"/>
        <w:numPr>
          <w:ilvl w:val="0"/>
          <w:numId w:val="80"/>
        </w:numPr>
      </w:pPr>
      <w:r w:rsidRPr="0023722F">
        <w:t>Select the </w:t>
      </w:r>
      <w:r w:rsidRPr="0023722F">
        <w:rPr>
          <w:b/>
          <w:bCs/>
        </w:rPr>
        <w:t>Book a Real Estate Showing</w:t>
      </w:r>
      <w:r w:rsidRPr="0023722F">
        <w:t> topic.</w:t>
      </w:r>
    </w:p>
    <w:p w14:paraId="5077FFAA" w14:textId="77777777" w:rsidR="0023722F" w:rsidRPr="0023722F" w:rsidRDefault="0023722F" w:rsidP="0023722F">
      <w:pPr>
        <w:pStyle w:val="NoSpacing"/>
        <w:numPr>
          <w:ilvl w:val="0"/>
          <w:numId w:val="80"/>
        </w:numPr>
      </w:pPr>
      <w:r w:rsidRPr="0023722F">
        <w:t xml:space="preserve">Select the </w:t>
      </w:r>
      <w:proofErr w:type="spellStart"/>
      <w:r w:rsidRPr="0023722F">
        <w:t>the</w:t>
      </w:r>
      <w:proofErr w:type="spellEnd"/>
      <w:r w:rsidRPr="0023722F">
        <w:t> </w:t>
      </w:r>
      <w:r w:rsidRPr="0023722F">
        <w:rPr>
          <w:b/>
          <w:bCs/>
        </w:rPr>
        <w:t>+</w:t>
      </w:r>
      <w:r w:rsidRPr="0023722F">
        <w:t> icon between the </w:t>
      </w:r>
      <w:r w:rsidRPr="0023722F">
        <w:rPr>
          <w:b/>
          <w:bCs/>
        </w:rPr>
        <w:t>Condition</w:t>
      </w:r>
      <w:r w:rsidRPr="0023722F">
        <w:t> and property </w:t>
      </w:r>
      <w:r w:rsidRPr="0023722F">
        <w:rPr>
          <w:b/>
          <w:bCs/>
        </w:rPr>
        <w:t>Question</w:t>
      </w:r>
      <w:r w:rsidRPr="0023722F">
        <w:t> nodes, then select </w:t>
      </w:r>
      <w:r w:rsidRPr="0023722F">
        <w:rPr>
          <w:b/>
          <w:bCs/>
        </w:rPr>
        <w:t>Ask a question</w:t>
      </w:r>
      <w:r w:rsidRPr="0023722F">
        <w:t>.</w:t>
      </w:r>
    </w:p>
    <w:p w14:paraId="2697F759" w14:textId="77777777" w:rsidR="0023722F" w:rsidRPr="0023722F" w:rsidRDefault="0023722F" w:rsidP="0023722F">
      <w:pPr>
        <w:pStyle w:val="NoSpacing"/>
        <w:numPr>
          <w:ilvl w:val="0"/>
          <w:numId w:val="80"/>
        </w:numPr>
      </w:pPr>
      <w:r w:rsidRPr="0023722F">
        <w:t>In the </w:t>
      </w:r>
      <w:r w:rsidRPr="0023722F">
        <w:rPr>
          <w:b/>
          <w:bCs/>
        </w:rPr>
        <w:t>Enter a message</w:t>
      </w:r>
      <w:r w:rsidRPr="0023722F">
        <w:t> field, enter the following text:</w:t>
      </w:r>
    </w:p>
    <w:p w14:paraId="2EF8DBF6" w14:textId="77777777" w:rsidR="0023722F" w:rsidRPr="0023722F" w:rsidRDefault="0023722F" w:rsidP="0023722F">
      <w:pPr>
        <w:pStyle w:val="NoSpacing"/>
      </w:pPr>
      <w:r w:rsidRPr="0023722F">
        <w:t>What type of property do you want to see?</w:t>
      </w:r>
    </w:p>
    <w:p w14:paraId="1C1B42E9" w14:textId="77777777" w:rsidR="0023722F" w:rsidRPr="0023722F" w:rsidRDefault="0023722F" w:rsidP="0023722F">
      <w:pPr>
        <w:pStyle w:val="NoSpacing"/>
        <w:numPr>
          <w:ilvl w:val="0"/>
          <w:numId w:val="80"/>
        </w:numPr>
      </w:pPr>
      <w:r w:rsidRPr="0023722F">
        <w:t>Select </w:t>
      </w:r>
      <w:r w:rsidRPr="0023722F">
        <w:rPr>
          <w:b/>
          <w:bCs/>
        </w:rPr>
        <w:t>Property Type</w:t>
      </w:r>
      <w:r w:rsidRPr="0023722F">
        <w:t> for </w:t>
      </w:r>
      <w:r w:rsidRPr="0023722F">
        <w:rPr>
          <w:b/>
          <w:bCs/>
        </w:rPr>
        <w:t>Identify</w:t>
      </w:r>
      <w:r w:rsidRPr="0023722F">
        <w:t>.</w:t>
      </w:r>
    </w:p>
    <w:p w14:paraId="5CE2B69D" w14:textId="77777777" w:rsidR="0023722F" w:rsidRPr="0023722F" w:rsidRDefault="0023722F" w:rsidP="0023722F">
      <w:pPr>
        <w:pStyle w:val="NoSpacing"/>
        <w:numPr>
          <w:ilvl w:val="0"/>
          <w:numId w:val="80"/>
        </w:numPr>
      </w:pPr>
      <w:r w:rsidRPr="0023722F">
        <w:t>Select </w:t>
      </w:r>
      <w:r w:rsidRPr="0023722F">
        <w:rPr>
          <w:b/>
          <w:bCs/>
        </w:rPr>
        <w:t>Select options for user</w:t>
      </w:r>
      <w:r w:rsidRPr="0023722F">
        <w:t> and check the </w:t>
      </w:r>
      <w:r w:rsidRPr="0023722F">
        <w:rPr>
          <w:b/>
          <w:bCs/>
        </w:rPr>
        <w:t>Display</w:t>
      </w:r>
      <w:r w:rsidRPr="0023722F">
        <w:t> option for all four values.</w:t>
      </w:r>
    </w:p>
    <w:p w14:paraId="00849A4D" w14:textId="77777777" w:rsidR="0023722F" w:rsidRPr="0023722F" w:rsidRDefault="0023722F" w:rsidP="0023722F">
      <w:pPr>
        <w:pStyle w:val="NoSpacing"/>
        <w:numPr>
          <w:ilvl w:val="0"/>
          <w:numId w:val="80"/>
        </w:numPr>
      </w:pPr>
      <w:r w:rsidRPr="0023722F">
        <w:t>Select the variable in </w:t>
      </w:r>
      <w:r w:rsidRPr="0023722F">
        <w:rPr>
          <w:b/>
          <w:bCs/>
        </w:rPr>
        <w:t>Save user response as</w:t>
      </w:r>
      <w:r w:rsidRPr="0023722F">
        <w:t> and enter </w:t>
      </w:r>
      <w:proofErr w:type="spellStart"/>
      <w:r w:rsidRPr="0023722F">
        <w:rPr>
          <w:b/>
          <w:bCs/>
        </w:rPr>
        <w:t>PropertyType</w:t>
      </w:r>
      <w:proofErr w:type="spellEnd"/>
      <w:r w:rsidRPr="0023722F">
        <w:t> for </w:t>
      </w:r>
      <w:r w:rsidRPr="0023722F">
        <w:rPr>
          <w:b/>
          <w:bCs/>
        </w:rPr>
        <w:t>Variable name</w:t>
      </w:r>
    </w:p>
    <w:p w14:paraId="7A2039B6" w14:textId="4B1AB539" w:rsidR="0023722F" w:rsidRPr="0023722F" w:rsidRDefault="0023722F" w:rsidP="0023722F">
      <w:pPr>
        <w:pStyle w:val="NoSpacing"/>
      </w:pPr>
      <w:r w:rsidRPr="0023722F">
        <w:rPr>
          <w:noProof/>
        </w:rPr>
        <w:lastRenderedPageBreak/>
        <w:drawing>
          <wp:inline distT="0" distB="0" distL="0" distR="0" wp14:anchorId="13C20DF9" wp14:editId="172A4160">
            <wp:extent cx="6438900" cy="5314950"/>
            <wp:effectExtent l="0" t="0" r="0" b="0"/>
            <wp:docPr id="6964258" name="Picture 131" descr="Screenshot of the a new 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Screenshot of the a new entity."/>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38900" cy="5314950"/>
                    </a:xfrm>
                    <a:prstGeom prst="rect">
                      <a:avLst/>
                    </a:prstGeom>
                    <a:noFill/>
                    <a:ln>
                      <a:noFill/>
                    </a:ln>
                  </pic:spPr>
                </pic:pic>
              </a:graphicData>
            </a:graphic>
          </wp:inline>
        </w:drawing>
      </w:r>
    </w:p>
    <w:p w14:paraId="4152EEBC" w14:textId="77777777" w:rsidR="0023722F" w:rsidRPr="0023722F" w:rsidRDefault="0023722F" w:rsidP="0023722F">
      <w:pPr>
        <w:pStyle w:val="NoSpacing"/>
        <w:numPr>
          <w:ilvl w:val="0"/>
          <w:numId w:val="80"/>
        </w:numPr>
      </w:pPr>
      <w:r w:rsidRPr="0023722F">
        <w:t xml:space="preserve">Select the </w:t>
      </w:r>
      <w:proofErr w:type="spellStart"/>
      <w:r w:rsidRPr="0023722F">
        <w:t>the</w:t>
      </w:r>
      <w:proofErr w:type="spellEnd"/>
      <w:r w:rsidRPr="0023722F">
        <w:t> </w:t>
      </w:r>
      <w:r w:rsidRPr="0023722F">
        <w:rPr>
          <w:b/>
          <w:bCs/>
        </w:rPr>
        <w:t>+</w:t>
      </w:r>
      <w:r w:rsidRPr="0023722F">
        <w:t> icon below the new </w:t>
      </w:r>
      <w:r w:rsidRPr="0023722F">
        <w:rPr>
          <w:b/>
          <w:bCs/>
        </w:rPr>
        <w:t>Question</w:t>
      </w:r>
      <w:r w:rsidRPr="0023722F">
        <w:t> node and select </w:t>
      </w:r>
      <w:r w:rsidRPr="0023722F">
        <w:rPr>
          <w:b/>
          <w:bCs/>
        </w:rPr>
        <w:t>Ask a question</w:t>
      </w:r>
      <w:r w:rsidRPr="0023722F">
        <w:t>.</w:t>
      </w:r>
    </w:p>
    <w:p w14:paraId="259D6BCE" w14:textId="77777777" w:rsidR="0023722F" w:rsidRPr="0023722F" w:rsidRDefault="0023722F" w:rsidP="0023722F">
      <w:pPr>
        <w:pStyle w:val="NoSpacing"/>
        <w:numPr>
          <w:ilvl w:val="0"/>
          <w:numId w:val="80"/>
        </w:numPr>
      </w:pPr>
      <w:r w:rsidRPr="0023722F">
        <w:t>In the </w:t>
      </w:r>
      <w:r w:rsidRPr="0023722F">
        <w:rPr>
          <w:b/>
          <w:bCs/>
        </w:rPr>
        <w:t>Enter a message</w:t>
      </w:r>
      <w:r w:rsidRPr="0023722F">
        <w:t> field, enter the following text:</w:t>
      </w:r>
    </w:p>
    <w:p w14:paraId="233D7895" w14:textId="77777777" w:rsidR="0023722F" w:rsidRPr="0023722F" w:rsidRDefault="0023722F" w:rsidP="0023722F">
      <w:pPr>
        <w:pStyle w:val="NoSpacing"/>
      </w:pPr>
      <w:r w:rsidRPr="0023722F">
        <w:t>How many bedrooms do you need?</w:t>
      </w:r>
    </w:p>
    <w:p w14:paraId="0847AF32" w14:textId="77777777" w:rsidR="0023722F" w:rsidRPr="0023722F" w:rsidRDefault="0023722F" w:rsidP="0023722F">
      <w:pPr>
        <w:pStyle w:val="NoSpacing"/>
        <w:numPr>
          <w:ilvl w:val="0"/>
          <w:numId w:val="80"/>
        </w:numPr>
      </w:pPr>
      <w:r w:rsidRPr="0023722F">
        <w:t>Select </w:t>
      </w:r>
      <w:r w:rsidRPr="0023722F">
        <w:rPr>
          <w:b/>
          <w:bCs/>
        </w:rPr>
        <w:t>Number of Bedrooms</w:t>
      </w:r>
      <w:r w:rsidRPr="0023722F">
        <w:t> for </w:t>
      </w:r>
      <w:r w:rsidRPr="0023722F">
        <w:rPr>
          <w:b/>
          <w:bCs/>
        </w:rPr>
        <w:t>Identify</w:t>
      </w:r>
      <w:r w:rsidRPr="0023722F">
        <w:t>.</w:t>
      </w:r>
    </w:p>
    <w:p w14:paraId="4118B415" w14:textId="77777777" w:rsidR="0023722F" w:rsidRPr="0023722F" w:rsidRDefault="0023722F" w:rsidP="0023722F">
      <w:pPr>
        <w:pStyle w:val="NoSpacing"/>
        <w:numPr>
          <w:ilvl w:val="0"/>
          <w:numId w:val="80"/>
        </w:numPr>
      </w:pPr>
      <w:r w:rsidRPr="0023722F">
        <w:t>Select the variable in </w:t>
      </w:r>
      <w:r w:rsidRPr="0023722F">
        <w:rPr>
          <w:b/>
          <w:bCs/>
        </w:rPr>
        <w:t>Save user response as</w:t>
      </w:r>
      <w:r w:rsidRPr="0023722F">
        <w:t> and enter </w:t>
      </w:r>
      <w:proofErr w:type="spellStart"/>
      <w:r w:rsidRPr="0023722F">
        <w:rPr>
          <w:b/>
          <w:bCs/>
        </w:rPr>
        <w:t>NumberofBedrooms</w:t>
      </w:r>
      <w:proofErr w:type="spellEnd"/>
      <w:r w:rsidRPr="0023722F">
        <w:t> for </w:t>
      </w:r>
      <w:r w:rsidRPr="0023722F">
        <w:rPr>
          <w:b/>
          <w:bCs/>
        </w:rPr>
        <w:t>Variable name</w:t>
      </w:r>
    </w:p>
    <w:p w14:paraId="6BC155D4" w14:textId="77777777" w:rsidR="0023722F" w:rsidRPr="0023722F" w:rsidRDefault="0023722F" w:rsidP="0023722F">
      <w:pPr>
        <w:pStyle w:val="NoSpacing"/>
        <w:numPr>
          <w:ilvl w:val="0"/>
          <w:numId w:val="80"/>
        </w:numPr>
      </w:pPr>
      <w:r w:rsidRPr="0023722F">
        <w:t>Select </w:t>
      </w:r>
      <w:r w:rsidRPr="0023722F">
        <w:rPr>
          <w:b/>
          <w:bCs/>
        </w:rPr>
        <w:t>Save</w:t>
      </w:r>
      <w:r w:rsidRPr="0023722F">
        <w:t>.</w:t>
      </w:r>
    </w:p>
    <w:p w14:paraId="73069BCD" w14:textId="77777777" w:rsidR="0023722F" w:rsidRPr="0023722F" w:rsidRDefault="00000000" w:rsidP="0023722F">
      <w:pPr>
        <w:pStyle w:val="NoSpacing"/>
      </w:pPr>
      <w:r>
        <w:pict w14:anchorId="169EB8D1">
          <v:rect id="_x0000_i1027" style="width:0;height:1.5pt" o:hralign="center" o:hrstd="t" o:hrnoshade="t" o:hr="t" fillcolor="black" stroked="f"/>
        </w:pict>
      </w:r>
    </w:p>
    <w:p w14:paraId="5F93F5FE" w14:textId="77777777" w:rsidR="0023722F" w:rsidRPr="0023722F" w:rsidRDefault="0023722F" w:rsidP="0023722F">
      <w:pPr>
        <w:pStyle w:val="NoSpacing"/>
      </w:pPr>
      <w:r w:rsidRPr="0023722F">
        <w:t>Congratulations!</w:t>
      </w:r>
    </w:p>
    <w:p w14:paraId="4A50E81D" w14:textId="77777777" w:rsidR="0023722F" w:rsidRPr="0023722F" w:rsidRDefault="0023722F" w:rsidP="0023722F">
      <w:pPr>
        <w:pStyle w:val="NoSpacing"/>
      </w:pPr>
      <w:r w:rsidRPr="0023722F">
        <w:t>You have successfully completed this Lab. Click </w:t>
      </w:r>
      <w:r w:rsidRPr="0023722F">
        <w:rPr>
          <w:b/>
          <w:bCs/>
        </w:rPr>
        <w:t>Next</w:t>
      </w:r>
      <w:r w:rsidRPr="0023722F">
        <w:t> to advance to the next </w:t>
      </w:r>
      <w:r w:rsidRPr="0023722F">
        <w:rPr>
          <w:b/>
          <w:bCs/>
        </w:rPr>
        <w:t>Lab</w:t>
      </w:r>
      <w:r w:rsidRPr="0023722F">
        <w:t>.</w:t>
      </w:r>
    </w:p>
    <w:p w14:paraId="4F115A52" w14:textId="77777777" w:rsidR="0023722F" w:rsidRDefault="0023722F" w:rsidP="0012417D">
      <w:pPr>
        <w:pStyle w:val="NoSpacing"/>
      </w:pPr>
    </w:p>
    <w:p w14:paraId="490F2BDD" w14:textId="77777777" w:rsidR="0023722F" w:rsidRDefault="0023722F" w:rsidP="0012417D">
      <w:pPr>
        <w:pStyle w:val="NoSpacing"/>
      </w:pPr>
    </w:p>
    <w:p w14:paraId="73590B7E" w14:textId="77777777" w:rsidR="0023722F" w:rsidRDefault="0023722F" w:rsidP="0012417D">
      <w:pPr>
        <w:pStyle w:val="NoSpacing"/>
      </w:pPr>
    </w:p>
    <w:p w14:paraId="6F980275" w14:textId="77777777" w:rsidR="0023722F" w:rsidRPr="0023722F" w:rsidRDefault="0023722F" w:rsidP="0023722F">
      <w:pPr>
        <w:pStyle w:val="NoSpacing"/>
      </w:pPr>
      <w:r w:rsidRPr="0023722F">
        <w:t>Create agent actions</w:t>
      </w:r>
    </w:p>
    <w:p w14:paraId="35A32A5B" w14:textId="77777777" w:rsidR="0023722F" w:rsidRPr="0023722F" w:rsidRDefault="0023722F" w:rsidP="0023722F">
      <w:pPr>
        <w:pStyle w:val="NoSpacing"/>
      </w:pPr>
      <w:r w:rsidRPr="0023722F">
        <w:t>Scenario</w:t>
      </w:r>
    </w:p>
    <w:p w14:paraId="4F9CB59B" w14:textId="77777777" w:rsidR="0023722F" w:rsidRPr="0023722F" w:rsidRDefault="0023722F" w:rsidP="0023722F">
      <w:pPr>
        <w:pStyle w:val="NoSpacing"/>
      </w:pPr>
      <w:r w:rsidRPr="0023722F">
        <w:t>In this exercise, you will:</w:t>
      </w:r>
    </w:p>
    <w:p w14:paraId="49EFDF43" w14:textId="77777777" w:rsidR="0023722F" w:rsidRPr="0023722F" w:rsidRDefault="0023722F" w:rsidP="0023722F">
      <w:pPr>
        <w:pStyle w:val="NoSpacing"/>
        <w:numPr>
          <w:ilvl w:val="0"/>
          <w:numId w:val="81"/>
        </w:numPr>
      </w:pPr>
      <w:r w:rsidRPr="0023722F">
        <w:t>Create agent actions using Power Automate cloud flows</w:t>
      </w:r>
    </w:p>
    <w:p w14:paraId="1254F305" w14:textId="77777777" w:rsidR="0023722F" w:rsidRPr="0023722F" w:rsidRDefault="0023722F" w:rsidP="0023722F">
      <w:pPr>
        <w:pStyle w:val="NoSpacing"/>
      </w:pPr>
      <w:r w:rsidRPr="0023722F">
        <w:t>This exercise will take approximately </w:t>
      </w:r>
      <w:r w:rsidRPr="0023722F">
        <w:rPr>
          <w:b/>
          <w:bCs/>
        </w:rPr>
        <w:t>30</w:t>
      </w:r>
      <w:r w:rsidRPr="0023722F">
        <w:t> minutes to complete.</w:t>
      </w:r>
    </w:p>
    <w:p w14:paraId="5FFBCCF3" w14:textId="77777777" w:rsidR="0023722F" w:rsidRPr="0023722F" w:rsidRDefault="0023722F" w:rsidP="0023722F">
      <w:pPr>
        <w:pStyle w:val="NoSpacing"/>
      </w:pPr>
      <w:r w:rsidRPr="0023722F">
        <w:t>What you will learn</w:t>
      </w:r>
    </w:p>
    <w:p w14:paraId="59F260B7" w14:textId="77777777" w:rsidR="0023722F" w:rsidRPr="0023722F" w:rsidRDefault="0023722F" w:rsidP="0023722F">
      <w:pPr>
        <w:pStyle w:val="NoSpacing"/>
        <w:numPr>
          <w:ilvl w:val="0"/>
          <w:numId w:val="82"/>
        </w:numPr>
      </w:pPr>
      <w:r w:rsidRPr="0023722F">
        <w:t>How to add use Power Automate to access data in Microsoft Dataverse</w:t>
      </w:r>
    </w:p>
    <w:p w14:paraId="42752F89" w14:textId="77777777" w:rsidR="0023722F" w:rsidRPr="0023722F" w:rsidRDefault="0023722F" w:rsidP="0023722F">
      <w:pPr>
        <w:pStyle w:val="NoSpacing"/>
      </w:pPr>
      <w:r w:rsidRPr="0023722F">
        <w:t>High-level lab steps</w:t>
      </w:r>
    </w:p>
    <w:p w14:paraId="24AD798E" w14:textId="77777777" w:rsidR="0023722F" w:rsidRPr="0023722F" w:rsidRDefault="0023722F" w:rsidP="0023722F">
      <w:pPr>
        <w:pStyle w:val="NoSpacing"/>
        <w:numPr>
          <w:ilvl w:val="0"/>
          <w:numId w:val="83"/>
        </w:numPr>
      </w:pPr>
      <w:r w:rsidRPr="0023722F">
        <w:t>Create a Power Automate cloud flow to retrieve Dataverse data with an agent action</w:t>
      </w:r>
    </w:p>
    <w:p w14:paraId="2E1D0DCF" w14:textId="77777777" w:rsidR="0023722F" w:rsidRPr="0023722F" w:rsidRDefault="0023722F" w:rsidP="0023722F">
      <w:pPr>
        <w:pStyle w:val="NoSpacing"/>
        <w:numPr>
          <w:ilvl w:val="0"/>
          <w:numId w:val="83"/>
        </w:numPr>
      </w:pPr>
      <w:r w:rsidRPr="0023722F">
        <w:t>Create a Power Automate cloud flow to create Dataverse data with an agent action</w:t>
      </w:r>
    </w:p>
    <w:p w14:paraId="2BA79425" w14:textId="77777777" w:rsidR="0023722F" w:rsidRPr="0023722F" w:rsidRDefault="0023722F" w:rsidP="0023722F">
      <w:pPr>
        <w:pStyle w:val="NoSpacing"/>
      </w:pPr>
      <w:r w:rsidRPr="0023722F">
        <w:lastRenderedPageBreak/>
        <w:t>Prerequisites</w:t>
      </w:r>
    </w:p>
    <w:p w14:paraId="56EB1007" w14:textId="77777777" w:rsidR="0023722F" w:rsidRPr="0023722F" w:rsidRDefault="0023722F" w:rsidP="0023722F">
      <w:pPr>
        <w:pStyle w:val="NoSpacing"/>
        <w:numPr>
          <w:ilvl w:val="0"/>
          <w:numId w:val="84"/>
        </w:numPr>
      </w:pPr>
      <w:r w:rsidRPr="0023722F">
        <w:t>Must have completed </w:t>
      </w:r>
      <w:r w:rsidRPr="0023722F">
        <w:rPr>
          <w:b/>
          <w:bCs/>
        </w:rPr>
        <w:t>Lab: Work with entities</w:t>
      </w:r>
    </w:p>
    <w:p w14:paraId="12D2CC6A" w14:textId="77777777" w:rsidR="0023722F" w:rsidRPr="0023722F" w:rsidRDefault="0023722F" w:rsidP="0023722F">
      <w:pPr>
        <w:pStyle w:val="NoSpacing"/>
      </w:pPr>
      <w:r w:rsidRPr="0023722F">
        <w:t>Detailed steps</w:t>
      </w:r>
    </w:p>
    <w:p w14:paraId="3BF8B941" w14:textId="77777777" w:rsidR="0023722F" w:rsidRPr="0023722F" w:rsidRDefault="0023722F" w:rsidP="0023722F">
      <w:pPr>
        <w:pStyle w:val="NoSpacing"/>
      </w:pPr>
      <w:r w:rsidRPr="0023722F">
        <w:t>Exercise 1 - Create agent action to retrieve data from Dataverse</w:t>
      </w:r>
    </w:p>
    <w:p w14:paraId="4FE7B5AC" w14:textId="77777777" w:rsidR="0023722F" w:rsidRPr="0023722F" w:rsidRDefault="0023722F" w:rsidP="0023722F">
      <w:pPr>
        <w:pStyle w:val="NoSpacing"/>
      </w:pPr>
      <w:r w:rsidRPr="0023722F">
        <w:t>Microsoft Copilot Studio can access data in Microsoft Dataverse using Power Automate cloud flows.</w:t>
      </w:r>
    </w:p>
    <w:p w14:paraId="07317722" w14:textId="77777777" w:rsidR="0023722F" w:rsidRPr="0023722F" w:rsidRDefault="0023722F" w:rsidP="0023722F">
      <w:pPr>
        <w:pStyle w:val="NoSpacing"/>
      </w:pPr>
      <w:r w:rsidRPr="0023722F">
        <w:t>Task 1.1 - Create Power Automate flow to retrieve a property</w:t>
      </w:r>
    </w:p>
    <w:p w14:paraId="0FB3F932" w14:textId="77777777" w:rsidR="0023722F" w:rsidRPr="0023722F" w:rsidRDefault="0023722F" w:rsidP="0023722F">
      <w:pPr>
        <w:pStyle w:val="NoSpacing"/>
        <w:numPr>
          <w:ilvl w:val="0"/>
          <w:numId w:val="85"/>
        </w:numPr>
      </w:pPr>
      <w:r w:rsidRPr="0023722F">
        <w:t>Navigate to the Microsoft Copilot Studio portal https://copilotstudio.microsoft.com and ensure you are in the appropriate environment.</w:t>
      </w:r>
    </w:p>
    <w:p w14:paraId="066B9C3B" w14:textId="77777777" w:rsidR="0023722F" w:rsidRPr="0023722F" w:rsidRDefault="0023722F" w:rsidP="0023722F">
      <w:pPr>
        <w:pStyle w:val="NoSpacing"/>
        <w:numPr>
          <w:ilvl w:val="0"/>
          <w:numId w:val="85"/>
        </w:numPr>
      </w:pPr>
      <w:r w:rsidRPr="0023722F">
        <w:t>Select </w:t>
      </w:r>
      <w:r w:rsidRPr="0023722F">
        <w:rPr>
          <w:b/>
          <w:bCs/>
        </w:rPr>
        <w:t>Agents</w:t>
      </w:r>
      <w:r w:rsidRPr="0023722F">
        <w:t> from the left navigation pane.</w:t>
      </w:r>
    </w:p>
    <w:p w14:paraId="69552539" w14:textId="77777777" w:rsidR="0023722F" w:rsidRPr="0023722F" w:rsidRDefault="0023722F" w:rsidP="0023722F">
      <w:pPr>
        <w:pStyle w:val="NoSpacing"/>
        <w:numPr>
          <w:ilvl w:val="0"/>
          <w:numId w:val="85"/>
        </w:numPr>
      </w:pPr>
      <w:r w:rsidRPr="0023722F">
        <w:t>Select the </w:t>
      </w:r>
      <w:r w:rsidRPr="0023722F">
        <w:rPr>
          <w:b/>
          <w:bCs/>
        </w:rPr>
        <w:t>Real Estate Booking Service</w:t>
      </w:r>
      <w:r w:rsidRPr="0023722F">
        <w:t> you created in the earlier lab.</w:t>
      </w:r>
    </w:p>
    <w:p w14:paraId="0281F8D7" w14:textId="77777777" w:rsidR="0023722F" w:rsidRPr="0023722F" w:rsidRDefault="0023722F" w:rsidP="0023722F">
      <w:pPr>
        <w:pStyle w:val="NoSpacing"/>
        <w:numPr>
          <w:ilvl w:val="0"/>
          <w:numId w:val="85"/>
        </w:numPr>
      </w:pPr>
      <w:r w:rsidRPr="0023722F">
        <w:t>Select the </w:t>
      </w:r>
      <w:r w:rsidRPr="0023722F">
        <w:rPr>
          <w:b/>
          <w:bCs/>
        </w:rPr>
        <w:t>Actions</w:t>
      </w:r>
      <w:r w:rsidRPr="0023722F">
        <w:t> tab.</w:t>
      </w:r>
    </w:p>
    <w:p w14:paraId="4F34109E" w14:textId="77777777" w:rsidR="0023722F" w:rsidRPr="0023722F" w:rsidRDefault="0023722F" w:rsidP="0023722F">
      <w:pPr>
        <w:pStyle w:val="NoSpacing"/>
        <w:numPr>
          <w:ilvl w:val="0"/>
          <w:numId w:val="85"/>
        </w:numPr>
      </w:pPr>
      <w:r w:rsidRPr="0023722F">
        <w:t>Select </w:t>
      </w:r>
      <w:r w:rsidRPr="0023722F">
        <w:rPr>
          <w:b/>
          <w:bCs/>
        </w:rPr>
        <w:t>+ Add an action</w:t>
      </w:r>
      <w:r w:rsidRPr="0023722F">
        <w:t>.</w:t>
      </w:r>
    </w:p>
    <w:p w14:paraId="1B6E664E" w14:textId="77777777" w:rsidR="0023722F" w:rsidRPr="0023722F" w:rsidRDefault="0023722F" w:rsidP="0023722F">
      <w:pPr>
        <w:pStyle w:val="NoSpacing"/>
        <w:numPr>
          <w:ilvl w:val="0"/>
          <w:numId w:val="85"/>
        </w:numPr>
      </w:pPr>
      <w:r w:rsidRPr="0023722F">
        <w:t>Select the </w:t>
      </w:r>
      <w:r w:rsidRPr="0023722F">
        <w:rPr>
          <w:b/>
          <w:bCs/>
        </w:rPr>
        <w:t>ellipses (…)</w:t>
      </w:r>
      <w:r w:rsidRPr="0023722F">
        <w:t> and select </w:t>
      </w:r>
      <w:r w:rsidRPr="0023722F">
        <w:rPr>
          <w:b/>
          <w:bCs/>
        </w:rPr>
        <w:t>Flow</w:t>
      </w:r>
      <w:r w:rsidRPr="0023722F">
        <w:t>.</w:t>
      </w:r>
    </w:p>
    <w:p w14:paraId="75576DD6" w14:textId="66B4F11A" w:rsidR="0023722F" w:rsidRPr="0023722F" w:rsidRDefault="0023722F" w:rsidP="0023722F">
      <w:pPr>
        <w:pStyle w:val="NoSpacing"/>
      </w:pPr>
      <w:r w:rsidRPr="0023722F">
        <w:rPr>
          <w:noProof/>
        </w:rPr>
        <w:drawing>
          <wp:inline distT="0" distB="0" distL="0" distR="0" wp14:anchorId="25316EAB" wp14:editId="44CC2504">
            <wp:extent cx="6858000" cy="2860675"/>
            <wp:effectExtent l="0" t="0" r="0" b="0"/>
            <wp:docPr id="611445448" name="Picture 172" descr="Screenshot of step 1 of add an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descr="Screenshot of step 1 of add an action."/>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858000" cy="2860675"/>
                    </a:xfrm>
                    <a:prstGeom prst="rect">
                      <a:avLst/>
                    </a:prstGeom>
                    <a:noFill/>
                    <a:ln>
                      <a:noFill/>
                    </a:ln>
                  </pic:spPr>
                </pic:pic>
              </a:graphicData>
            </a:graphic>
          </wp:inline>
        </w:drawing>
      </w:r>
    </w:p>
    <w:p w14:paraId="361DB117" w14:textId="77777777" w:rsidR="0023722F" w:rsidRPr="0023722F" w:rsidRDefault="0023722F" w:rsidP="0023722F">
      <w:pPr>
        <w:pStyle w:val="NoSpacing"/>
        <w:numPr>
          <w:ilvl w:val="0"/>
          <w:numId w:val="85"/>
        </w:numPr>
      </w:pPr>
      <w:r w:rsidRPr="0023722F">
        <w:t>Select </w:t>
      </w:r>
      <w:r w:rsidRPr="0023722F">
        <w:rPr>
          <w:b/>
          <w:bCs/>
        </w:rPr>
        <w:t>New action</w:t>
      </w:r>
      <w:r w:rsidRPr="0023722F">
        <w:t> and select </w:t>
      </w:r>
      <w:r w:rsidRPr="0023722F">
        <w:rPr>
          <w:b/>
          <w:bCs/>
        </w:rPr>
        <w:t>New Power Automate flow</w:t>
      </w:r>
      <w:r w:rsidRPr="0023722F">
        <w:t>.</w:t>
      </w:r>
    </w:p>
    <w:p w14:paraId="2C1F8D0F" w14:textId="77777777" w:rsidR="0023722F" w:rsidRPr="0023722F" w:rsidRDefault="0023722F" w:rsidP="0023722F">
      <w:pPr>
        <w:pStyle w:val="NoSpacing"/>
        <w:numPr>
          <w:ilvl w:val="0"/>
          <w:numId w:val="85"/>
        </w:numPr>
      </w:pPr>
      <w:r w:rsidRPr="0023722F">
        <w:t>Select </w:t>
      </w:r>
      <w:r w:rsidRPr="0023722F">
        <w:rPr>
          <w:b/>
          <w:bCs/>
        </w:rPr>
        <w:t>Run a flow from Copilot</w:t>
      </w:r>
      <w:r w:rsidRPr="0023722F">
        <w:t> in the top-left of the screen and enter Get Property as the flow name.</w:t>
      </w:r>
    </w:p>
    <w:p w14:paraId="517339C9" w14:textId="77777777" w:rsidR="0023722F" w:rsidRPr="0023722F" w:rsidRDefault="0023722F" w:rsidP="0023722F">
      <w:pPr>
        <w:pStyle w:val="NoSpacing"/>
        <w:numPr>
          <w:ilvl w:val="0"/>
          <w:numId w:val="85"/>
        </w:numPr>
      </w:pPr>
      <w:r w:rsidRPr="0023722F">
        <w:t>Select the trigger step </w:t>
      </w:r>
      <w:r w:rsidRPr="0023722F">
        <w:rPr>
          <w:b/>
          <w:bCs/>
        </w:rPr>
        <w:t>When an agent calls the flow</w:t>
      </w:r>
      <w:r w:rsidRPr="0023722F">
        <w:t> and select </w:t>
      </w:r>
      <w:r w:rsidRPr="0023722F">
        <w:rPr>
          <w:b/>
          <w:bCs/>
        </w:rPr>
        <w:t>+ Add an input</w:t>
      </w:r>
      <w:r w:rsidRPr="0023722F">
        <w:t>.</w:t>
      </w:r>
    </w:p>
    <w:p w14:paraId="4C7CBCD8" w14:textId="77777777" w:rsidR="0023722F" w:rsidRPr="0023722F" w:rsidRDefault="0023722F" w:rsidP="0023722F">
      <w:pPr>
        <w:pStyle w:val="NoSpacing"/>
        <w:numPr>
          <w:ilvl w:val="0"/>
          <w:numId w:val="85"/>
        </w:numPr>
      </w:pPr>
      <w:r w:rsidRPr="0023722F">
        <w:t>Select </w:t>
      </w:r>
      <w:r w:rsidRPr="0023722F">
        <w:rPr>
          <w:b/>
          <w:bCs/>
        </w:rPr>
        <w:t>Text</w:t>
      </w:r>
      <w:r w:rsidRPr="0023722F">
        <w:t>.</w:t>
      </w:r>
    </w:p>
    <w:p w14:paraId="686588BA" w14:textId="77777777" w:rsidR="0023722F" w:rsidRPr="0023722F" w:rsidRDefault="0023722F" w:rsidP="0023722F">
      <w:pPr>
        <w:pStyle w:val="NoSpacing"/>
        <w:numPr>
          <w:ilvl w:val="0"/>
          <w:numId w:val="85"/>
        </w:numPr>
      </w:pPr>
      <w:r w:rsidRPr="0023722F">
        <w:t>Enter Bedrooms for </w:t>
      </w:r>
      <w:r w:rsidRPr="0023722F">
        <w:rPr>
          <w:b/>
          <w:bCs/>
        </w:rPr>
        <w:t>Input</w:t>
      </w:r>
      <w:r w:rsidRPr="0023722F">
        <w:t> and Number of Bedrooms for </w:t>
      </w:r>
      <w:r w:rsidRPr="0023722F">
        <w:rPr>
          <w:b/>
          <w:bCs/>
        </w:rPr>
        <w:t>Please enter your input</w:t>
      </w:r>
      <w:r w:rsidRPr="0023722F">
        <w:t>.</w:t>
      </w:r>
    </w:p>
    <w:p w14:paraId="1A3B34BE" w14:textId="7D60C240" w:rsidR="0023722F" w:rsidRPr="0023722F" w:rsidRDefault="0023722F" w:rsidP="0023722F">
      <w:pPr>
        <w:pStyle w:val="NoSpacing"/>
      </w:pPr>
      <w:r w:rsidRPr="0023722F">
        <w:rPr>
          <w:noProof/>
        </w:rPr>
        <w:lastRenderedPageBreak/>
        <w:drawing>
          <wp:inline distT="0" distB="0" distL="0" distR="0" wp14:anchorId="746F51FC" wp14:editId="24842A8A">
            <wp:extent cx="6858000" cy="3244850"/>
            <wp:effectExtent l="0" t="0" r="0" b="0"/>
            <wp:docPr id="2078592911" name="Picture 171" descr="Screenshot of trigger properties of the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descr="Screenshot of trigger properties of the flow."/>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858000" cy="3244850"/>
                    </a:xfrm>
                    <a:prstGeom prst="rect">
                      <a:avLst/>
                    </a:prstGeom>
                    <a:noFill/>
                    <a:ln>
                      <a:noFill/>
                    </a:ln>
                  </pic:spPr>
                </pic:pic>
              </a:graphicData>
            </a:graphic>
          </wp:inline>
        </w:drawing>
      </w:r>
    </w:p>
    <w:p w14:paraId="6C632973" w14:textId="77777777" w:rsidR="0023722F" w:rsidRPr="0023722F" w:rsidRDefault="0023722F" w:rsidP="0023722F">
      <w:pPr>
        <w:pStyle w:val="NoSpacing"/>
        <w:numPr>
          <w:ilvl w:val="0"/>
          <w:numId w:val="85"/>
        </w:numPr>
      </w:pPr>
      <w:r w:rsidRPr="0023722F">
        <w:t>Select the </w:t>
      </w:r>
      <w:r w:rsidRPr="0023722F">
        <w:rPr>
          <w:b/>
          <w:bCs/>
        </w:rPr>
        <w:t>+</w:t>
      </w:r>
      <w:r w:rsidRPr="0023722F">
        <w:t> icon between the two steps in the flow to add a new action.</w:t>
      </w:r>
    </w:p>
    <w:p w14:paraId="333A051C" w14:textId="77777777" w:rsidR="0023722F" w:rsidRPr="0023722F" w:rsidRDefault="0023722F" w:rsidP="0023722F">
      <w:pPr>
        <w:pStyle w:val="NoSpacing"/>
        <w:numPr>
          <w:ilvl w:val="0"/>
          <w:numId w:val="85"/>
        </w:numPr>
      </w:pPr>
      <w:r w:rsidRPr="0023722F">
        <w:t>Enter Dataverse in the </w:t>
      </w:r>
      <w:r w:rsidRPr="0023722F">
        <w:rPr>
          <w:b/>
          <w:bCs/>
        </w:rPr>
        <w:t>Search</w:t>
      </w:r>
      <w:r w:rsidRPr="0023722F">
        <w:t> field and select </w:t>
      </w:r>
      <w:r w:rsidRPr="0023722F">
        <w:rPr>
          <w:b/>
          <w:bCs/>
        </w:rPr>
        <w:t>See more</w:t>
      </w:r>
      <w:r w:rsidRPr="0023722F">
        <w:t> for the </w:t>
      </w:r>
      <w:r w:rsidRPr="0023722F">
        <w:rPr>
          <w:b/>
          <w:bCs/>
        </w:rPr>
        <w:t>Microsoft Dataverse</w:t>
      </w:r>
      <w:r w:rsidRPr="0023722F">
        <w:t> connector.</w:t>
      </w:r>
    </w:p>
    <w:p w14:paraId="53E2BF0A" w14:textId="1D66A328" w:rsidR="0023722F" w:rsidRPr="0023722F" w:rsidRDefault="0023722F" w:rsidP="0023722F">
      <w:pPr>
        <w:pStyle w:val="NoSpacing"/>
      </w:pPr>
      <w:r w:rsidRPr="0023722F">
        <w:rPr>
          <w:noProof/>
        </w:rPr>
        <w:drawing>
          <wp:inline distT="0" distB="0" distL="0" distR="0" wp14:anchorId="6DA935C4" wp14:editId="3F222EB5">
            <wp:extent cx="5705475" cy="3886200"/>
            <wp:effectExtent l="0" t="0" r="9525" b="0"/>
            <wp:docPr id="989788907" name="Picture 170" descr="Screenshot of searching for connector in the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descr="Screenshot of searching for connector in the flow."/>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05475" cy="3886200"/>
                    </a:xfrm>
                    <a:prstGeom prst="rect">
                      <a:avLst/>
                    </a:prstGeom>
                    <a:noFill/>
                    <a:ln>
                      <a:noFill/>
                    </a:ln>
                  </pic:spPr>
                </pic:pic>
              </a:graphicData>
            </a:graphic>
          </wp:inline>
        </w:drawing>
      </w:r>
    </w:p>
    <w:p w14:paraId="3CC7C17E" w14:textId="77777777" w:rsidR="0023722F" w:rsidRPr="0023722F" w:rsidRDefault="0023722F" w:rsidP="0023722F">
      <w:pPr>
        <w:pStyle w:val="NoSpacing"/>
        <w:numPr>
          <w:ilvl w:val="0"/>
          <w:numId w:val="85"/>
        </w:numPr>
      </w:pPr>
      <w:r w:rsidRPr="0023722F">
        <w:t>Select the </w:t>
      </w:r>
      <w:r w:rsidRPr="0023722F">
        <w:rPr>
          <w:b/>
          <w:bCs/>
        </w:rPr>
        <w:t>List rows</w:t>
      </w:r>
      <w:r w:rsidRPr="0023722F">
        <w:t> action.</w:t>
      </w:r>
    </w:p>
    <w:p w14:paraId="5656D6F7" w14:textId="77777777" w:rsidR="0023722F" w:rsidRPr="0023722F" w:rsidRDefault="0023722F" w:rsidP="0023722F">
      <w:pPr>
        <w:pStyle w:val="NoSpacing"/>
        <w:numPr>
          <w:ilvl w:val="0"/>
          <w:numId w:val="85"/>
        </w:numPr>
      </w:pPr>
      <w:r w:rsidRPr="0023722F">
        <w:t>If prompted for authentication, select </w:t>
      </w:r>
      <w:r w:rsidRPr="0023722F">
        <w:rPr>
          <w:b/>
          <w:bCs/>
        </w:rPr>
        <w:t>OAuth</w:t>
      </w:r>
      <w:r w:rsidRPr="0023722F">
        <w:t> and select </w:t>
      </w:r>
      <w:r w:rsidRPr="0023722F">
        <w:rPr>
          <w:b/>
          <w:bCs/>
        </w:rPr>
        <w:t>Sign in</w:t>
      </w:r>
      <w:r w:rsidRPr="0023722F">
        <w:t>.</w:t>
      </w:r>
    </w:p>
    <w:p w14:paraId="5C81938D" w14:textId="77777777" w:rsidR="0023722F" w:rsidRPr="0023722F" w:rsidRDefault="0023722F" w:rsidP="0023722F">
      <w:pPr>
        <w:pStyle w:val="NoSpacing"/>
      </w:pPr>
      <w:r w:rsidRPr="0023722F">
        <w:rPr>
          <w:b/>
          <w:bCs/>
        </w:rPr>
        <w:t>Note:</w:t>
      </w:r>
      <w:r w:rsidRPr="0023722F">
        <w:t> If you see a '</w:t>
      </w:r>
      <w:r w:rsidRPr="0023722F">
        <w:rPr>
          <w:b/>
          <w:bCs/>
        </w:rPr>
        <w:t>Failed to create OAuth connection</w:t>
      </w:r>
      <w:r w:rsidRPr="0023722F">
        <w:t>' error, you may need to allow popups in your browser.</w:t>
      </w:r>
    </w:p>
    <w:p w14:paraId="72066F8C" w14:textId="38D821E5" w:rsidR="0023722F" w:rsidRPr="0023722F" w:rsidRDefault="0023722F" w:rsidP="0023722F">
      <w:pPr>
        <w:pStyle w:val="NoSpacing"/>
      </w:pPr>
      <w:r w:rsidRPr="0023722F">
        <w:rPr>
          <w:noProof/>
        </w:rPr>
        <w:drawing>
          <wp:inline distT="0" distB="0" distL="0" distR="0" wp14:anchorId="0F809EE9" wp14:editId="42C27390">
            <wp:extent cx="5705475" cy="838200"/>
            <wp:effectExtent l="0" t="0" r="9525" b="0"/>
            <wp:docPr id="1175666682" name="Picture 169" descr="Screenshot of OAuth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Screenshot of OAuth erro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05475" cy="838200"/>
                    </a:xfrm>
                    <a:prstGeom prst="rect">
                      <a:avLst/>
                    </a:prstGeom>
                    <a:noFill/>
                    <a:ln>
                      <a:noFill/>
                    </a:ln>
                  </pic:spPr>
                </pic:pic>
              </a:graphicData>
            </a:graphic>
          </wp:inline>
        </w:drawing>
      </w:r>
    </w:p>
    <w:p w14:paraId="7BF23A34" w14:textId="383183E2" w:rsidR="0023722F" w:rsidRPr="0023722F" w:rsidRDefault="0023722F" w:rsidP="0023722F">
      <w:pPr>
        <w:pStyle w:val="NoSpacing"/>
      </w:pPr>
      <w:r w:rsidRPr="0023722F">
        <w:rPr>
          <w:noProof/>
        </w:rPr>
        <w:lastRenderedPageBreak/>
        <w:drawing>
          <wp:inline distT="0" distB="0" distL="0" distR="0" wp14:anchorId="545D0A1D" wp14:editId="40B9EFCE">
            <wp:extent cx="6286500" cy="2676525"/>
            <wp:effectExtent l="0" t="0" r="0" b="9525"/>
            <wp:docPr id="1074287675" name="Picture 168" descr="Screenshot of allowing popups in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descr="Screenshot of allowing popups in Edg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286500" cy="2676525"/>
                    </a:xfrm>
                    <a:prstGeom prst="rect">
                      <a:avLst/>
                    </a:prstGeom>
                    <a:noFill/>
                    <a:ln>
                      <a:noFill/>
                    </a:ln>
                  </pic:spPr>
                </pic:pic>
              </a:graphicData>
            </a:graphic>
          </wp:inline>
        </w:drawing>
      </w:r>
    </w:p>
    <w:p w14:paraId="16AFCFE9" w14:textId="77777777" w:rsidR="0023722F" w:rsidRPr="0023722F" w:rsidRDefault="0023722F" w:rsidP="0023722F">
      <w:pPr>
        <w:pStyle w:val="NoSpacing"/>
        <w:numPr>
          <w:ilvl w:val="0"/>
          <w:numId w:val="85"/>
        </w:numPr>
      </w:pPr>
      <w:r w:rsidRPr="0023722F">
        <w:t>Select </w:t>
      </w:r>
      <w:r w:rsidRPr="0023722F">
        <w:rPr>
          <w:b/>
          <w:bCs/>
        </w:rPr>
        <w:t>Real Estate Properties</w:t>
      </w:r>
      <w:r w:rsidRPr="0023722F">
        <w:t> for table name.</w:t>
      </w:r>
    </w:p>
    <w:p w14:paraId="71C7CA39" w14:textId="77777777" w:rsidR="0023722F" w:rsidRPr="0023722F" w:rsidRDefault="0023722F" w:rsidP="0023722F">
      <w:pPr>
        <w:pStyle w:val="NoSpacing"/>
        <w:numPr>
          <w:ilvl w:val="0"/>
          <w:numId w:val="85"/>
        </w:numPr>
      </w:pPr>
      <w:r w:rsidRPr="0023722F">
        <w:t>Enter </w:t>
      </w:r>
      <w:proofErr w:type="spellStart"/>
      <w:r w:rsidRPr="0023722F">
        <w:t>contoso_bedrooms</w:t>
      </w:r>
      <w:proofErr w:type="spellEnd"/>
      <w:r w:rsidRPr="0023722F">
        <w:t xml:space="preserve"> eq (with a space after </w:t>
      </w:r>
      <w:r w:rsidRPr="0023722F">
        <w:rPr>
          <w:b/>
          <w:bCs/>
        </w:rPr>
        <w:t>eq</w:t>
      </w:r>
      <w:r w:rsidRPr="0023722F">
        <w:t>) in the </w:t>
      </w:r>
      <w:r w:rsidRPr="0023722F">
        <w:rPr>
          <w:b/>
          <w:bCs/>
        </w:rPr>
        <w:t>Filter Rows</w:t>
      </w:r>
      <w:r w:rsidRPr="0023722F">
        <w:t> field.</w:t>
      </w:r>
    </w:p>
    <w:p w14:paraId="18A5EFD6" w14:textId="77777777" w:rsidR="0023722F" w:rsidRPr="0023722F" w:rsidRDefault="0023722F" w:rsidP="0023722F">
      <w:pPr>
        <w:pStyle w:val="NoSpacing"/>
        <w:numPr>
          <w:ilvl w:val="0"/>
          <w:numId w:val="85"/>
        </w:numPr>
      </w:pPr>
      <w:r w:rsidRPr="0023722F">
        <w:t>With the </w:t>
      </w:r>
      <w:r w:rsidRPr="0023722F">
        <w:rPr>
          <w:b/>
          <w:bCs/>
        </w:rPr>
        <w:t>Filter Rows</w:t>
      </w:r>
      <w:r w:rsidRPr="0023722F">
        <w:t> field still selected, select the </w:t>
      </w:r>
      <w:r w:rsidRPr="0023722F">
        <w:rPr>
          <w:b/>
          <w:bCs/>
        </w:rPr>
        <w:t>lightning</w:t>
      </w:r>
      <w:r w:rsidRPr="0023722F">
        <w:t> icon to its right, then select the </w:t>
      </w:r>
      <w:r w:rsidRPr="0023722F">
        <w:rPr>
          <w:b/>
          <w:bCs/>
        </w:rPr>
        <w:t>Bedrooms</w:t>
      </w:r>
      <w:r w:rsidRPr="0023722F">
        <w:t> parameter.</w:t>
      </w:r>
    </w:p>
    <w:p w14:paraId="30EE936C" w14:textId="2E676783" w:rsidR="0023722F" w:rsidRPr="0023722F" w:rsidRDefault="0023722F" w:rsidP="0023722F">
      <w:pPr>
        <w:pStyle w:val="NoSpacing"/>
      </w:pPr>
      <w:r w:rsidRPr="0023722F">
        <w:rPr>
          <w:noProof/>
        </w:rPr>
        <w:drawing>
          <wp:inline distT="0" distB="0" distL="0" distR="0" wp14:anchorId="1059E097" wp14:editId="6BF1982A">
            <wp:extent cx="6858000" cy="3672840"/>
            <wp:effectExtent l="0" t="0" r="0" b="3810"/>
            <wp:docPr id="1200493921" name="Picture 167" descr="Screenshot of configuring list rows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Screenshot of configuring list rows action."/>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858000" cy="3672840"/>
                    </a:xfrm>
                    <a:prstGeom prst="rect">
                      <a:avLst/>
                    </a:prstGeom>
                    <a:noFill/>
                    <a:ln>
                      <a:noFill/>
                    </a:ln>
                  </pic:spPr>
                </pic:pic>
              </a:graphicData>
            </a:graphic>
          </wp:inline>
        </w:drawing>
      </w:r>
    </w:p>
    <w:p w14:paraId="4B9A764B" w14:textId="77777777" w:rsidR="0023722F" w:rsidRPr="0023722F" w:rsidRDefault="0023722F" w:rsidP="0023722F">
      <w:pPr>
        <w:pStyle w:val="NoSpacing"/>
      </w:pPr>
      <w:r w:rsidRPr="0023722F">
        <w:rPr>
          <w:b/>
          <w:bCs/>
        </w:rPr>
        <w:t>Important:</w:t>
      </w:r>
      <w:r w:rsidRPr="0023722F">
        <w:t> Ensure there is a space between eq and Bedrooms.</w:t>
      </w:r>
    </w:p>
    <w:p w14:paraId="7FB8EFD6" w14:textId="77777777" w:rsidR="0023722F" w:rsidRPr="0023722F" w:rsidRDefault="0023722F" w:rsidP="0023722F">
      <w:pPr>
        <w:pStyle w:val="NoSpacing"/>
        <w:numPr>
          <w:ilvl w:val="0"/>
          <w:numId w:val="85"/>
        </w:numPr>
      </w:pPr>
      <w:r w:rsidRPr="0023722F">
        <w:t>In the main Power Automate pane, select the </w:t>
      </w:r>
      <w:r w:rsidRPr="0023722F">
        <w:rPr>
          <w:b/>
          <w:bCs/>
        </w:rPr>
        <w:t>Respond to Copilot</w:t>
      </w:r>
      <w:r w:rsidRPr="0023722F">
        <w:t> action and select </w:t>
      </w:r>
      <w:r w:rsidRPr="0023722F">
        <w:rPr>
          <w:b/>
          <w:bCs/>
        </w:rPr>
        <w:t>+ Add an output</w:t>
      </w:r>
      <w:r w:rsidRPr="0023722F">
        <w:t>.</w:t>
      </w:r>
    </w:p>
    <w:p w14:paraId="74D5E7B7" w14:textId="77777777" w:rsidR="0023722F" w:rsidRPr="0023722F" w:rsidRDefault="0023722F" w:rsidP="0023722F">
      <w:pPr>
        <w:pStyle w:val="NoSpacing"/>
        <w:numPr>
          <w:ilvl w:val="0"/>
          <w:numId w:val="85"/>
        </w:numPr>
      </w:pPr>
      <w:r w:rsidRPr="0023722F">
        <w:t>Select </w:t>
      </w:r>
      <w:r w:rsidRPr="0023722F">
        <w:rPr>
          <w:b/>
          <w:bCs/>
        </w:rPr>
        <w:t>Text</w:t>
      </w:r>
      <w:r w:rsidRPr="0023722F">
        <w:t>.</w:t>
      </w:r>
    </w:p>
    <w:p w14:paraId="4D2744CD" w14:textId="77777777" w:rsidR="0023722F" w:rsidRPr="0023722F" w:rsidRDefault="0023722F" w:rsidP="0023722F">
      <w:pPr>
        <w:pStyle w:val="NoSpacing"/>
        <w:numPr>
          <w:ilvl w:val="0"/>
          <w:numId w:val="85"/>
        </w:numPr>
      </w:pPr>
      <w:r w:rsidRPr="0023722F">
        <w:t>Enter </w:t>
      </w:r>
      <w:proofErr w:type="spellStart"/>
      <w:r w:rsidRPr="0023722F">
        <w:t>PropertyId</w:t>
      </w:r>
      <w:proofErr w:type="spellEnd"/>
      <w:r w:rsidRPr="0023722F">
        <w:t> for </w:t>
      </w:r>
      <w:r w:rsidRPr="0023722F">
        <w:rPr>
          <w:b/>
          <w:bCs/>
        </w:rPr>
        <w:t>Enter a name</w:t>
      </w:r>
    </w:p>
    <w:p w14:paraId="768746E8" w14:textId="77777777" w:rsidR="0023722F" w:rsidRPr="0023722F" w:rsidRDefault="0023722F" w:rsidP="0023722F">
      <w:pPr>
        <w:pStyle w:val="NoSpacing"/>
        <w:numPr>
          <w:ilvl w:val="0"/>
          <w:numId w:val="85"/>
        </w:numPr>
      </w:pPr>
      <w:r w:rsidRPr="0023722F">
        <w:t>Select the </w:t>
      </w:r>
      <w:r w:rsidRPr="0023722F">
        <w:rPr>
          <w:b/>
          <w:bCs/>
        </w:rPr>
        <w:t>Enter a value to respond with</w:t>
      </w:r>
      <w:r w:rsidRPr="0023722F">
        <w:t> </w:t>
      </w:r>
      <w:proofErr w:type="gramStart"/>
      <w:r w:rsidRPr="0023722F">
        <w:t>field, and</w:t>
      </w:r>
      <w:proofErr w:type="gramEnd"/>
      <w:r w:rsidRPr="0023722F">
        <w:t xml:space="preserve"> select </w:t>
      </w:r>
      <w:proofErr w:type="spellStart"/>
      <w:r w:rsidRPr="0023722F">
        <w:rPr>
          <w:b/>
          <w:bCs/>
        </w:rPr>
        <w:t>fx</w:t>
      </w:r>
      <w:proofErr w:type="spellEnd"/>
      <w:r w:rsidRPr="0023722F">
        <w:rPr>
          <w:b/>
          <w:bCs/>
        </w:rPr>
        <w:t xml:space="preserve"> (Insert Expression)</w:t>
      </w:r>
      <w:r w:rsidRPr="0023722F">
        <w:t>.</w:t>
      </w:r>
    </w:p>
    <w:p w14:paraId="3EB83BB3" w14:textId="77777777" w:rsidR="0023722F" w:rsidRPr="0023722F" w:rsidRDefault="0023722F" w:rsidP="0023722F">
      <w:pPr>
        <w:pStyle w:val="NoSpacing"/>
        <w:numPr>
          <w:ilvl w:val="0"/>
          <w:numId w:val="85"/>
        </w:numPr>
      </w:pPr>
      <w:r w:rsidRPr="0023722F">
        <w:t>Enter the following expression into the top field:</w:t>
      </w:r>
    </w:p>
    <w:p w14:paraId="3CD720F6" w14:textId="77777777" w:rsidR="0023722F" w:rsidRPr="0023722F" w:rsidRDefault="0023722F" w:rsidP="0023722F">
      <w:pPr>
        <w:pStyle w:val="NoSpacing"/>
      </w:pPr>
      <w:r w:rsidRPr="0023722F">
        <w:t>first(outputs('List_rows'</w:t>
      </w:r>
      <w:proofErr w:type="gramStart"/>
      <w:r w:rsidRPr="0023722F">
        <w:t>)?[</w:t>
      </w:r>
      <w:proofErr w:type="gramEnd"/>
      <w:r w:rsidRPr="0023722F">
        <w:t>'body/value'</w:t>
      </w:r>
      <w:proofErr w:type="gramStart"/>
      <w:r w:rsidRPr="0023722F">
        <w:t>])[</w:t>
      </w:r>
      <w:proofErr w:type="gramEnd"/>
      <w:r w:rsidRPr="0023722F">
        <w:t>'contoso_realestatepropertyid']</w:t>
      </w:r>
    </w:p>
    <w:p w14:paraId="24185C87" w14:textId="6362D027" w:rsidR="0023722F" w:rsidRPr="0023722F" w:rsidRDefault="0023722F" w:rsidP="0023722F">
      <w:pPr>
        <w:pStyle w:val="NoSpacing"/>
      </w:pPr>
      <w:r w:rsidRPr="0023722F">
        <w:rPr>
          <w:noProof/>
        </w:rPr>
        <w:lastRenderedPageBreak/>
        <w:drawing>
          <wp:inline distT="0" distB="0" distL="0" distR="0" wp14:anchorId="6309C377" wp14:editId="3CC16C41">
            <wp:extent cx="6858000" cy="2684145"/>
            <wp:effectExtent l="0" t="0" r="0" b="1905"/>
            <wp:docPr id="1105692130" name="Picture 166" descr="Screenshot of configuring response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descr="Screenshot of configuring response action."/>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858000" cy="2684145"/>
                    </a:xfrm>
                    <a:prstGeom prst="rect">
                      <a:avLst/>
                    </a:prstGeom>
                    <a:noFill/>
                    <a:ln>
                      <a:noFill/>
                    </a:ln>
                  </pic:spPr>
                </pic:pic>
              </a:graphicData>
            </a:graphic>
          </wp:inline>
        </w:drawing>
      </w:r>
    </w:p>
    <w:p w14:paraId="55A274BE" w14:textId="77777777" w:rsidR="0023722F" w:rsidRPr="0023722F" w:rsidRDefault="0023722F" w:rsidP="0023722F">
      <w:pPr>
        <w:pStyle w:val="NoSpacing"/>
        <w:numPr>
          <w:ilvl w:val="0"/>
          <w:numId w:val="85"/>
        </w:numPr>
      </w:pPr>
      <w:r w:rsidRPr="0023722F">
        <w:t>Select </w:t>
      </w:r>
      <w:r w:rsidRPr="0023722F">
        <w:rPr>
          <w:b/>
          <w:bCs/>
        </w:rPr>
        <w:t>Add</w:t>
      </w:r>
      <w:r w:rsidRPr="0023722F">
        <w:t>.</w:t>
      </w:r>
    </w:p>
    <w:p w14:paraId="546584B9" w14:textId="77777777" w:rsidR="0023722F" w:rsidRPr="0023722F" w:rsidRDefault="0023722F" w:rsidP="0023722F">
      <w:pPr>
        <w:pStyle w:val="NoSpacing"/>
        <w:numPr>
          <w:ilvl w:val="0"/>
          <w:numId w:val="85"/>
        </w:numPr>
      </w:pPr>
      <w:r w:rsidRPr="0023722F">
        <w:t>Select </w:t>
      </w:r>
      <w:r w:rsidRPr="0023722F">
        <w:rPr>
          <w:b/>
          <w:bCs/>
        </w:rPr>
        <w:t>+ Add an output</w:t>
      </w:r>
      <w:r w:rsidRPr="0023722F">
        <w:t>.</w:t>
      </w:r>
    </w:p>
    <w:p w14:paraId="55A19608" w14:textId="77777777" w:rsidR="0023722F" w:rsidRPr="0023722F" w:rsidRDefault="0023722F" w:rsidP="0023722F">
      <w:pPr>
        <w:pStyle w:val="NoSpacing"/>
        <w:numPr>
          <w:ilvl w:val="0"/>
          <w:numId w:val="85"/>
        </w:numPr>
      </w:pPr>
      <w:r w:rsidRPr="0023722F">
        <w:t>Select </w:t>
      </w:r>
      <w:r w:rsidRPr="0023722F">
        <w:rPr>
          <w:b/>
          <w:bCs/>
        </w:rPr>
        <w:t>Text</w:t>
      </w:r>
      <w:r w:rsidRPr="0023722F">
        <w:t>.</w:t>
      </w:r>
    </w:p>
    <w:p w14:paraId="33058F2B" w14:textId="77777777" w:rsidR="0023722F" w:rsidRPr="0023722F" w:rsidRDefault="0023722F" w:rsidP="0023722F">
      <w:pPr>
        <w:pStyle w:val="NoSpacing"/>
        <w:numPr>
          <w:ilvl w:val="0"/>
          <w:numId w:val="85"/>
        </w:numPr>
      </w:pPr>
      <w:r w:rsidRPr="0023722F">
        <w:t>Enter </w:t>
      </w:r>
      <w:proofErr w:type="spellStart"/>
      <w:r w:rsidRPr="0023722F">
        <w:t>PropertyName</w:t>
      </w:r>
      <w:proofErr w:type="spellEnd"/>
      <w:r w:rsidRPr="0023722F">
        <w:t> for </w:t>
      </w:r>
      <w:r w:rsidRPr="0023722F">
        <w:rPr>
          <w:b/>
          <w:bCs/>
        </w:rPr>
        <w:t>Enter a name</w:t>
      </w:r>
      <w:r w:rsidRPr="0023722F">
        <w:t>.</w:t>
      </w:r>
    </w:p>
    <w:p w14:paraId="77522B6D" w14:textId="77777777" w:rsidR="0023722F" w:rsidRPr="0023722F" w:rsidRDefault="0023722F" w:rsidP="0023722F">
      <w:pPr>
        <w:pStyle w:val="NoSpacing"/>
        <w:numPr>
          <w:ilvl w:val="0"/>
          <w:numId w:val="85"/>
        </w:numPr>
      </w:pPr>
      <w:r w:rsidRPr="0023722F">
        <w:t>Select the </w:t>
      </w:r>
      <w:r w:rsidRPr="0023722F">
        <w:rPr>
          <w:b/>
          <w:bCs/>
        </w:rPr>
        <w:t>Enter a value to respond with</w:t>
      </w:r>
      <w:r w:rsidRPr="0023722F">
        <w:t> </w:t>
      </w:r>
      <w:proofErr w:type="gramStart"/>
      <w:r w:rsidRPr="0023722F">
        <w:t>field, and</w:t>
      </w:r>
      <w:proofErr w:type="gramEnd"/>
      <w:r w:rsidRPr="0023722F">
        <w:t xml:space="preserve"> select </w:t>
      </w:r>
      <w:proofErr w:type="spellStart"/>
      <w:r w:rsidRPr="0023722F">
        <w:rPr>
          <w:b/>
          <w:bCs/>
        </w:rPr>
        <w:t>fx</w:t>
      </w:r>
      <w:proofErr w:type="spellEnd"/>
      <w:r w:rsidRPr="0023722F">
        <w:rPr>
          <w:b/>
          <w:bCs/>
        </w:rPr>
        <w:t xml:space="preserve"> (Insert Expression)</w:t>
      </w:r>
      <w:r w:rsidRPr="0023722F">
        <w:t>.</w:t>
      </w:r>
    </w:p>
    <w:p w14:paraId="2658E764" w14:textId="77777777" w:rsidR="0023722F" w:rsidRPr="0023722F" w:rsidRDefault="0023722F" w:rsidP="0023722F">
      <w:pPr>
        <w:pStyle w:val="NoSpacing"/>
        <w:numPr>
          <w:ilvl w:val="0"/>
          <w:numId w:val="85"/>
        </w:numPr>
      </w:pPr>
      <w:r w:rsidRPr="0023722F">
        <w:t>Enter the following expression:</w:t>
      </w:r>
    </w:p>
    <w:p w14:paraId="3BB1A54B" w14:textId="77777777" w:rsidR="0023722F" w:rsidRPr="0023722F" w:rsidRDefault="0023722F" w:rsidP="0023722F">
      <w:pPr>
        <w:pStyle w:val="NoSpacing"/>
      </w:pPr>
      <w:r w:rsidRPr="0023722F">
        <w:t>first(outputs('List_rows'</w:t>
      </w:r>
      <w:proofErr w:type="gramStart"/>
      <w:r w:rsidRPr="0023722F">
        <w:t>)?[</w:t>
      </w:r>
      <w:proofErr w:type="gramEnd"/>
      <w:r w:rsidRPr="0023722F">
        <w:t>'body/value'</w:t>
      </w:r>
      <w:proofErr w:type="gramStart"/>
      <w:r w:rsidRPr="0023722F">
        <w:t>])[</w:t>
      </w:r>
      <w:proofErr w:type="gramEnd"/>
      <w:r w:rsidRPr="0023722F">
        <w:t>'contoso_propertyname']</w:t>
      </w:r>
    </w:p>
    <w:p w14:paraId="291F1067" w14:textId="77777777" w:rsidR="0023722F" w:rsidRPr="0023722F" w:rsidRDefault="0023722F" w:rsidP="0023722F">
      <w:pPr>
        <w:pStyle w:val="NoSpacing"/>
        <w:numPr>
          <w:ilvl w:val="0"/>
          <w:numId w:val="85"/>
        </w:numPr>
      </w:pPr>
      <w:r w:rsidRPr="0023722F">
        <w:t>Select </w:t>
      </w:r>
      <w:r w:rsidRPr="0023722F">
        <w:rPr>
          <w:b/>
          <w:bCs/>
        </w:rPr>
        <w:t>Add</w:t>
      </w:r>
      <w:r w:rsidRPr="0023722F">
        <w:t>.</w:t>
      </w:r>
    </w:p>
    <w:p w14:paraId="27C51750" w14:textId="77777777" w:rsidR="0023722F" w:rsidRPr="0023722F" w:rsidRDefault="0023722F" w:rsidP="0023722F">
      <w:pPr>
        <w:pStyle w:val="NoSpacing"/>
        <w:numPr>
          <w:ilvl w:val="0"/>
          <w:numId w:val="85"/>
        </w:numPr>
      </w:pPr>
      <w:r w:rsidRPr="0023722F">
        <w:t>Select the </w:t>
      </w:r>
      <w:r w:rsidRPr="0023722F">
        <w:rPr>
          <w:b/>
          <w:bCs/>
        </w:rPr>
        <w:t>Settings</w:t>
      </w:r>
      <w:r w:rsidRPr="0023722F">
        <w:t> tab in the </w:t>
      </w:r>
      <w:r w:rsidRPr="0023722F">
        <w:rPr>
          <w:b/>
          <w:bCs/>
        </w:rPr>
        <w:t>Respond to Copilot</w:t>
      </w:r>
      <w:r w:rsidRPr="0023722F">
        <w:t> pane.</w:t>
      </w:r>
    </w:p>
    <w:p w14:paraId="4F1C0E03" w14:textId="77777777" w:rsidR="0023722F" w:rsidRPr="0023722F" w:rsidRDefault="0023722F" w:rsidP="0023722F">
      <w:pPr>
        <w:pStyle w:val="NoSpacing"/>
        <w:numPr>
          <w:ilvl w:val="0"/>
          <w:numId w:val="85"/>
        </w:numPr>
      </w:pPr>
      <w:r w:rsidRPr="0023722F">
        <w:t>Ensure that </w:t>
      </w:r>
      <w:r w:rsidRPr="0023722F">
        <w:rPr>
          <w:b/>
          <w:bCs/>
        </w:rPr>
        <w:t>Asynchronous Response</w:t>
      </w:r>
      <w:r w:rsidRPr="0023722F">
        <w:t> is set to </w:t>
      </w:r>
      <w:r w:rsidRPr="0023722F">
        <w:rPr>
          <w:b/>
          <w:bCs/>
        </w:rPr>
        <w:t>Off</w:t>
      </w:r>
      <w:r w:rsidRPr="0023722F">
        <w:t>.</w:t>
      </w:r>
    </w:p>
    <w:p w14:paraId="02525A8A" w14:textId="20AE000A" w:rsidR="0023722F" w:rsidRPr="0023722F" w:rsidRDefault="0023722F" w:rsidP="0023722F">
      <w:pPr>
        <w:pStyle w:val="NoSpacing"/>
      </w:pPr>
      <w:r w:rsidRPr="0023722F">
        <w:rPr>
          <w:noProof/>
        </w:rPr>
        <w:drawing>
          <wp:inline distT="0" distB="0" distL="0" distR="0" wp14:anchorId="089C986E" wp14:editId="3388C302">
            <wp:extent cx="3562350" cy="2733675"/>
            <wp:effectExtent l="0" t="0" r="0" b="9525"/>
            <wp:docPr id="1278293602" name="Picture 165" descr="Screenshot of response action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descr="Screenshot of response action setting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62350" cy="2733675"/>
                    </a:xfrm>
                    <a:prstGeom prst="rect">
                      <a:avLst/>
                    </a:prstGeom>
                    <a:noFill/>
                    <a:ln>
                      <a:noFill/>
                    </a:ln>
                  </pic:spPr>
                </pic:pic>
              </a:graphicData>
            </a:graphic>
          </wp:inline>
        </w:drawing>
      </w:r>
    </w:p>
    <w:p w14:paraId="2C68249E" w14:textId="77777777" w:rsidR="0023722F" w:rsidRPr="0023722F" w:rsidRDefault="0023722F" w:rsidP="0023722F">
      <w:pPr>
        <w:pStyle w:val="NoSpacing"/>
        <w:numPr>
          <w:ilvl w:val="0"/>
          <w:numId w:val="85"/>
        </w:numPr>
      </w:pPr>
      <w:r w:rsidRPr="0023722F">
        <w:t>Select </w:t>
      </w:r>
      <w:r w:rsidRPr="0023722F">
        <w:rPr>
          <w:b/>
          <w:bCs/>
        </w:rPr>
        <w:t>Save draft</w:t>
      </w:r>
      <w:r w:rsidRPr="0023722F">
        <w:t> near the upper-right of the page.</w:t>
      </w:r>
    </w:p>
    <w:p w14:paraId="32519BFE" w14:textId="77777777" w:rsidR="0023722F" w:rsidRPr="0023722F" w:rsidRDefault="0023722F" w:rsidP="0023722F">
      <w:pPr>
        <w:pStyle w:val="NoSpacing"/>
        <w:numPr>
          <w:ilvl w:val="0"/>
          <w:numId w:val="85"/>
        </w:numPr>
      </w:pPr>
      <w:r w:rsidRPr="0023722F">
        <w:t>Wait for the save to complete, Select </w:t>
      </w:r>
      <w:r w:rsidRPr="0023722F">
        <w:rPr>
          <w:b/>
          <w:bCs/>
        </w:rPr>
        <w:t>Publish</w:t>
      </w:r>
      <w:r w:rsidRPr="0023722F">
        <w:t> then close the Power Automate tab once Publishing is complete.</w:t>
      </w:r>
    </w:p>
    <w:p w14:paraId="7FDA1A8A" w14:textId="77777777" w:rsidR="0023722F" w:rsidRPr="0023722F" w:rsidRDefault="0023722F" w:rsidP="0023722F">
      <w:pPr>
        <w:pStyle w:val="NoSpacing"/>
      </w:pPr>
      <w:r w:rsidRPr="0023722F">
        <w:t>Task 1.2 - Add an agent action to retrieve a property</w:t>
      </w:r>
    </w:p>
    <w:p w14:paraId="6D3913F8" w14:textId="77777777" w:rsidR="0023722F" w:rsidRPr="0023722F" w:rsidRDefault="0023722F" w:rsidP="0023722F">
      <w:pPr>
        <w:pStyle w:val="NoSpacing"/>
        <w:numPr>
          <w:ilvl w:val="0"/>
          <w:numId w:val="86"/>
        </w:numPr>
      </w:pPr>
      <w:r w:rsidRPr="0023722F">
        <w:t>Select </w:t>
      </w:r>
      <w:r w:rsidRPr="0023722F">
        <w:rPr>
          <w:b/>
          <w:bCs/>
        </w:rPr>
        <w:t>Refresh</w:t>
      </w:r>
      <w:r w:rsidRPr="0023722F">
        <w:t> from the Copilot Studio dialog box to see the new flow.</w:t>
      </w:r>
    </w:p>
    <w:p w14:paraId="41C00A67" w14:textId="39172E82" w:rsidR="0023722F" w:rsidRPr="0023722F" w:rsidRDefault="0023722F" w:rsidP="0023722F">
      <w:pPr>
        <w:pStyle w:val="NoSpacing"/>
      </w:pPr>
      <w:r w:rsidRPr="0023722F">
        <w:rPr>
          <w:noProof/>
        </w:rPr>
        <w:lastRenderedPageBreak/>
        <w:drawing>
          <wp:inline distT="0" distB="0" distL="0" distR="0" wp14:anchorId="7A907286" wp14:editId="49CC2E40">
            <wp:extent cx="6858000" cy="2927350"/>
            <wp:effectExtent l="0" t="0" r="0" b="6350"/>
            <wp:docPr id="1008986118" name="Picture 164" descr="Screenshot of step 1 of add a flow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descr="Screenshot of step 1 of add a flow action."/>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858000" cy="2927350"/>
                    </a:xfrm>
                    <a:prstGeom prst="rect">
                      <a:avLst/>
                    </a:prstGeom>
                    <a:noFill/>
                    <a:ln>
                      <a:noFill/>
                    </a:ln>
                  </pic:spPr>
                </pic:pic>
              </a:graphicData>
            </a:graphic>
          </wp:inline>
        </w:drawing>
      </w:r>
    </w:p>
    <w:p w14:paraId="7F5BEE40" w14:textId="77777777" w:rsidR="0023722F" w:rsidRPr="0023722F" w:rsidRDefault="0023722F" w:rsidP="0023722F">
      <w:pPr>
        <w:pStyle w:val="NoSpacing"/>
        <w:numPr>
          <w:ilvl w:val="0"/>
          <w:numId w:val="86"/>
        </w:numPr>
      </w:pPr>
      <w:r w:rsidRPr="0023722F">
        <w:t>Select the </w:t>
      </w:r>
      <w:r w:rsidRPr="0023722F">
        <w:rPr>
          <w:b/>
          <w:bCs/>
        </w:rPr>
        <w:t>Get Property</w:t>
      </w:r>
      <w:r w:rsidRPr="0023722F">
        <w:t> flow.</w:t>
      </w:r>
    </w:p>
    <w:p w14:paraId="04D00F7B" w14:textId="77777777" w:rsidR="0023722F" w:rsidRPr="0023722F" w:rsidRDefault="0023722F" w:rsidP="0023722F">
      <w:pPr>
        <w:pStyle w:val="NoSpacing"/>
        <w:numPr>
          <w:ilvl w:val="0"/>
          <w:numId w:val="86"/>
        </w:numPr>
      </w:pPr>
      <w:r w:rsidRPr="0023722F">
        <w:t>Expand </w:t>
      </w:r>
      <w:r w:rsidRPr="0023722F">
        <w:rPr>
          <w:b/>
          <w:bCs/>
        </w:rPr>
        <w:t>Inputs and outputs</w:t>
      </w:r>
    </w:p>
    <w:p w14:paraId="3CEE8979" w14:textId="67E43E05" w:rsidR="0023722F" w:rsidRPr="0023722F" w:rsidRDefault="0023722F" w:rsidP="0023722F">
      <w:pPr>
        <w:pStyle w:val="NoSpacing"/>
      </w:pPr>
      <w:r w:rsidRPr="0023722F">
        <w:rPr>
          <w:noProof/>
        </w:rPr>
        <w:drawing>
          <wp:inline distT="0" distB="0" distL="0" distR="0" wp14:anchorId="12867239" wp14:editId="690109DC">
            <wp:extent cx="6858000" cy="4944110"/>
            <wp:effectExtent l="0" t="0" r="0" b="8890"/>
            <wp:docPr id="491405535" name="Picture 163" descr="Screenshot of adding outputs to a flow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descr="Screenshot of adding outputs to a flow acti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858000" cy="4944110"/>
                    </a:xfrm>
                    <a:prstGeom prst="rect">
                      <a:avLst/>
                    </a:prstGeom>
                    <a:noFill/>
                    <a:ln>
                      <a:noFill/>
                    </a:ln>
                  </pic:spPr>
                </pic:pic>
              </a:graphicData>
            </a:graphic>
          </wp:inline>
        </w:drawing>
      </w:r>
    </w:p>
    <w:p w14:paraId="261CABBE" w14:textId="77777777" w:rsidR="0023722F" w:rsidRPr="0023722F" w:rsidRDefault="0023722F" w:rsidP="0023722F">
      <w:pPr>
        <w:pStyle w:val="NoSpacing"/>
        <w:numPr>
          <w:ilvl w:val="0"/>
          <w:numId w:val="86"/>
        </w:numPr>
      </w:pPr>
      <w:r w:rsidRPr="0023722F">
        <w:t>Select </w:t>
      </w:r>
      <w:r w:rsidRPr="0023722F">
        <w:rPr>
          <w:b/>
          <w:bCs/>
        </w:rPr>
        <w:t>+ Add</w:t>
      </w:r>
      <w:r w:rsidRPr="0023722F">
        <w:t> for </w:t>
      </w:r>
      <w:r w:rsidRPr="0023722F">
        <w:rPr>
          <w:b/>
          <w:bCs/>
        </w:rPr>
        <w:t>Outputs</w:t>
      </w:r>
      <w:r w:rsidRPr="0023722F">
        <w:t>.</w:t>
      </w:r>
    </w:p>
    <w:p w14:paraId="34F5681F" w14:textId="77777777" w:rsidR="0023722F" w:rsidRPr="0023722F" w:rsidRDefault="0023722F" w:rsidP="0023722F">
      <w:pPr>
        <w:pStyle w:val="NoSpacing"/>
        <w:numPr>
          <w:ilvl w:val="0"/>
          <w:numId w:val="86"/>
        </w:numPr>
      </w:pPr>
      <w:r w:rsidRPr="0023722F">
        <w:t>Select </w:t>
      </w:r>
      <w:proofErr w:type="spellStart"/>
      <w:r w:rsidRPr="0023722F">
        <w:rPr>
          <w:b/>
          <w:bCs/>
        </w:rPr>
        <w:t>PropertyId</w:t>
      </w:r>
      <w:proofErr w:type="spellEnd"/>
      <w:r w:rsidRPr="0023722F">
        <w:t>.</w:t>
      </w:r>
    </w:p>
    <w:p w14:paraId="45A84DC5" w14:textId="77777777" w:rsidR="0023722F" w:rsidRPr="0023722F" w:rsidRDefault="0023722F" w:rsidP="0023722F">
      <w:pPr>
        <w:pStyle w:val="NoSpacing"/>
        <w:numPr>
          <w:ilvl w:val="0"/>
          <w:numId w:val="86"/>
        </w:numPr>
      </w:pPr>
      <w:r w:rsidRPr="0023722F">
        <w:t>Select </w:t>
      </w:r>
      <w:r w:rsidRPr="0023722F">
        <w:rPr>
          <w:b/>
          <w:bCs/>
        </w:rPr>
        <w:t>+ Add</w:t>
      </w:r>
      <w:r w:rsidRPr="0023722F">
        <w:t> for </w:t>
      </w:r>
      <w:r w:rsidRPr="0023722F">
        <w:rPr>
          <w:b/>
          <w:bCs/>
        </w:rPr>
        <w:t>Outputs</w:t>
      </w:r>
      <w:r w:rsidRPr="0023722F">
        <w:t>.</w:t>
      </w:r>
    </w:p>
    <w:p w14:paraId="64BC569B" w14:textId="77777777" w:rsidR="0023722F" w:rsidRPr="0023722F" w:rsidRDefault="0023722F" w:rsidP="0023722F">
      <w:pPr>
        <w:pStyle w:val="NoSpacing"/>
        <w:numPr>
          <w:ilvl w:val="0"/>
          <w:numId w:val="86"/>
        </w:numPr>
      </w:pPr>
      <w:r w:rsidRPr="0023722F">
        <w:t>Select </w:t>
      </w:r>
      <w:proofErr w:type="spellStart"/>
      <w:r w:rsidRPr="0023722F">
        <w:rPr>
          <w:b/>
          <w:bCs/>
        </w:rPr>
        <w:t>PropertyName</w:t>
      </w:r>
      <w:proofErr w:type="spellEnd"/>
      <w:r w:rsidRPr="0023722F">
        <w:t>.</w:t>
      </w:r>
    </w:p>
    <w:p w14:paraId="2853628F" w14:textId="0C216D6F" w:rsidR="0023722F" w:rsidRPr="0023722F" w:rsidRDefault="0023722F" w:rsidP="0023722F">
      <w:pPr>
        <w:pStyle w:val="NoSpacing"/>
      </w:pPr>
      <w:r w:rsidRPr="0023722F">
        <w:rPr>
          <w:noProof/>
        </w:rPr>
        <w:lastRenderedPageBreak/>
        <w:drawing>
          <wp:inline distT="0" distB="0" distL="0" distR="0" wp14:anchorId="4AD8ABC7" wp14:editId="027CE31C">
            <wp:extent cx="6858000" cy="1677035"/>
            <wp:effectExtent l="0" t="0" r="0" b="0"/>
            <wp:docPr id="1658676053" name="Picture 162" descr="Screenshot of ouputs added to a flow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descr="Screenshot of ouputs added to a flow action."/>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858000" cy="1677035"/>
                    </a:xfrm>
                    <a:prstGeom prst="rect">
                      <a:avLst/>
                    </a:prstGeom>
                    <a:noFill/>
                    <a:ln>
                      <a:noFill/>
                    </a:ln>
                  </pic:spPr>
                </pic:pic>
              </a:graphicData>
            </a:graphic>
          </wp:inline>
        </w:drawing>
      </w:r>
    </w:p>
    <w:p w14:paraId="21F8D128" w14:textId="77777777" w:rsidR="0023722F" w:rsidRPr="0023722F" w:rsidRDefault="0023722F" w:rsidP="0023722F">
      <w:pPr>
        <w:pStyle w:val="NoSpacing"/>
        <w:numPr>
          <w:ilvl w:val="0"/>
          <w:numId w:val="86"/>
        </w:numPr>
      </w:pPr>
      <w:r w:rsidRPr="0023722F">
        <w:t>Select </w:t>
      </w:r>
      <w:r w:rsidRPr="0023722F">
        <w:rPr>
          <w:b/>
          <w:bCs/>
        </w:rPr>
        <w:t>Add action</w:t>
      </w:r>
      <w:r w:rsidRPr="0023722F">
        <w:t>.</w:t>
      </w:r>
    </w:p>
    <w:p w14:paraId="617CB0C3" w14:textId="77777777" w:rsidR="0023722F" w:rsidRPr="0023722F" w:rsidRDefault="0023722F" w:rsidP="0023722F">
      <w:pPr>
        <w:pStyle w:val="NoSpacing"/>
      </w:pPr>
      <w:r w:rsidRPr="0023722F">
        <w:t>Task 1.3 - Add the Get Property agent action to the topic</w:t>
      </w:r>
    </w:p>
    <w:p w14:paraId="079622C0" w14:textId="77777777" w:rsidR="0023722F" w:rsidRPr="0023722F" w:rsidRDefault="0023722F" w:rsidP="0023722F">
      <w:pPr>
        <w:pStyle w:val="NoSpacing"/>
        <w:numPr>
          <w:ilvl w:val="0"/>
          <w:numId w:val="87"/>
        </w:numPr>
      </w:pPr>
      <w:r w:rsidRPr="0023722F">
        <w:t>Select the </w:t>
      </w:r>
      <w:r w:rsidRPr="0023722F">
        <w:rPr>
          <w:b/>
          <w:bCs/>
        </w:rPr>
        <w:t>Topics</w:t>
      </w:r>
      <w:r w:rsidRPr="0023722F">
        <w:t> tab.</w:t>
      </w:r>
    </w:p>
    <w:p w14:paraId="25BFE789" w14:textId="77777777" w:rsidR="0023722F" w:rsidRPr="0023722F" w:rsidRDefault="0023722F" w:rsidP="0023722F">
      <w:pPr>
        <w:pStyle w:val="NoSpacing"/>
        <w:numPr>
          <w:ilvl w:val="0"/>
          <w:numId w:val="87"/>
        </w:numPr>
      </w:pPr>
      <w:r w:rsidRPr="0023722F">
        <w:t>Select the </w:t>
      </w:r>
      <w:r w:rsidRPr="0023722F">
        <w:rPr>
          <w:b/>
          <w:bCs/>
        </w:rPr>
        <w:t>Book a Real Estate Showing</w:t>
      </w:r>
      <w:r w:rsidRPr="0023722F">
        <w:t> topic.</w:t>
      </w:r>
    </w:p>
    <w:p w14:paraId="4E2226B2" w14:textId="77777777" w:rsidR="0023722F" w:rsidRPr="0023722F" w:rsidRDefault="0023722F" w:rsidP="0023722F">
      <w:pPr>
        <w:pStyle w:val="NoSpacing"/>
        <w:numPr>
          <w:ilvl w:val="0"/>
          <w:numId w:val="87"/>
        </w:numPr>
      </w:pPr>
      <w:r w:rsidRPr="0023722F">
        <w:t xml:space="preserve">Select the </w:t>
      </w:r>
      <w:proofErr w:type="spellStart"/>
      <w:r w:rsidRPr="0023722F">
        <w:t>the</w:t>
      </w:r>
      <w:proofErr w:type="spellEnd"/>
      <w:r w:rsidRPr="0023722F">
        <w:t> </w:t>
      </w:r>
      <w:r w:rsidRPr="0023722F">
        <w:rPr>
          <w:b/>
          <w:bCs/>
        </w:rPr>
        <w:t>+</w:t>
      </w:r>
      <w:r w:rsidRPr="0023722F">
        <w:t> icon below the </w:t>
      </w:r>
      <w:r w:rsidRPr="0023722F">
        <w:rPr>
          <w:b/>
          <w:bCs/>
        </w:rPr>
        <w:t>How many bedrooms do you need question?</w:t>
      </w:r>
      <w:r w:rsidRPr="0023722F">
        <w:t> node, select </w:t>
      </w:r>
      <w:r w:rsidRPr="0023722F">
        <w:rPr>
          <w:b/>
          <w:bCs/>
        </w:rPr>
        <w:t>Add an action</w:t>
      </w:r>
      <w:r w:rsidRPr="0023722F">
        <w:t>, then select the </w:t>
      </w:r>
      <w:r w:rsidRPr="0023722F">
        <w:rPr>
          <w:b/>
          <w:bCs/>
        </w:rPr>
        <w:t>Get Property</w:t>
      </w:r>
      <w:r w:rsidRPr="0023722F">
        <w:t> flow.</w:t>
      </w:r>
    </w:p>
    <w:p w14:paraId="0F334FC9" w14:textId="1F407644" w:rsidR="0023722F" w:rsidRPr="0023722F" w:rsidRDefault="0023722F" w:rsidP="0023722F">
      <w:pPr>
        <w:pStyle w:val="NoSpacing"/>
      </w:pPr>
      <w:r w:rsidRPr="0023722F">
        <w:rPr>
          <w:noProof/>
        </w:rPr>
        <w:drawing>
          <wp:inline distT="0" distB="0" distL="0" distR="0" wp14:anchorId="7542DE89" wp14:editId="7CECB09D">
            <wp:extent cx="6858000" cy="6007100"/>
            <wp:effectExtent l="0" t="0" r="0" b="0"/>
            <wp:docPr id="1770497731" name="Picture 161" descr="Screenshot of step 2 of add a flow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descr="Screenshot of step 2 of add a flow action."/>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858000" cy="6007100"/>
                    </a:xfrm>
                    <a:prstGeom prst="rect">
                      <a:avLst/>
                    </a:prstGeom>
                    <a:noFill/>
                    <a:ln>
                      <a:noFill/>
                    </a:ln>
                  </pic:spPr>
                </pic:pic>
              </a:graphicData>
            </a:graphic>
          </wp:inline>
        </w:drawing>
      </w:r>
    </w:p>
    <w:p w14:paraId="3E8892AF" w14:textId="77777777" w:rsidR="0023722F" w:rsidRPr="0023722F" w:rsidRDefault="0023722F" w:rsidP="0023722F">
      <w:pPr>
        <w:pStyle w:val="NoSpacing"/>
        <w:numPr>
          <w:ilvl w:val="0"/>
          <w:numId w:val="87"/>
        </w:numPr>
      </w:pPr>
      <w:r w:rsidRPr="0023722F">
        <w:t>Select the </w:t>
      </w:r>
      <w:proofErr w:type="spellStart"/>
      <w:r w:rsidRPr="0023722F">
        <w:rPr>
          <w:b/>
          <w:bCs/>
        </w:rPr>
        <w:t>NumberofBedrooms</w:t>
      </w:r>
      <w:proofErr w:type="spellEnd"/>
      <w:r w:rsidRPr="0023722F">
        <w:t> variable for the </w:t>
      </w:r>
      <w:r w:rsidRPr="0023722F">
        <w:rPr>
          <w:b/>
          <w:bCs/>
        </w:rPr>
        <w:t>Bedrooms</w:t>
      </w:r>
      <w:r w:rsidRPr="0023722F">
        <w:t> input parameter.</w:t>
      </w:r>
    </w:p>
    <w:p w14:paraId="1870140D" w14:textId="6950155E" w:rsidR="0023722F" w:rsidRPr="0023722F" w:rsidRDefault="0023722F" w:rsidP="0023722F">
      <w:pPr>
        <w:pStyle w:val="NoSpacing"/>
      </w:pPr>
      <w:r w:rsidRPr="0023722F">
        <w:rPr>
          <w:noProof/>
        </w:rPr>
        <w:lastRenderedPageBreak/>
        <w:drawing>
          <wp:inline distT="0" distB="0" distL="0" distR="0" wp14:anchorId="21602788" wp14:editId="7A2E9D29">
            <wp:extent cx="3371850" cy="4476750"/>
            <wp:effectExtent l="0" t="0" r="0" b="0"/>
            <wp:docPr id="916045224" name="Picture 160" descr="Screenshot of step 3 of add a flow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descr="Screenshot of step 3 of add a flow action."/>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71850" cy="4476750"/>
                    </a:xfrm>
                    <a:prstGeom prst="rect">
                      <a:avLst/>
                    </a:prstGeom>
                    <a:noFill/>
                    <a:ln>
                      <a:noFill/>
                    </a:ln>
                  </pic:spPr>
                </pic:pic>
              </a:graphicData>
            </a:graphic>
          </wp:inline>
        </w:drawing>
      </w:r>
    </w:p>
    <w:p w14:paraId="1EBDED59" w14:textId="77777777" w:rsidR="0023722F" w:rsidRPr="0023722F" w:rsidRDefault="0023722F" w:rsidP="0023722F">
      <w:pPr>
        <w:pStyle w:val="NoSpacing"/>
        <w:numPr>
          <w:ilvl w:val="0"/>
          <w:numId w:val="87"/>
        </w:numPr>
      </w:pPr>
      <w:r w:rsidRPr="0023722F">
        <w:t>Select the </w:t>
      </w:r>
      <w:r w:rsidRPr="0023722F">
        <w:rPr>
          <w:b/>
          <w:bCs/>
        </w:rPr>
        <w:t>three dots</w:t>
      </w:r>
      <w:r w:rsidRPr="0023722F">
        <w:t> in the </w:t>
      </w:r>
      <w:r w:rsidRPr="0023722F">
        <w:rPr>
          <w:b/>
          <w:bCs/>
        </w:rPr>
        <w:t>Which property do you want to see?</w:t>
      </w:r>
      <w:r w:rsidRPr="0023722F">
        <w:t> question node and select </w:t>
      </w:r>
      <w:r w:rsidRPr="0023722F">
        <w:rPr>
          <w:b/>
          <w:bCs/>
        </w:rPr>
        <w:t>Delete</w:t>
      </w:r>
      <w:r w:rsidRPr="0023722F">
        <w:t>.</w:t>
      </w:r>
    </w:p>
    <w:p w14:paraId="774732C4" w14:textId="77777777" w:rsidR="0023722F" w:rsidRPr="0023722F" w:rsidRDefault="0023722F" w:rsidP="0023722F">
      <w:pPr>
        <w:pStyle w:val="NoSpacing"/>
        <w:numPr>
          <w:ilvl w:val="0"/>
          <w:numId w:val="87"/>
        </w:numPr>
      </w:pPr>
      <w:r w:rsidRPr="0023722F">
        <w:t xml:space="preserve">Select the </w:t>
      </w:r>
      <w:proofErr w:type="spellStart"/>
      <w:r w:rsidRPr="0023722F">
        <w:t>the</w:t>
      </w:r>
      <w:proofErr w:type="spellEnd"/>
      <w:r w:rsidRPr="0023722F">
        <w:t> </w:t>
      </w:r>
      <w:r w:rsidRPr="0023722F">
        <w:rPr>
          <w:b/>
          <w:bCs/>
        </w:rPr>
        <w:t>+</w:t>
      </w:r>
      <w:r w:rsidRPr="0023722F">
        <w:t> icon under the </w:t>
      </w:r>
      <w:r w:rsidRPr="0023722F">
        <w:rPr>
          <w:b/>
          <w:bCs/>
        </w:rPr>
        <w:t>Action</w:t>
      </w:r>
      <w:r w:rsidRPr="0023722F">
        <w:t> node and select </w:t>
      </w:r>
      <w:r w:rsidRPr="0023722F">
        <w:rPr>
          <w:b/>
          <w:bCs/>
        </w:rPr>
        <w:t>Send a message</w:t>
      </w:r>
      <w:r w:rsidRPr="0023722F">
        <w:t>.</w:t>
      </w:r>
    </w:p>
    <w:p w14:paraId="01737554" w14:textId="77777777" w:rsidR="0023722F" w:rsidRPr="0023722F" w:rsidRDefault="0023722F" w:rsidP="0023722F">
      <w:pPr>
        <w:pStyle w:val="NoSpacing"/>
        <w:numPr>
          <w:ilvl w:val="0"/>
          <w:numId w:val="87"/>
        </w:numPr>
      </w:pPr>
      <w:r w:rsidRPr="0023722F">
        <w:t>In the </w:t>
      </w:r>
      <w:r w:rsidRPr="0023722F">
        <w:rPr>
          <w:b/>
          <w:bCs/>
        </w:rPr>
        <w:t>Enter a message</w:t>
      </w:r>
      <w:r w:rsidRPr="0023722F">
        <w:t> field, enter Property (with a space following it).</w:t>
      </w:r>
    </w:p>
    <w:p w14:paraId="4568CF30" w14:textId="77777777" w:rsidR="0023722F" w:rsidRPr="0023722F" w:rsidRDefault="0023722F" w:rsidP="0023722F">
      <w:pPr>
        <w:pStyle w:val="NoSpacing"/>
        <w:numPr>
          <w:ilvl w:val="0"/>
          <w:numId w:val="87"/>
        </w:numPr>
      </w:pPr>
      <w:r w:rsidRPr="0023722F">
        <w:t>In the same node, select the </w:t>
      </w:r>
      <w:r w:rsidRPr="0023722F">
        <w:rPr>
          <w:b/>
          <w:bCs/>
        </w:rPr>
        <w:t>{X} (Insert variable)</w:t>
      </w:r>
      <w:r w:rsidRPr="0023722F">
        <w:t> icon and select the </w:t>
      </w:r>
      <w:proofErr w:type="spellStart"/>
      <w:r w:rsidRPr="0023722F">
        <w:rPr>
          <w:b/>
          <w:bCs/>
        </w:rPr>
        <w:t>PropertyName</w:t>
      </w:r>
      <w:proofErr w:type="spellEnd"/>
      <w:r w:rsidRPr="0023722F">
        <w:t> variable.</w:t>
      </w:r>
    </w:p>
    <w:p w14:paraId="60E13CB4" w14:textId="77AABCE2" w:rsidR="0023722F" w:rsidRPr="0023722F" w:rsidRDefault="0023722F" w:rsidP="0023722F">
      <w:pPr>
        <w:pStyle w:val="NoSpacing"/>
      </w:pPr>
      <w:r w:rsidRPr="0023722F">
        <w:rPr>
          <w:noProof/>
        </w:rPr>
        <w:lastRenderedPageBreak/>
        <w:drawing>
          <wp:inline distT="0" distB="0" distL="0" distR="0" wp14:anchorId="00D94654" wp14:editId="73BB68A7">
            <wp:extent cx="6858000" cy="5528945"/>
            <wp:effectExtent l="0" t="0" r="0" b="0"/>
            <wp:docPr id="1797693725" name="Picture 159" descr="Screenshot of step 4 of add a flow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descr="Screenshot of step 4 of add a flow action."/>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858000" cy="5528945"/>
                    </a:xfrm>
                    <a:prstGeom prst="rect">
                      <a:avLst/>
                    </a:prstGeom>
                    <a:noFill/>
                    <a:ln>
                      <a:noFill/>
                    </a:ln>
                  </pic:spPr>
                </pic:pic>
              </a:graphicData>
            </a:graphic>
          </wp:inline>
        </w:drawing>
      </w:r>
    </w:p>
    <w:p w14:paraId="3BE2A9A5" w14:textId="77777777" w:rsidR="0023722F" w:rsidRPr="0023722F" w:rsidRDefault="0023722F" w:rsidP="0023722F">
      <w:pPr>
        <w:pStyle w:val="NoSpacing"/>
        <w:numPr>
          <w:ilvl w:val="0"/>
          <w:numId w:val="87"/>
        </w:numPr>
      </w:pPr>
      <w:r w:rsidRPr="0023722F">
        <w:t>Select </w:t>
      </w:r>
      <w:r w:rsidRPr="0023722F">
        <w:rPr>
          <w:b/>
          <w:bCs/>
        </w:rPr>
        <w:t>Save</w:t>
      </w:r>
      <w:r w:rsidRPr="0023722F">
        <w:t>.</w:t>
      </w:r>
    </w:p>
    <w:p w14:paraId="0192FA22" w14:textId="77777777" w:rsidR="0023722F" w:rsidRPr="0023722F" w:rsidRDefault="0023722F" w:rsidP="0023722F">
      <w:pPr>
        <w:pStyle w:val="NoSpacing"/>
      </w:pPr>
      <w:r w:rsidRPr="0023722F">
        <w:t>Exercise 2 - Create agent action to create data in Dataverse</w:t>
      </w:r>
    </w:p>
    <w:p w14:paraId="7E929FFF" w14:textId="77777777" w:rsidR="0023722F" w:rsidRPr="0023722F" w:rsidRDefault="0023722F" w:rsidP="0023722F">
      <w:pPr>
        <w:pStyle w:val="NoSpacing"/>
      </w:pPr>
      <w:r w:rsidRPr="0023722F">
        <w:t xml:space="preserve">Microsoft Copilot Studio can </w:t>
      </w:r>
      <w:proofErr w:type="spellStart"/>
      <w:r w:rsidRPr="0023722F">
        <w:t>ceate</w:t>
      </w:r>
      <w:proofErr w:type="spellEnd"/>
      <w:r w:rsidRPr="0023722F">
        <w:t xml:space="preserve"> data in Microsoft Dataverse using Power Automate cloud flows.</w:t>
      </w:r>
    </w:p>
    <w:p w14:paraId="5A10FBF0" w14:textId="77777777" w:rsidR="0023722F" w:rsidRPr="0023722F" w:rsidRDefault="0023722F" w:rsidP="0023722F">
      <w:pPr>
        <w:pStyle w:val="NoSpacing"/>
      </w:pPr>
      <w:r w:rsidRPr="0023722F">
        <w:t>Task 2.1 - Create Power Automate flow to make a booking</w:t>
      </w:r>
    </w:p>
    <w:p w14:paraId="589E06C5" w14:textId="77777777" w:rsidR="0023722F" w:rsidRPr="0023722F" w:rsidRDefault="0023722F" w:rsidP="0023722F">
      <w:pPr>
        <w:pStyle w:val="NoSpacing"/>
        <w:numPr>
          <w:ilvl w:val="0"/>
          <w:numId w:val="88"/>
        </w:numPr>
      </w:pPr>
      <w:r w:rsidRPr="0023722F">
        <w:t>Select the </w:t>
      </w:r>
      <w:r w:rsidRPr="0023722F">
        <w:rPr>
          <w:b/>
          <w:bCs/>
        </w:rPr>
        <w:t>Actions</w:t>
      </w:r>
      <w:r w:rsidRPr="0023722F">
        <w:t> tab in </w:t>
      </w:r>
      <w:r w:rsidRPr="0023722F">
        <w:rPr>
          <w:b/>
          <w:bCs/>
        </w:rPr>
        <w:t>Real Estate Booking Service</w:t>
      </w:r>
      <w:r w:rsidRPr="0023722F">
        <w:t>.</w:t>
      </w:r>
    </w:p>
    <w:p w14:paraId="41769293" w14:textId="77777777" w:rsidR="0023722F" w:rsidRPr="0023722F" w:rsidRDefault="0023722F" w:rsidP="0023722F">
      <w:pPr>
        <w:pStyle w:val="NoSpacing"/>
        <w:numPr>
          <w:ilvl w:val="0"/>
          <w:numId w:val="88"/>
        </w:numPr>
      </w:pPr>
      <w:r w:rsidRPr="0023722F">
        <w:t>Select </w:t>
      </w:r>
      <w:r w:rsidRPr="0023722F">
        <w:rPr>
          <w:b/>
          <w:bCs/>
        </w:rPr>
        <w:t>+ Add an action</w:t>
      </w:r>
      <w:r w:rsidRPr="0023722F">
        <w:t>.</w:t>
      </w:r>
    </w:p>
    <w:p w14:paraId="7CE1F787" w14:textId="77777777" w:rsidR="0023722F" w:rsidRPr="0023722F" w:rsidRDefault="0023722F" w:rsidP="0023722F">
      <w:pPr>
        <w:pStyle w:val="NoSpacing"/>
        <w:numPr>
          <w:ilvl w:val="0"/>
          <w:numId w:val="88"/>
        </w:numPr>
      </w:pPr>
      <w:proofErr w:type="spellStart"/>
      <w:r w:rsidRPr="0023722F">
        <w:t>SSelect</w:t>
      </w:r>
      <w:proofErr w:type="spellEnd"/>
      <w:r w:rsidRPr="0023722F">
        <w:t> </w:t>
      </w:r>
      <w:r w:rsidRPr="0023722F">
        <w:rPr>
          <w:b/>
          <w:bCs/>
        </w:rPr>
        <w:t>+ New Action</w:t>
      </w:r>
      <w:r w:rsidRPr="0023722F">
        <w:t> and then </w:t>
      </w:r>
      <w:r w:rsidRPr="0023722F">
        <w:rPr>
          <w:b/>
          <w:bCs/>
        </w:rPr>
        <w:t xml:space="preserve">New Power Automate </w:t>
      </w:r>
      <w:proofErr w:type="gramStart"/>
      <w:r w:rsidRPr="0023722F">
        <w:rPr>
          <w:b/>
          <w:bCs/>
        </w:rPr>
        <w:t>Flow</w:t>
      </w:r>
      <w:r w:rsidRPr="0023722F">
        <w:t> .</w:t>
      </w:r>
      <w:proofErr w:type="gramEnd"/>
    </w:p>
    <w:p w14:paraId="03E1E5FD" w14:textId="77777777" w:rsidR="0023722F" w:rsidRPr="0023722F" w:rsidRDefault="0023722F" w:rsidP="0023722F">
      <w:pPr>
        <w:pStyle w:val="NoSpacing"/>
        <w:numPr>
          <w:ilvl w:val="0"/>
          <w:numId w:val="88"/>
        </w:numPr>
      </w:pPr>
      <w:r w:rsidRPr="0023722F">
        <w:t>Select </w:t>
      </w:r>
      <w:r w:rsidRPr="0023722F">
        <w:rPr>
          <w:b/>
          <w:bCs/>
        </w:rPr>
        <w:t>Run a flow from Copilot</w:t>
      </w:r>
      <w:r w:rsidRPr="0023722F">
        <w:t> in the top-left of the screen and enter Create Booking Request as the flow name.</w:t>
      </w:r>
    </w:p>
    <w:p w14:paraId="0C40DCC7" w14:textId="77777777" w:rsidR="0023722F" w:rsidRPr="0023722F" w:rsidRDefault="0023722F" w:rsidP="0023722F">
      <w:pPr>
        <w:pStyle w:val="NoSpacing"/>
        <w:numPr>
          <w:ilvl w:val="0"/>
          <w:numId w:val="88"/>
        </w:numPr>
      </w:pPr>
      <w:r w:rsidRPr="0023722F">
        <w:t>Select the trigger step </w:t>
      </w:r>
      <w:r w:rsidRPr="0023722F">
        <w:rPr>
          <w:b/>
          <w:bCs/>
        </w:rPr>
        <w:t>When an agent calls the flow</w:t>
      </w:r>
      <w:r w:rsidRPr="0023722F">
        <w:t> and select </w:t>
      </w:r>
      <w:r w:rsidRPr="0023722F">
        <w:rPr>
          <w:b/>
          <w:bCs/>
        </w:rPr>
        <w:t>+ Add an input</w:t>
      </w:r>
      <w:r w:rsidRPr="0023722F">
        <w:t>.</w:t>
      </w:r>
    </w:p>
    <w:p w14:paraId="2F6264CF" w14:textId="77777777" w:rsidR="0023722F" w:rsidRPr="0023722F" w:rsidRDefault="0023722F" w:rsidP="0023722F">
      <w:pPr>
        <w:pStyle w:val="NoSpacing"/>
        <w:numPr>
          <w:ilvl w:val="0"/>
          <w:numId w:val="88"/>
        </w:numPr>
      </w:pPr>
      <w:r w:rsidRPr="0023722F">
        <w:t>Select </w:t>
      </w:r>
      <w:r w:rsidRPr="0023722F">
        <w:rPr>
          <w:b/>
          <w:bCs/>
        </w:rPr>
        <w:t>Text</w:t>
      </w:r>
      <w:r w:rsidRPr="0023722F">
        <w:t>.</w:t>
      </w:r>
    </w:p>
    <w:p w14:paraId="6CC21A9C" w14:textId="77777777" w:rsidR="0023722F" w:rsidRPr="0023722F" w:rsidRDefault="0023722F" w:rsidP="0023722F">
      <w:pPr>
        <w:pStyle w:val="NoSpacing"/>
        <w:numPr>
          <w:ilvl w:val="0"/>
          <w:numId w:val="88"/>
        </w:numPr>
      </w:pPr>
      <w:r w:rsidRPr="0023722F">
        <w:t>Enter </w:t>
      </w:r>
      <w:proofErr w:type="spellStart"/>
      <w:r w:rsidRPr="0023722F">
        <w:t>PropertyId</w:t>
      </w:r>
      <w:proofErr w:type="spellEnd"/>
      <w:r w:rsidRPr="0023722F">
        <w:t> for </w:t>
      </w:r>
      <w:r w:rsidRPr="0023722F">
        <w:rPr>
          <w:b/>
          <w:bCs/>
        </w:rPr>
        <w:t>Input</w:t>
      </w:r>
      <w:r w:rsidRPr="0023722F">
        <w:t> and Property for </w:t>
      </w:r>
      <w:r w:rsidRPr="0023722F">
        <w:rPr>
          <w:b/>
          <w:bCs/>
        </w:rPr>
        <w:t>Please enter your input</w:t>
      </w:r>
      <w:r w:rsidRPr="0023722F">
        <w:t>.</w:t>
      </w:r>
    </w:p>
    <w:p w14:paraId="6D83C276" w14:textId="77777777" w:rsidR="0023722F" w:rsidRPr="0023722F" w:rsidRDefault="0023722F" w:rsidP="0023722F">
      <w:pPr>
        <w:pStyle w:val="NoSpacing"/>
        <w:numPr>
          <w:ilvl w:val="0"/>
          <w:numId w:val="88"/>
        </w:numPr>
      </w:pPr>
      <w:r w:rsidRPr="0023722F">
        <w:t>Select </w:t>
      </w:r>
      <w:r w:rsidRPr="0023722F">
        <w:rPr>
          <w:b/>
          <w:bCs/>
        </w:rPr>
        <w:t>+ Add an input</w:t>
      </w:r>
      <w:r w:rsidRPr="0023722F">
        <w:t>.</w:t>
      </w:r>
    </w:p>
    <w:p w14:paraId="72C8295E" w14:textId="77777777" w:rsidR="0023722F" w:rsidRPr="0023722F" w:rsidRDefault="0023722F" w:rsidP="0023722F">
      <w:pPr>
        <w:pStyle w:val="NoSpacing"/>
        <w:numPr>
          <w:ilvl w:val="0"/>
          <w:numId w:val="88"/>
        </w:numPr>
      </w:pPr>
      <w:r w:rsidRPr="0023722F">
        <w:t>Select </w:t>
      </w:r>
      <w:r w:rsidRPr="0023722F">
        <w:rPr>
          <w:b/>
          <w:bCs/>
        </w:rPr>
        <w:t>Text</w:t>
      </w:r>
      <w:r w:rsidRPr="0023722F">
        <w:t>.</w:t>
      </w:r>
    </w:p>
    <w:p w14:paraId="03E7E8C6" w14:textId="77777777" w:rsidR="0023722F" w:rsidRPr="0023722F" w:rsidRDefault="0023722F" w:rsidP="0023722F">
      <w:pPr>
        <w:pStyle w:val="NoSpacing"/>
        <w:numPr>
          <w:ilvl w:val="0"/>
          <w:numId w:val="88"/>
        </w:numPr>
      </w:pPr>
      <w:r w:rsidRPr="0023722F">
        <w:t>Enter </w:t>
      </w:r>
      <w:proofErr w:type="spellStart"/>
      <w:r w:rsidRPr="0023722F">
        <w:t>ViewerName</w:t>
      </w:r>
      <w:proofErr w:type="spellEnd"/>
      <w:r w:rsidRPr="0023722F">
        <w:t> for </w:t>
      </w:r>
      <w:r w:rsidRPr="0023722F">
        <w:rPr>
          <w:b/>
          <w:bCs/>
        </w:rPr>
        <w:t>Input</w:t>
      </w:r>
      <w:r w:rsidRPr="0023722F">
        <w:t> and Viewer Name for </w:t>
      </w:r>
      <w:r w:rsidRPr="0023722F">
        <w:rPr>
          <w:b/>
          <w:bCs/>
        </w:rPr>
        <w:t>Please enter your input</w:t>
      </w:r>
      <w:r w:rsidRPr="0023722F">
        <w:t>.</w:t>
      </w:r>
    </w:p>
    <w:p w14:paraId="72D99D83" w14:textId="77777777" w:rsidR="0023722F" w:rsidRPr="0023722F" w:rsidRDefault="0023722F" w:rsidP="0023722F">
      <w:pPr>
        <w:pStyle w:val="NoSpacing"/>
        <w:numPr>
          <w:ilvl w:val="0"/>
          <w:numId w:val="88"/>
        </w:numPr>
      </w:pPr>
      <w:r w:rsidRPr="0023722F">
        <w:t>Select </w:t>
      </w:r>
      <w:r w:rsidRPr="0023722F">
        <w:rPr>
          <w:b/>
          <w:bCs/>
        </w:rPr>
        <w:t>+ Add an input</w:t>
      </w:r>
      <w:r w:rsidRPr="0023722F">
        <w:t>.</w:t>
      </w:r>
    </w:p>
    <w:p w14:paraId="217CA387" w14:textId="77777777" w:rsidR="0023722F" w:rsidRPr="0023722F" w:rsidRDefault="0023722F" w:rsidP="0023722F">
      <w:pPr>
        <w:pStyle w:val="NoSpacing"/>
        <w:numPr>
          <w:ilvl w:val="0"/>
          <w:numId w:val="88"/>
        </w:numPr>
      </w:pPr>
      <w:r w:rsidRPr="0023722F">
        <w:t>Select </w:t>
      </w:r>
      <w:r w:rsidRPr="0023722F">
        <w:rPr>
          <w:b/>
          <w:bCs/>
        </w:rPr>
        <w:t>Text</w:t>
      </w:r>
      <w:r w:rsidRPr="0023722F">
        <w:t>.</w:t>
      </w:r>
    </w:p>
    <w:p w14:paraId="459A2C1D" w14:textId="77777777" w:rsidR="0023722F" w:rsidRPr="0023722F" w:rsidRDefault="0023722F" w:rsidP="0023722F">
      <w:pPr>
        <w:pStyle w:val="NoSpacing"/>
        <w:numPr>
          <w:ilvl w:val="0"/>
          <w:numId w:val="88"/>
        </w:numPr>
      </w:pPr>
      <w:r w:rsidRPr="0023722F">
        <w:t>Enter </w:t>
      </w:r>
      <w:proofErr w:type="spellStart"/>
      <w:r w:rsidRPr="0023722F">
        <w:t>ViewerEmail</w:t>
      </w:r>
      <w:proofErr w:type="spellEnd"/>
      <w:r w:rsidRPr="0023722F">
        <w:t> for </w:t>
      </w:r>
      <w:r w:rsidRPr="0023722F">
        <w:rPr>
          <w:b/>
          <w:bCs/>
        </w:rPr>
        <w:t>Input</w:t>
      </w:r>
      <w:r w:rsidRPr="0023722F">
        <w:t> and Viewer Email for </w:t>
      </w:r>
      <w:r w:rsidRPr="0023722F">
        <w:rPr>
          <w:b/>
          <w:bCs/>
        </w:rPr>
        <w:t>Please enter your input</w:t>
      </w:r>
      <w:r w:rsidRPr="0023722F">
        <w:t>.</w:t>
      </w:r>
    </w:p>
    <w:p w14:paraId="469B259C" w14:textId="0935A1AD" w:rsidR="0023722F" w:rsidRPr="0023722F" w:rsidRDefault="0023722F" w:rsidP="0023722F">
      <w:pPr>
        <w:pStyle w:val="NoSpacing"/>
      </w:pPr>
      <w:r w:rsidRPr="0023722F">
        <w:rPr>
          <w:noProof/>
        </w:rPr>
        <w:lastRenderedPageBreak/>
        <w:drawing>
          <wp:inline distT="0" distB="0" distL="0" distR="0" wp14:anchorId="2A6BC7A7" wp14:editId="719200CD">
            <wp:extent cx="5848350" cy="3295650"/>
            <wp:effectExtent l="0" t="0" r="0" b="0"/>
            <wp:docPr id="231317948" name="Picture 158" descr="Screenshot of configuring flow parameters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descr="Screenshot of configuring flow parameters action."/>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848350" cy="3295650"/>
                    </a:xfrm>
                    <a:prstGeom prst="rect">
                      <a:avLst/>
                    </a:prstGeom>
                    <a:noFill/>
                    <a:ln>
                      <a:noFill/>
                    </a:ln>
                  </pic:spPr>
                </pic:pic>
              </a:graphicData>
            </a:graphic>
          </wp:inline>
        </w:drawing>
      </w:r>
    </w:p>
    <w:p w14:paraId="48FE99AE" w14:textId="77777777" w:rsidR="0023722F" w:rsidRPr="0023722F" w:rsidRDefault="0023722F" w:rsidP="0023722F">
      <w:pPr>
        <w:pStyle w:val="NoSpacing"/>
        <w:numPr>
          <w:ilvl w:val="0"/>
          <w:numId w:val="88"/>
        </w:numPr>
      </w:pPr>
      <w:r w:rsidRPr="0023722F">
        <w:t>Select the </w:t>
      </w:r>
      <w:r w:rsidRPr="0023722F">
        <w:rPr>
          <w:b/>
          <w:bCs/>
        </w:rPr>
        <w:t>+</w:t>
      </w:r>
      <w:r w:rsidRPr="0023722F">
        <w:t> icon between the two steps in the flow to add a new action.</w:t>
      </w:r>
    </w:p>
    <w:p w14:paraId="6A5A710A" w14:textId="77777777" w:rsidR="0023722F" w:rsidRPr="0023722F" w:rsidRDefault="0023722F" w:rsidP="0023722F">
      <w:pPr>
        <w:pStyle w:val="NoSpacing"/>
        <w:numPr>
          <w:ilvl w:val="0"/>
          <w:numId w:val="88"/>
        </w:numPr>
      </w:pPr>
      <w:r w:rsidRPr="0023722F">
        <w:t>Enter Dataverse in the </w:t>
      </w:r>
      <w:r w:rsidRPr="0023722F">
        <w:rPr>
          <w:b/>
          <w:bCs/>
        </w:rPr>
        <w:t>Search</w:t>
      </w:r>
      <w:r w:rsidRPr="0023722F">
        <w:t> field and select </w:t>
      </w:r>
      <w:r w:rsidRPr="0023722F">
        <w:rPr>
          <w:b/>
          <w:bCs/>
        </w:rPr>
        <w:t>See more</w:t>
      </w:r>
      <w:r w:rsidRPr="0023722F">
        <w:t> for the </w:t>
      </w:r>
      <w:r w:rsidRPr="0023722F">
        <w:rPr>
          <w:b/>
          <w:bCs/>
        </w:rPr>
        <w:t>Microsoft Dataverse</w:t>
      </w:r>
      <w:r w:rsidRPr="0023722F">
        <w:t> connector.</w:t>
      </w:r>
    </w:p>
    <w:p w14:paraId="2AAF7BC1" w14:textId="77777777" w:rsidR="0023722F" w:rsidRPr="0023722F" w:rsidRDefault="0023722F" w:rsidP="0023722F">
      <w:pPr>
        <w:pStyle w:val="NoSpacing"/>
        <w:numPr>
          <w:ilvl w:val="0"/>
          <w:numId w:val="88"/>
        </w:numPr>
      </w:pPr>
      <w:r w:rsidRPr="0023722F">
        <w:t>Select the </w:t>
      </w:r>
      <w:r w:rsidRPr="0023722F">
        <w:rPr>
          <w:b/>
          <w:bCs/>
        </w:rPr>
        <w:t>Add a new row</w:t>
      </w:r>
      <w:r w:rsidRPr="0023722F">
        <w:t> action.</w:t>
      </w:r>
    </w:p>
    <w:p w14:paraId="292B5CE7" w14:textId="77777777" w:rsidR="0023722F" w:rsidRPr="0023722F" w:rsidRDefault="0023722F" w:rsidP="0023722F">
      <w:pPr>
        <w:pStyle w:val="NoSpacing"/>
        <w:numPr>
          <w:ilvl w:val="0"/>
          <w:numId w:val="88"/>
        </w:numPr>
      </w:pPr>
      <w:r w:rsidRPr="0023722F">
        <w:t>Select </w:t>
      </w:r>
      <w:r w:rsidRPr="0023722F">
        <w:rPr>
          <w:b/>
          <w:bCs/>
        </w:rPr>
        <w:t>Booking Requests</w:t>
      </w:r>
      <w:r w:rsidRPr="0023722F">
        <w:t> for table name.</w:t>
      </w:r>
    </w:p>
    <w:p w14:paraId="7F97CFD3" w14:textId="77777777" w:rsidR="0023722F" w:rsidRPr="0023722F" w:rsidRDefault="0023722F" w:rsidP="0023722F">
      <w:pPr>
        <w:pStyle w:val="NoSpacing"/>
        <w:numPr>
          <w:ilvl w:val="0"/>
          <w:numId w:val="88"/>
        </w:numPr>
      </w:pPr>
      <w:r w:rsidRPr="0023722F">
        <w:t>Enter Agent booking in the </w:t>
      </w:r>
      <w:r w:rsidRPr="0023722F">
        <w:rPr>
          <w:b/>
          <w:bCs/>
        </w:rPr>
        <w:t>Booking Name</w:t>
      </w:r>
      <w:r w:rsidRPr="0023722F">
        <w:t> field.</w:t>
      </w:r>
    </w:p>
    <w:p w14:paraId="7E0CBD8C" w14:textId="77777777" w:rsidR="0023722F" w:rsidRPr="0023722F" w:rsidRDefault="0023722F" w:rsidP="0023722F">
      <w:pPr>
        <w:pStyle w:val="NoSpacing"/>
        <w:numPr>
          <w:ilvl w:val="0"/>
          <w:numId w:val="88"/>
        </w:numPr>
      </w:pPr>
      <w:r w:rsidRPr="0023722F">
        <w:t>Select </w:t>
      </w:r>
      <w:r w:rsidRPr="0023722F">
        <w:rPr>
          <w:b/>
          <w:bCs/>
        </w:rPr>
        <w:t>Show all</w:t>
      </w:r>
      <w:r w:rsidRPr="0023722F">
        <w:t> under </w:t>
      </w:r>
      <w:r w:rsidRPr="0023722F">
        <w:rPr>
          <w:b/>
          <w:bCs/>
        </w:rPr>
        <w:t>Advanced parameters</w:t>
      </w:r>
      <w:r w:rsidRPr="0023722F">
        <w:t>.</w:t>
      </w:r>
    </w:p>
    <w:p w14:paraId="49D09347" w14:textId="77777777" w:rsidR="0023722F" w:rsidRPr="0023722F" w:rsidRDefault="0023722F" w:rsidP="0023722F">
      <w:pPr>
        <w:pStyle w:val="NoSpacing"/>
        <w:numPr>
          <w:ilvl w:val="0"/>
          <w:numId w:val="88"/>
        </w:numPr>
      </w:pPr>
      <w:r w:rsidRPr="0023722F">
        <w:t>Enter </w:t>
      </w:r>
      <w:proofErr w:type="spellStart"/>
      <w:r w:rsidRPr="0023722F">
        <w:t>contoso_</w:t>
      </w:r>
      <w:proofErr w:type="gramStart"/>
      <w:r w:rsidRPr="0023722F">
        <w:t>bookingrequests</w:t>
      </w:r>
      <w:proofErr w:type="spellEnd"/>
      <w:r w:rsidRPr="0023722F">
        <w:t>(</w:t>
      </w:r>
      <w:proofErr w:type="gramEnd"/>
      <w:r w:rsidRPr="0023722F">
        <w:t>) in the </w:t>
      </w:r>
      <w:r w:rsidRPr="0023722F">
        <w:rPr>
          <w:b/>
          <w:bCs/>
        </w:rPr>
        <w:t>Property (Real Estate Properties)</w:t>
      </w:r>
      <w:r w:rsidRPr="0023722F">
        <w:t> field, move the cursor within the parentheses, select the </w:t>
      </w:r>
      <w:r w:rsidRPr="0023722F">
        <w:rPr>
          <w:b/>
          <w:bCs/>
        </w:rPr>
        <w:t>lightning</w:t>
      </w:r>
      <w:r w:rsidRPr="0023722F">
        <w:t> icon, then select the </w:t>
      </w:r>
      <w:proofErr w:type="spellStart"/>
      <w:r w:rsidRPr="0023722F">
        <w:rPr>
          <w:b/>
          <w:bCs/>
        </w:rPr>
        <w:t>PropertyId</w:t>
      </w:r>
      <w:proofErr w:type="spellEnd"/>
      <w:r w:rsidRPr="0023722F">
        <w:t> parameter.</w:t>
      </w:r>
    </w:p>
    <w:p w14:paraId="61AEE887" w14:textId="77777777" w:rsidR="0023722F" w:rsidRPr="0023722F" w:rsidRDefault="0023722F" w:rsidP="0023722F">
      <w:pPr>
        <w:pStyle w:val="NoSpacing"/>
        <w:numPr>
          <w:ilvl w:val="0"/>
          <w:numId w:val="88"/>
        </w:numPr>
      </w:pPr>
      <w:r w:rsidRPr="0023722F">
        <w:t>Select the </w:t>
      </w:r>
      <w:r w:rsidRPr="0023722F">
        <w:rPr>
          <w:b/>
          <w:bCs/>
        </w:rPr>
        <w:t>Viewer Email</w:t>
      </w:r>
      <w:r w:rsidRPr="0023722F">
        <w:t> field, select the </w:t>
      </w:r>
      <w:r w:rsidRPr="0023722F">
        <w:rPr>
          <w:b/>
          <w:bCs/>
        </w:rPr>
        <w:t>lightning</w:t>
      </w:r>
      <w:r w:rsidRPr="0023722F">
        <w:t> icon, then select the </w:t>
      </w:r>
      <w:proofErr w:type="spellStart"/>
      <w:r w:rsidRPr="0023722F">
        <w:rPr>
          <w:b/>
          <w:bCs/>
        </w:rPr>
        <w:t>ViewerEmail</w:t>
      </w:r>
      <w:proofErr w:type="spellEnd"/>
      <w:r w:rsidRPr="0023722F">
        <w:t> parameter.</w:t>
      </w:r>
    </w:p>
    <w:p w14:paraId="0E1B65CD" w14:textId="77777777" w:rsidR="0023722F" w:rsidRPr="0023722F" w:rsidRDefault="0023722F" w:rsidP="0023722F">
      <w:pPr>
        <w:pStyle w:val="NoSpacing"/>
        <w:numPr>
          <w:ilvl w:val="0"/>
          <w:numId w:val="88"/>
        </w:numPr>
      </w:pPr>
      <w:r w:rsidRPr="0023722F">
        <w:t>Select the </w:t>
      </w:r>
      <w:r w:rsidRPr="0023722F">
        <w:rPr>
          <w:b/>
          <w:bCs/>
        </w:rPr>
        <w:t>Viewer Name</w:t>
      </w:r>
      <w:r w:rsidRPr="0023722F">
        <w:t> field, select the </w:t>
      </w:r>
      <w:r w:rsidRPr="0023722F">
        <w:rPr>
          <w:b/>
          <w:bCs/>
        </w:rPr>
        <w:t>lightning</w:t>
      </w:r>
      <w:r w:rsidRPr="0023722F">
        <w:t> icon, then select the </w:t>
      </w:r>
      <w:proofErr w:type="spellStart"/>
      <w:r w:rsidRPr="0023722F">
        <w:rPr>
          <w:b/>
          <w:bCs/>
        </w:rPr>
        <w:t>ViewerName</w:t>
      </w:r>
      <w:proofErr w:type="spellEnd"/>
      <w:r w:rsidRPr="0023722F">
        <w:t> parameter.</w:t>
      </w:r>
    </w:p>
    <w:p w14:paraId="4C1D2C62" w14:textId="0E3CD7D3" w:rsidR="0023722F" w:rsidRPr="0023722F" w:rsidRDefault="0023722F" w:rsidP="0023722F">
      <w:pPr>
        <w:pStyle w:val="NoSpacing"/>
      </w:pPr>
      <w:r w:rsidRPr="0023722F">
        <w:rPr>
          <w:noProof/>
        </w:rPr>
        <w:lastRenderedPageBreak/>
        <w:drawing>
          <wp:inline distT="0" distB="0" distL="0" distR="0" wp14:anchorId="03D721EC" wp14:editId="12FCFB2E">
            <wp:extent cx="4530725" cy="9144000"/>
            <wp:effectExtent l="0" t="0" r="3175" b="0"/>
            <wp:docPr id="1390423587" name="Picture 157" descr="Screenshot of configuring flow add row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descr="Screenshot of configuring flow add row action."/>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30725" cy="9144000"/>
                    </a:xfrm>
                    <a:prstGeom prst="rect">
                      <a:avLst/>
                    </a:prstGeom>
                    <a:noFill/>
                    <a:ln>
                      <a:noFill/>
                    </a:ln>
                  </pic:spPr>
                </pic:pic>
              </a:graphicData>
            </a:graphic>
          </wp:inline>
        </w:drawing>
      </w:r>
    </w:p>
    <w:p w14:paraId="163C8D50" w14:textId="77777777" w:rsidR="0023722F" w:rsidRPr="0023722F" w:rsidRDefault="0023722F" w:rsidP="0023722F">
      <w:pPr>
        <w:pStyle w:val="NoSpacing"/>
        <w:numPr>
          <w:ilvl w:val="0"/>
          <w:numId w:val="88"/>
        </w:numPr>
      </w:pPr>
      <w:r w:rsidRPr="0023722F">
        <w:lastRenderedPageBreak/>
        <w:t>Select the </w:t>
      </w:r>
      <w:r w:rsidRPr="0023722F">
        <w:rPr>
          <w:b/>
          <w:bCs/>
        </w:rPr>
        <w:t>Respond to Copilot</w:t>
      </w:r>
      <w:r w:rsidRPr="0023722F">
        <w:t> action.</w:t>
      </w:r>
    </w:p>
    <w:p w14:paraId="2C05E425" w14:textId="77777777" w:rsidR="0023722F" w:rsidRPr="0023722F" w:rsidRDefault="0023722F" w:rsidP="0023722F">
      <w:pPr>
        <w:pStyle w:val="NoSpacing"/>
        <w:numPr>
          <w:ilvl w:val="0"/>
          <w:numId w:val="88"/>
        </w:numPr>
      </w:pPr>
      <w:r w:rsidRPr="0023722F">
        <w:t>Select the </w:t>
      </w:r>
      <w:r w:rsidRPr="0023722F">
        <w:rPr>
          <w:b/>
          <w:bCs/>
        </w:rPr>
        <w:t>Settings</w:t>
      </w:r>
      <w:r w:rsidRPr="0023722F">
        <w:t> tab.</w:t>
      </w:r>
    </w:p>
    <w:p w14:paraId="790E2E1D" w14:textId="77777777" w:rsidR="0023722F" w:rsidRPr="0023722F" w:rsidRDefault="0023722F" w:rsidP="0023722F">
      <w:pPr>
        <w:pStyle w:val="NoSpacing"/>
        <w:numPr>
          <w:ilvl w:val="0"/>
          <w:numId w:val="88"/>
        </w:numPr>
      </w:pPr>
      <w:r w:rsidRPr="0023722F">
        <w:t>Ensure that </w:t>
      </w:r>
      <w:r w:rsidRPr="0023722F">
        <w:rPr>
          <w:b/>
          <w:bCs/>
        </w:rPr>
        <w:t>Asynchronous Response</w:t>
      </w:r>
      <w:r w:rsidRPr="0023722F">
        <w:t> is set to </w:t>
      </w:r>
      <w:r w:rsidRPr="0023722F">
        <w:rPr>
          <w:b/>
          <w:bCs/>
        </w:rPr>
        <w:t>Off</w:t>
      </w:r>
      <w:r w:rsidRPr="0023722F">
        <w:t>.</w:t>
      </w:r>
    </w:p>
    <w:p w14:paraId="300C0419" w14:textId="77777777" w:rsidR="0023722F" w:rsidRPr="0023722F" w:rsidRDefault="0023722F" w:rsidP="0023722F">
      <w:pPr>
        <w:pStyle w:val="NoSpacing"/>
        <w:numPr>
          <w:ilvl w:val="0"/>
          <w:numId w:val="88"/>
        </w:numPr>
      </w:pPr>
      <w:r w:rsidRPr="0023722F">
        <w:t>Select </w:t>
      </w:r>
      <w:r w:rsidRPr="0023722F">
        <w:rPr>
          <w:b/>
          <w:bCs/>
        </w:rPr>
        <w:t>Save draft</w:t>
      </w:r>
      <w:r w:rsidRPr="0023722F">
        <w:t> in the upper-right of the window.</w:t>
      </w:r>
    </w:p>
    <w:p w14:paraId="58060CC5" w14:textId="77777777" w:rsidR="0023722F" w:rsidRPr="0023722F" w:rsidRDefault="0023722F" w:rsidP="0023722F">
      <w:pPr>
        <w:pStyle w:val="NoSpacing"/>
        <w:numPr>
          <w:ilvl w:val="0"/>
          <w:numId w:val="88"/>
        </w:numPr>
      </w:pPr>
      <w:r w:rsidRPr="0023722F">
        <w:t>Wait for the save to complete, select </w:t>
      </w:r>
      <w:r w:rsidRPr="0023722F">
        <w:rPr>
          <w:b/>
          <w:bCs/>
        </w:rPr>
        <w:t>Publish</w:t>
      </w:r>
      <w:r w:rsidRPr="0023722F">
        <w:t> then close the Power Automate tab.</w:t>
      </w:r>
    </w:p>
    <w:p w14:paraId="7B24CBA9" w14:textId="77777777" w:rsidR="0023722F" w:rsidRPr="0023722F" w:rsidRDefault="0023722F" w:rsidP="0023722F">
      <w:pPr>
        <w:pStyle w:val="NoSpacing"/>
      </w:pPr>
      <w:r w:rsidRPr="0023722F">
        <w:t>Task 2.2 - Add an agent action to create a booking request</w:t>
      </w:r>
    </w:p>
    <w:p w14:paraId="4DA61A64" w14:textId="77777777" w:rsidR="0023722F" w:rsidRPr="0023722F" w:rsidRDefault="0023722F" w:rsidP="0023722F">
      <w:pPr>
        <w:pStyle w:val="NoSpacing"/>
        <w:numPr>
          <w:ilvl w:val="0"/>
          <w:numId w:val="89"/>
        </w:numPr>
      </w:pPr>
      <w:r w:rsidRPr="0023722F">
        <w:t>Select </w:t>
      </w:r>
      <w:r w:rsidRPr="0023722F">
        <w:rPr>
          <w:b/>
          <w:bCs/>
        </w:rPr>
        <w:t>Refresh</w:t>
      </w:r>
      <w:r w:rsidRPr="0023722F">
        <w:t> from the Copilot Studio dialog box to see the new Flow.</w:t>
      </w:r>
    </w:p>
    <w:p w14:paraId="784F3BE0" w14:textId="77777777" w:rsidR="0023722F" w:rsidRPr="0023722F" w:rsidRDefault="0023722F" w:rsidP="0023722F">
      <w:pPr>
        <w:pStyle w:val="NoSpacing"/>
        <w:numPr>
          <w:ilvl w:val="0"/>
          <w:numId w:val="89"/>
        </w:numPr>
      </w:pPr>
      <w:r w:rsidRPr="0023722F">
        <w:t>Select the </w:t>
      </w:r>
      <w:r w:rsidRPr="0023722F">
        <w:rPr>
          <w:b/>
          <w:bCs/>
        </w:rPr>
        <w:t>Create Booking Request</w:t>
      </w:r>
      <w:r w:rsidRPr="0023722F">
        <w:t> flow.</w:t>
      </w:r>
    </w:p>
    <w:p w14:paraId="12B90081" w14:textId="77777777" w:rsidR="0023722F" w:rsidRPr="0023722F" w:rsidRDefault="0023722F" w:rsidP="0023722F">
      <w:pPr>
        <w:pStyle w:val="NoSpacing"/>
        <w:numPr>
          <w:ilvl w:val="0"/>
          <w:numId w:val="89"/>
        </w:numPr>
      </w:pPr>
      <w:r w:rsidRPr="0023722F">
        <w:t>Select </w:t>
      </w:r>
      <w:r w:rsidRPr="0023722F">
        <w:rPr>
          <w:b/>
          <w:bCs/>
        </w:rPr>
        <w:t>Add action</w:t>
      </w:r>
      <w:r w:rsidRPr="0023722F">
        <w:t>.</w:t>
      </w:r>
    </w:p>
    <w:p w14:paraId="5E551FB7" w14:textId="77777777" w:rsidR="0023722F" w:rsidRPr="0023722F" w:rsidRDefault="0023722F" w:rsidP="0023722F">
      <w:pPr>
        <w:pStyle w:val="NoSpacing"/>
      </w:pPr>
      <w:r w:rsidRPr="0023722F">
        <w:t>Task 2.3 - Add the Create Booking Request agent action to the topic</w:t>
      </w:r>
    </w:p>
    <w:p w14:paraId="02AE9AEF" w14:textId="77777777" w:rsidR="0023722F" w:rsidRPr="0023722F" w:rsidRDefault="0023722F" w:rsidP="0023722F">
      <w:pPr>
        <w:pStyle w:val="NoSpacing"/>
        <w:numPr>
          <w:ilvl w:val="0"/>
          <w:numId w:val="90"/>
        </w:numPr>
      </w:pPr>
      <w:r w:rsidRPr="0023722F">
        <w:t>Select the </w:t>
      </w:r>
      <w:r w:rsidRPr="0023722F">
        <w:rPr>
          <w:b/>
          <w:bCs/>
        </w:rPr>
        <w:t>Topics</w:t>
      </w:r>
      <w:r w:rsidRPr="0023722F">
        <w:t> tab.</w:t>
      </w:r>
    </w:p>
    <w:p w14:paraId="7F7A6211" w14:textId="77777777" w:rsidR="0023722F" w:rsidRPr="0023722F" w:rsidRDefault="0023722F" w:rsidP="0023722F">
      <w:pPr>
        <w:pStyle w:val="NoSpacing"/>
        <w:numPr>
          <w:ilvl w:val="0"/>
          <w:numId w:val="90"/>
        </w:numPr>
      </w:pPr>
      <w:r w:rsidRPr="0023722F">
        <w:t>Select the </w:t>
      </w:r>
      <w:r w:rsidRPr="0023722F">
        <w:rPr>
          <w:b/>
          <w:bCs/>
        </w:rPr>
        <w:t>Book a Real Estate Showing</w:t>
      </w:r>
      <w:r w:rsidRPr="0023722F">
        <w:t> topic.</w:t>
      </w:r>
    </w:p>
    <w:p w14:paraId="15111C91" w14:textId="77777777" w:rsidR="0023722F" w:rsidRPr="0023722F" w:rsidRDefault="0023722F" w:rsidP="0023722F">
      <w:pPr>
        <w:pStyle w:val="NoSpacing"/>
        <w:numPr>
          <w:ilvl w:val="0"/>
          <w:numId w:val="90"/>
        </w:numPr>
      </w:pPr>
      <w:r w:rsidRPr="0023722F">
        <w:t xml:space="preserve">Select the </w:t>
      </w:r>
      <w:proofErr w:type="spellStart"/>
      <w:r w:rsidRPr="0023722F">
        <w:t>the</w:t>
      </w:r>
      <w:proofErr w:type="spellEnd"/>
      <w:r w:rsidRPr="0023722F">
        <w:t> </w:t>
      </w:r>
      <w:r w:rsidRPr="0023722F">
        <w:rPr>
          <w:b/>
          <w:bCs/>
        </w:rPr>
        <w:t>+</w:t>
      </w:r>
      <w:r w:rsidRPr="0023722F">
        <w:t> icon below the </w:t>
      </w:r>
      <w:r w:rsidRPr="0023722F">
        <w:rPr>
          <w:b/>
          <w:bCs/>
        </w:rPr>
        <w:t>What date and time do you want to see the property?</w:t>
      </w:r>
      <w:r w:rsidRPr="0023722F">
        <w:t> node, select </w:t>
      </w:r>
      <w:r w:rsidRPr="0023722F">
        <w:rPr>
          <w:b/>
          <w:bCs/>
        </w:rPr>
        <w:t>Add an action</w:t>
      </w:r>
      <w:r w:rsidRPr="0023722F">
        <w:t>, then select the </w:t>
      </w:r>
      <w:r w:rsidRPr="0023722F">
        <w:rPr>
          <w:b/>
          <w:bCs/>
        </w:rPr>
        <w:t>Create Booking Request</w:t>
      </w:r>
      <w:r w:rsidRPr="0023722F">
        <w:t> flow.</w:t>
      </w:r>
    </w:p>
    <w:p w14:paraId="4C81B0EE" w14:textId="77777777" w:rsidR="0023722F" w:rsidRPr="0023722F" w:rsidRDefault="0023722F" w:rsidP="0023722F">
      <w:pPr>
        <w:pStyle w:val="NoSpacing"/>
        <w:numPr>
          <w:ilvl w:val="0"/>
          <w:numId w:val="90"/>
        </w:numPr>
      </w:pPr>
      <w:r w:rsidRPr="0023722F">
        <w:t>Select the </w:t>
      </w:r>
      <w:proofErr w:type="spellStart"/>
      <w:r w:rsidRPr="0023722F">
        <w:rPr>
          <w:b/>
          <w:bCs/>
        </w:rPr>
        <w:t>PropertyId</w:t>
      </w:r>
      <w:proofErr w:type="spellEnd"/>
      <w:r w:rsidRPr="0023722F">
        <w:t> variable for the </w:t>
      </w:r>
      <w:proofErr w:type="spellStart"/>
      <w:r w:rsidRPr="0023722F">
        <w:rPr>
          <w:b/>
          <w:bCs/>
        </w:rPr>
        <w:t>PropertyId</w:t>
      </w:r>
      <w:proofErr w:type="spellEnd"/>
      <w:r w:rsidRPr="0023722F">
        <w:t> input parameter.</w:t>
      </w:r>
    </w:p>
    <w:p w14:paraId="266D7487" w14:textId="77777777" w:rsidR="0023722F" w:rsidRPr="0023722F" w:rsidRDefault="0023722F" w:rsidP="0023722F">
      <w:pPr>
        <w:pStyle w:val="NoSpacing"/>
        <w:numPr>
          <w:ilvl w:val="0"/>
          <w:numId w:val="90"/>
        </w:numPr>
      </w:pPr>
      <w:r w:rsidRPr="0023722F">
        <w:t>Select the </w:t>
      </w:r>
      <w:r w:rsidRPr="0023722F">
        <w:rPr>
          <w:b/>
          <w:bCs/>
        </w:rPr>
        <w:t>Name</w:t>
      </w:r>
      <w:r w:rsidRPr="0023722F">
        <w:t> variable for the </w:t>
      </w:r>
      <w:proofErr w:type="spellStart"/>
      <w:r w:rsidRPr="0023722F">
        <w:rPr>
          <w:b/>
          <w:bCs/>
        </w:rPr>
        <w:t>ViewerName</w:t>
      </w:r>
      <w:proofErr w:type="spellEnd"/>
      <w:r w:rsidRPr="0023722F">
        <w:t> input parameter.</w:t>
      </w:r>
    </w:p>
    <w:p w14:paraId="501C1F42" w14:textId="77777777" w:rsidR="0023722F" w:rsidRPr="0023722F" w:rsidRDefault="0023722F" w:rsidP="0023722F">
      <w:pPr>
        <w:pStyle w:val="NoSpacing"/>
        <w:numPr>
          <w:ilvl w:val="0"/>
          <w:numId w:val="90"/>
        </w:numPr>
      </w:pPr>
      <w:r w:rsidRPr="0023722F">
        <w:t>Select the </w:t>
      </w:r>
      <w:proofErr w:type="spellStart"/>
      <w:r w:rsidRPr="0023722F">
        <w:rPr>
          <w:b/>
          <w:bCs/>
        </w:rPr>
        <w:t>EmailAddress</w:t>
      </w:r>
      <w:proofErr w:type="spellEnd"/>
      <w:r w:rsidRPr="0023722F">
        <w:t> variable for the </w:t>
      </w:r>
      <w:proofErr w:type="spellStart"/>
      <w:r w:rsidRPr="0023722F">
        <w:rPr>
          <w:b/>
          <w:bCs/>
        </w:rPr>
        <w:t>ViewerEmail</w:t>
      </w:r>
      <w:proofErr w:type="spellEnd"/>
      <w:r w:rsidRPr="0023722F">
        <w:t> input parameter.</w:t>
      </w:r>
    </w:p>
    <w:p w14:paraId="61E7F400" w14:textId="77777777" w:rsidR="0023722F" w:rsidRPr="0023722F" w:rsidRDefault="0023722F" w:rsidP="0023722F">
      <w:pPr>
        <w:pStyle w:val="NoSpacing"/>
        <w:numPr>
          <w:ilvl w:val="0"/>
          <w:numId w:val="90"/>
        </w:numPr>
      </w:pPr>
      <w:r w:rsidRPr="0023722F">
        <w:t xml:space="preserve">Select the </w:t>
      </w:r>
      <w:proofErr w:type="spellStart"/>
      <w:r w:rsidRPr="0023722F">
        <w:t>the</w:t>
      </w:r>
      <w:proofErr w:type="spellEnd"/>
      <w:r w:rsidRPr="0023722F">
        <w:t> </w:t>
      </w:r>
      <w:r w:rsidRPr="0023722F">
        <w:rPr>
          <w:b/>
          <w:bCs/>
        </w:rPr>
        <w:t>+</w:t>
      </w:r>
      <w:r w:rsidRPr="0023722F">
        <w:t> icon below the new </w:t>
      </w:r>
      <w:r w:rsidRPr="0023722F">
        <w:rPr>
          <w:b/>
          <w:bCs/>
        </w:rPr>
        <w:t>Action</w:t>
      </w:r>
      <w:r w:rsidRPr="0023722F">
        <w:t> node, select </w:t>
      </w:r>
      <w:r w:rsidRPr="0023722F">
        <w:rPr>
          <w:b/>
          <w:bCs/>
        </w:rPr>
        <w:t>Topic management</w:t>
      </w:r>
      <w:r w:rsidRPr="0023722F">
        <w:t>, select </w:t>
      </w:r>
      <w:r w:rsidRPr="0023722F">
        <w:rPr>
          <w:b/>
          <w:bCs/>
        </w:rPr>
        <w:t>Go to another topic</w:t>
      </w:r>
      <w:r w:rsidRPr="0023722F">
        <w:t> and select </w:t>
      </w:r>
      <w:r w:rsidRPr="0023722F">
        <w:rPr>
          <w:b/>
          <w:bCs/>
        </w:rPr>
        <w:t>End of Conversation</w:t>
      </w:r>
      <w:r w:rsidRPr="0023722F">
        <w:t>.</w:t>
      </w:r>
    </w:p>
    <w:p w14:paraId="1A8899B7" w14:textId="77777777" w:rsidR="0023722F" w:rsidRPr="0023722F" w:rsidRDefault="0023722F" w:rsidP="0023722F">
      <w:pPr>
        <w:pStyle w:val="NoSpacing"/>
        <w:numPr>
          <w:ilvl w:val="0"/>
          <w:numId w:val="90"/>
        </w:numPr>
      </w:pPr>
      <w:r w:rsidRPr="0023722F">
        <w:t>Select </w:t>
      </w:r>
      <w:r w:rsidRPr="0023722F">
        <w:rPr>
          <w:b/>
          <w:bCs/>
        </w:rPr>
        <w:t>Save</w:t>
      </w:r>
      <w:r w:rsidRPr="0023722F">
        <w:t>.</w:t>
      </w:r>
    </w:p>
    <w:p w14:paraId="057DC2AC" w14:textId="77777777" w:rsidR="0023722F" w:rsidRPr="0023722F" w:rsidRDefault="0023722F" w:rsidP="0023722F">
      <w:pPr>
        <w:pStyle w:val="NoSpacing"/>
        <w:numPr>
          <w:ilvl w:val="0"/>
          <w:numId w:val="90"/>
        </w:numPr>
      </w:pPr>
      <w:r w:rsidRPr="0023722F">
        <w:t>Select </w:t>
      </w:r>
      <w:r w:rsidRPr="0023722F">
        <w:rPr>
          <w:b/>
          <w:bCs/>
        </w:rPr>
        <w:t>Publish</w:t>
      </w:r>
      <w:r w:rsidRPr="0023722F">
        <w:t> and select </w:t>
      </w:r>
      <w:r w:rsidRPr="0023722F">
        <w:rPr>
          <w:b/>
          <w:bCs/>
        </w:rPr>
        <w:t>Publish</w:t>
      </w:r>
      <w:r w:rsidRPr="0023722F">
        <w:t> again.</w:t>
      </w:r>
    </w:p>
    <w:p w14:paraId="44A1F502" w14:textId="77777777" w:rsidR="0023722F" w:rsidRPr="0023722F" w:rsidRDefault="0023722F" w:rsidP="0023722F">
      <w:pPr>
        <w:pStyle w:val="NoSpacing"/>
      </w:pPr>
      <w:r w:rsidRPr="0023722F">
        <w:t>Exercise 3 - Test the agent actions</w:t>
      </w:r>
    </w:p>
    <w:p w14:paraId="1441343B" w14:textId="77777777" w:rsidR="0023722F" w:rsidRPr="0023722F" w:rsidRDefault="0023722F" w:rsidP="0023722F">
      <w:pPr>
        <w:pStyle w:val="NoSpacing"/>
      </w:pPr>
      <w:r w:rsidRPr="0023722F">
        <w:t>Task 3.1 - Make a booking request</w:t>
      </w:r>
    </w:p>
    <w:p w14:paraId="247D817E" w14:textId="77777777" w:rsidR="0023722F" w:rsidRPr="0023722F" w:rsidRDefault="0023722F" w:rsidP="0023722F">
      <w:pPr>
        <w:pStyle w:val="NoSpacing"/>
        <w:numPr>
          <w:ilvl w:val="0"/>
          <w:numId w:val="91"/>
        </w:numPr>
      </w:pPr>
      <w:r w:rsidRPr="0023722F">
        <w:t>If closed, select the </w:t>
      </w:r>
      <w:r w:rsidRPr="0023722F">
        <w:rPr>
          <w:b/>
          <w:bCs/>
        </w:rPr>
        <w:t>Test</w:t>
      </w:r>
      <w:r w:rsidRPr="0023722F">
        <w:t> button in the upper-right of the screen to open the testing panel.</w:t>
      </w:r>
    </w:p>
    <w:p w14:paraId="7DDD923D" w14:textId="77777777" w:rsidR="0023722F" w:rsidRPr="0023722F" w:rsidRDefault="0023722F" w:rsidP="0023722F">
      <w:pPr>
        <w:pStyle w:val="NoSpacing"/>
        <w:numPr>
          <w:ilvl w:val="0"/>
          <w:numId w:val="91"/>
        </w:numPr>
      </w:pPr>
      <w:r w:rsidRPr="0023722F">
        <w:t>Select the </w:t>
      </w:r>
      <w:r w:rsidRPr="0023722F">
        <w:rPr>
          <w:b/>
          <w:bCs/>
        </w:rPr>
        <w:t>three dots</w:t>
      </w:r>
      <w:r w:rsidRPr="0023722F">
        <w:t> at the top of the testing panel in the upper-right of the screen.</w:t>
      </w:r>
    </w:p>
    <w:p w14:paraId="38403BB3" w14:textId="5097C064" w:rsidR="0023722F" w:rsidRPr="0023722F" w:rsidRDefault="0023722F" w:rsidP="0023722F">
      <w:pPr>
        <w:pStyle w:val="NoSpacing"/>
      </w:pPr>
      <w:r w:rsidRPr="0023722F">
        <w:rPr>
          <w:noProof/>
        </w:rPr>
        <w:drawing>
          <wp:inline distT="0" distB="0" distL="0" distR="0" wp14:anchorId="6F3D07F3" wp14:editId="3ABBC595">
            <wp:extent cx="3905250" cy="3543300"/>
            <wp:effectExtent l="0" t="0" r="0" b="0"/>
            <wp:docPr id="57639119" name="Picture 156" descr="Screenshot of the Testing panel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descr="Screenshot of the Testing panel option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05250" cy="3543300"/>
                    </a:xfrm>
                    <a:prstGeom prst="rect">
                      <a:avLst/>
                    </a:prstGeom>
                    <a:noFill/>
                    <a:ln>
                      <a:noFill/>
                    </a:ln>
                  </pic:spPr>
                </pic:pic>
              </a:graphicData>
            </a:graphic>
          </wp:inline>
        </w:drawing>
      </w:r>
    </w:p>
    <w:p w14:paraId="133F2084" w14:textId="77777777" w:rsidR="0023722F" w:rsidRPr="0023722F" w:rsidRDefault="0023722F" w:rsidP="0023722F">
      <w:pPr>
        <w:pStyle w:val="NoSpacing"/>
        <w:numPr>
          <w:ilvl w:val="0"/>
          <w:numId w:val="91"/>
        </w:numPr>
      </w:pPr>
      <w:r w:rsidRPr="0023722F">
        <w:t>If it's not enabled, enable </w:t>
      </w:r>
      <w:r w:rsidRPr="0023722F">
        <w:rPr>
          <w:b/>
          <w:bCs/>
        </w:rPr>
        <w:t>Track between topics</w:t>
      </w:r>
      <w:r w:rsidRPr="0023722F">
        <w:t>.</w:t>
      </w:r>
    </w:p>
    <w:p w14:paraId="77CF1D4D" w14:textId="77777777" w:rsidR="0023722F" w:rsidRPr="0023722F" w:rsidRDefault="0023722F" w:rsidP="0023722F">
      <w:pPr>
        <w:pStyle w:val="NoSpacing"/>
        <w:numPr>
          <w:ilvl w:val="0"/>
          <w:numId w:val="91"/>
        </w:numPr>
      </w:pPr>
      <w:r w:rsidRPr="0023722F">
        <w:t>Select the </w:t>
      </w:r>
      <w:r w:rsidRPr="0023722F">
        <w:rPr>
          <w:b/>
          <w:bCs/>
        </w:rPr>
        <w:t>Start a new conversation</w:t>
      </w:r>
      <w:r w:rsidRPr="0023722F">
        <w:t> icon at the top of the testing panel.</w:t>
      </w:r>
    </w:p>
    <w:p w14:paraId="5FA3F966" w14:textId="77777777" w:rsidR="0023722F" w:rsidRPr="0023722F" w:rsidRDefault="0023722F" w:rsidP="0023722F">
      <w:pPr>
        <w:pStyle w:val="NoSpacing"/>
        <w:numPr>
          <w:ilvl w:val="0"/>
          <w:numId w:val="91"/>
        </w:numPr>
      </w:pPr>
      <w:r w:rsidRPr="0023722F">
        <w:t>When the </w:t>
      </w:r>
      <w:r w:rsidRPr="0023722F">
        <w:rPr>
          <w:b/>
          <w:bCs/>
        </w:rPr>
        <w:t>Conversation Start</w:t>
      </w:r>
      <w:r w:rsidRPr="0023722F">
        <w:t> message appears, your agent will start a conversation. In response, enter a trigger phrase for the topic that you've created:</w:t>
      </w:r>
    </w:p>
    <w:p w14:paraId="30A3A395" w14:textId="77777777" w:rsidR="0023722F" w:rsidRPr="0023722F" w:rsidRDefault="0023722F" w:rsidP="0023722F">
      <w:pPr>
        <w:pStyle w:val="NoSpacing"/>
      </w:pPr>
      <w:r w:rsidRPr="0023722F">
        <w:t>I want to book a real estate showing</w:t>
      </w:r>
    </w:p>
    <w:p w14:paraId="10C769B1" w14:textId="77777777" w:rsidR="0023722F" w:rsidRPr="0023722F" w:rsidRDefault="0023722F" w:rsidP="0023722F">
      <w:pPr>
        <w:pStyle w:val="NoSpacing"/>
        <w:numPr>
          <w:ilvl w:val="0"/>
          <w:numId w:val="91"/>
        </w:numPr>
      </w:pPr>
      <w:r w:rsidRPr="0023722F">
        <w:t>Enter the following information:</w:t>
      </w:r>
    </w:p>
    <w:p w14:paraId="4D2E679E" w14:textId="77777777" w:rsidR="0023722F" w:rsidRPr="0023722F" w:rsidRDefault="0023722F" w:rsidP="0023722F">
      <w:pPr>
        <w:pStyle w:val="NoSpacing"/>
      </w:pPr>
      <w:r w:rsidRPr="0023722F">
        <w:t>Name: &lt;Your name&gt;</w:t>
      </w:r>
    </w:p>
    <w:p w14:paraId="0849FAB5" w14:textId="77777777" w:rsidR="0023722F" w:rsidRPr="0023722F" w:rsidRDefault="0023722F" w:rsidP="0023722F">
      <w:pPr>
        <w:pStyle w:val="NoSpacing"/>
      </w:pPr>
      <w:r w:rsidRPr="0023722F">
        <w:lastRenderedPageBreak/>
        <w:t>Email address: &lt;Your email address&gt;</w:t>
      </w:r>
    </w:p>
    <w:p w14:paraId="1923B139" w14:textId="77777777" w:rsidR="0023722F" w:rsidRPr="0023722F" w:rsidRDefault="0023722F" w:rsidP="0023722F">
      <w:pPr>
        <w:pStyle w:val="NoSpacing"/>
        <w:numPr>
          <w:ilvl w:val="0"/>
          <w:numId w:val="91"/>
        </w:numPr>
      </w:pPr>
      <w:r w:rsidRPr="0023722F">
        <w:t>After you supply the information, an Adaptive Card displays the information that you entered and asks if the details are correct. Select </w:t>
      </w:r>
      <w:r w:rsidRPr="0023722F">
        <w:rPr>
          <w:b/>
          <w:bCs/>
        </w:rPr>
        <w:t>Yes</w:t>
      </w:r>
      <w:r w:rsidRPr="0023722F">
        <w:t>.</w:t>
      </w:r>
    </w:p>
    <w:p w14:paraId="0952856B" w14:textId="77777777" w:rsidR="0023722F" w:rsidRPr="0023722F" w:rsidRDefault="0023722F" w:rsidP="0023722F">
      <w:pPr>
        <w:pStyle w:val="NoSpacing"/>
        <w:numPr>
          <w:ilvl w:val="0"/>
          <w:numId w:val="91"/>
        </w:numPr>
      </w:pPr>
      <w:r w:rsidRPr="0023722F">
        <w:t>Select </w:t>
      </w:r>
      <w:r w:rsidRPr="0023722F">
        <w:rPr>
          <w:b/>
          <w:bCs/>
        </w:rPr>
        <w:t>House</w:t>
      </w:r>
      <w:r w:rsidRPr="0023722F">
        <w:t> for the type of property prompt.</w:t>
      </w:r>
    </w:p>
    <w:p w14:paraId="3DD505B4" w14:textId="77777777" w:rsidR="0023722F" w:rsidRPr="0023722F" w:rsidRDefault="0023722F" w:rsidP="0023722F">
      <w:pPr>
        <w:pStyle w:val="NoSpacing"/>
        <w:numPr>
          <w:ilvl w:val="0"/>
          <w:numId w:val="91"/>
        </w:numPr>
      </w:pPr>
      <w:r w:rsidRPr="0023722F">
        <w:t>Enter 3 for the number of bedrooms prompts.</w:t>
      </w:r>
    </w:p>
    <w:p w14:paraId="3048AE32" w14:textId="0778959C" w:rsidR="0023722F" w:rsidRPr="0023722F" w:rsidRDefault="0023722F" w:rsidP="0023722F">
      <w:pPr>
        <w:pStyle w:val="NoSpacing"/>
      </w:pPr>
      <w:r w:rsidRPr="0023722F">
        <w:rPr>
          <w:noProof/>
        </w:rPr>
        <w:drawing>
          <wp:inline distT="0" distB="0" distL="0" distR="0" wp14:anchorId="1366FA17" wp14:editId="275F20C3">
            <wp:extent cx="3352800" cy="6667500"/>
            <wp:effectExtent l="0" t="0" r="0" b="0"/>
            <wp:docPr id="1304664823" name="Picture 155" descr="Screenshot of the test pane with the information en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descr="Screenshot of the test pane with the information enter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352800" cy="6667500"/>
                    </a:xfrm>
                    <a:prstGeom prst="rect">
                      <a:avLst/>
                    </a:prstGeom>
                    <a:noFill/>
                    <a:ln>
                      <a:noFill/>
                    </a:ln>
                  </pic:spPr>
                </pic:pic>
              </a:graphicData>
            </a:graphic>
          </wp:inline>
        </w:drawing>
      </w:r>
    </w:p>
    <w:p w14:paraId="6F4F8BE7" w14:textId="77777777" w:rsidR="0023722F" w:rsidRPr="0023722F" w:rsidRDefault="0023722F" w:rsidP="0023722F">
      <w:pPr>
        <w:pStyle w:val="NoSpacing"/>
        <w:numPr>
          <w:ilvl w:val="0"/>
          <w:numId w:val="91"/>
        </w:numPr>
      </w:pPr>
      <w:r w:rsidRPr="0023722F">
        <w:t>Enter Tomorrow 2:00 PM to the </w:t>
      </w:r>
      <w:r w:rsidRPr="0023722F">
        <w:rPr>
          <w:b/>
          <w:bCs/>
        </w:rPr>
        <w:t>What date and time do you want to see the property?</w:t>
      </w:r>
      <w:r w:rsidRPr="0023722F">
        <w:t> prompt.</w:t>
      </w:r>
    </w:p>
    <w:p w14:paraId="59B711A8" w14:textId="77777777" w:rsidR="0023722F" w:rsidRPr="0023722F" w:rsidRDefault="0023722F" w:rsidP="0023722F">
      <w:pPr>
        <w:pStyle w:val="NoSpacing"/>
        <w:numPr>
          <w:ilvl w:val="0"/>
          <w:numId w:val="91"/>
        </w:numPr>
      </w:pPr>
      <w:r w:rsidRPr="0023722F">
        <w:t>Select </w:t>
      </w:r>
      <w:r w:rsidRPr="0023722F">
        <w:rPr>
          <w:b/>
          <w:bCs/>
        </w:rPr>
        <w:t>Yes</w:t>
      </w:r>
      <w:r w:rsidRPr="0023722F">
        <w:t> to the </w:t>
      </w:r>
      <w:r w:rsidRPr="0023722F">
        <w:rPr>
          <w:b/>
          <w:bCs/>
        </w:rPr>
        <w:t>Did that answer your question?</w:t>
      </w:r>
      <w:r w:rsidRPr="0023722F">
        <w:t> prompt.</w:t>
      </w:r>
    </w:p>
    <w:p w14:paraId="5F2D33DE" w14:textId="77777777" w:rsidR="0023722F" w:rsidRPr="0023722F" w:rsidRDefault="0023722F" w:rsidP="0023722F">
      <w:pPr>
        <w:pStyle w:val="NoSpacing"/>
        <w:numPr>
          <w:ilvl w:val="0"/>
          <w:numId w:val="91"/>
        </w:numPr>
      </w:pPr>
      <w:r w:rsidRPr="0023722F">
        <w:t>Select any rating.</w:t>
      </w:r>
    </w:p>
    <w:p w14:paraId="642BC3AF" w14:textId="77777777" w:rsidR="0023722F" w:rsidRPr="0023722F" w:rsidRDefault="0023722F" w:rsidP="0023722F">
      <w:pPr>
        <w:pStyle w:val="NoSpacing"/>
        <w:numPr>
          <w:ilvl w:val="0"/>
          <w:numId w:val="91"/>
        </w:numPr>
      </w:pPr>
      <w:r w:rsidRPr="0023722F">
        <w:t>Enter </w:t>
      </w:r>
      <w:r w:rsidRPr="0023722F">
        <w:rPr>
          <w:b/>
          <w:bCs/>
        </w:rPr>
        <w:t>No</w:t>
      </w:r>
      <w:r w:rsidRPr="0023722F">
        <w:t> to the </w:t>
      </w:r>
      <w:r w:rsidRPr="0023722F">
        <w:rPr>
          <w:b/>
          <w:bCs/>
        </w:rPr>
        <w:t>Can I help with anything else?</w:t>
      </w:r>
      <w:r w:rsidRPr="0023722F">
        <w:t> prompt.</w:t>
      </w:r>
    </w:p>
    <w:p w14:paraId="7DFEE9F6" w14:textId="77777777" w:rsidR="0023722F" w:rsidRPr="0023722F" w:rsidRDefault="0023722F" w:rsidP="0023722F">
      <w:pPr>
        <w:pStyle w:val="NoSpacing"/>
      </w:pPr>
      <w:r w:rsidRPr="0023722F">
        <w:t>Task 3.2 - Verify the booking request</w:t>
      </w:r>
    </w:p>
    <w:p w14:paraId="376276F5" w14:textId="77777777" w:rsidR="0023722F" w:rsidRPr="0023722F" w:rsidRDefault="0023722F" w:rsidP="0023722F">
      <w:pPr>
        <w:pStyle w:val="NoSpacing"/>
        <w:numPr>
          <w:ilvl w:val="0"/>
          <w:numId w:val="92"/>
        </w:numPr>
      </w:pPr>
      <w:r w:rsidRPr="0023722F">
        <w:t>If it's not still open, navigate to https://make.powerapps.com in a new tab.</w:t>
      </w:r>
    </w:p>
    <w:p w14:paraId="577A60C1" w14:textId="77777777" w:rsidR="0023722F" w:rsidRPr="0023722F" w:rsidRDefault="0023722F" w:rsidP="0023722F">
      <w:pPr>
        <w:pStyle w:val="NoSpacing"/>
        <w:numPr>
          <w:ilvl w:val="0"/>
          <w:numId w:val="92"/>
        </w:numPr>
      </w:pPr>
      <w:r w:rsidRPr="0023722F">
        <w:t>Make sure you are in the appropriate environment.</w:t>
      </w:r>
    </w:p>
    <w:p w14:paraId="0CDEBE75" w14:textId="77777777" w:rsidR="0023722F" w:rsidRPr="0023722F" w:rsidRDefault="0023722F" w:rsidP="0023722F">
      <w:pPr>
        <w:pStyle w:val="NoSpacing"/>
        <w:numPr>
          <w:ilvl w:val="0"/>
          <w:numId w:val="92"/>
        </w:numPr>
      </w:pPr>
      <w:r w:rsidRPr="0023722F">
        <w:t>Select </w:t>
      </w:r>
      <w:r w:rsidRPr="0023722F">
        <w:rPr>
          <w:b/>
          <w:bCs/>
        </w:rPr>
        <w:t>Play</w:t>
      </w:r>
      <w:r w:rsidRPr="0023722F">
        <w:t> on the </w:t>
      </w:r>
      <w:r w:rsidRPr="0023722F">
        <w:rPr>
          <w:b/>
          <w:bCs/>
        </w:rPr>
        <w:t>Real Estate Property Management</w:t>
      </w:r>
      <w:r w:rsidRPr="0023722F">
        <w:t> model-driven app.</w:t>
      </w:r>
    </w:p>
    <w:p w14:paraId="583D4906" w14:textId="77777777" w:rsidR="0023722F" w:rsidRPr="0023722F" w:rsidRDefault="0023722F" w:rsidP="0023722F">
      <w:pPr>
        <w:pStyle w:val="NoSpacing"/>
        <w:numPr>
          <w:ilvl w:val="0"/>
          <w:numId w:val="92"/>
        </w:numPr>
      </w:pPr>
      <w:r w:rsidRPr="0023722F">
        <w:t>In the left navigation, select </w:t>
      </w:r>
      <w:r w:rsidRPr="0023722F">
        <w:rPr>
          <w:b/>
          <w:bCs/>
        </w:rPr>
        <w:t>Booking Requests</w:t>
      </w:r>
      <w:r w:rsidRPr="0023722F">
        <w:t>.</w:t>
      </w:r>
    </w:p>
    <w:p w14:paraId="42273FB3" w14:textId="76ED22FF" w:rsidR="0023722F" w:rsidRPr="0023722F" w:rsidRDefault="0023722F" w:rsidP="0023722F">
      <w:pPr>
        <w:pStyle w:val="NoSpacing"/>
      </w:pPr>
      <w:r w:rsidRPr="0023722F">
        <w:rPr>
          <w:noProof/>
        </w:rPr>
        <w:lastRenderedPageBreak/>
        <w:drawing>
          <wp:inline distT="0" distB="0" distL="0" distR="0" wp14:anchorId="70950983" wp14:editId="61398696">
            <wp:extent cx="6858000" cy="2395220"/>
            <wp:effectExtent l="0" t="0" r="0" b="5080"/>
            <wp:docPr id="1622699028" name="Picture 154" descr="Screenshot of Maker portal showing booking request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descr="Screenshot of Maker portal showing booking request data."/>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858000" cy="2395220"/>
                    </a:xfrm>
                    <a:prstGeom prst="rect">
                      <a:avLst/>
                    </a:prstGeom>
                    <a:noFill/>
                    <a:ln>
                      <a:noFill/>
                    </a:ln>
                  </pic:spPr>
                </pic:pic>
              </a:graphicData>
            </a:graphic>
          </wp:inline>
        </w:drawing>
      </w:r>
    </w:p>
    <w:p w14:paraId="76C38BAB" w14:textId="77777777" w:rsidR="0023722F" w:rsidRPr="0023722F" w:rsidRDefault="00000000" w:rsidP="0023722F">
      <w:pPr>
        <w:pStyle w:val="NoSpacing"/>
      </w:pPr>
      <w:r>
        <w:pict w14:anchorId="209AD988">
          <v:rect id="_x0000_i1028" style="width:0;height:1.5pt" o:hralign="center" o:hrstd="t" o:hrnoshade="t" o:hr="t" fillcolor="black" stroked="f"/>
        </w:pict>
      </w:r>
    </w:p>
    <w:p w14:paraId="46D21090" w14:textId="77777777" w:rsidR="0023722F" w:rsidRPr="0023722F" w:rsidRDefault="0023722F" w:rsidP="0023722F">
      <w:pPr>
        <w:pStyle w:val="NoSpacing"/>
      </w:pPr>
      <w:r w:rsidRPr="0023722F">
        <w:t>Congratulations!</w:t>
      </w:r>
    </w:p>
    <w:p w14:paraId="307E334D" w14:textId="77777777" w:rsidR="0023722F" w:rsidRDefault="0023722F" w:rsidP="0012417D">
      <w:pPr>
        <w:pStyle w:val="NoSpacing"/>
      </w:pPr>
    </w:p>
    <w:p w14:paraId="7715D8DA" w14:textId="77777777" w:rsidR="0023722F" w:rsidRDefault="0023722F" w:rsidP="0012417D">
      <w:pPr>
        <w:pStyle w:val="NoSpacing"/>
      </w:pPr>
    </w:p>
    <w:p w14:paraId="3A86A497" w14:textId="77777777" w:rsidR="0023722F" w:rsidRPr="0023722F" w:rsidRDefault="0023722F" w:rsidP="0023722F">
      <w:pPr>
        <w:pStyle w:val="NoSpacing"/>
      </w:pPr>
      <w:r w:rsidRPr="0023722F">
        <w:t>Use Generative AI in Microsoft Copilot Studio</w:t>
      </w:r>
    </w:p>
    <w:p w14:paraId="5A6501CE" w14:textId="77777777" w:rsidR="0023722F" w:rsidRPr="0023722F" w:rsidRDefault="0023722F" w:rsidP="0023722F">
      <w:pPr>
        <w:pStyle w:val="NoSpacing"/>
      </w:pPr>
      <w:r w:rsidRPr="0023722F">
        <w:t>Scenario</w:t>
      </w:r>
    </w:p>
    <w:p w14:paraId="70032A94" w14:textId="77777777" w:rsidR="0023722F" w:rsidRPr="0023722F" w:rsidRDefault="0023722F" w:rsidP="0023722F">
      <w:pPr>
        <w:pStyle w:val="NoSpacing"/>
      </w:pPr>
      <w:r w:rsidRPr="0023722F">
        <w:t>In this exercise, you will:</w:t>
      </w:r>
    </w:p>
    <w:p w14:paraId="44855B70" w14:textId="77777777" w:rsidR="0023722F" w:rsidRPr="0023722F" w:rsidRDefault="0023722F" w:rsidP="0023722F">
      <w:pPr>
        <w:pStyle w:val="NoSpacing"/>
        <w:numPr>
          <w:ilvl w:val="0"/>
          <w:numId w:val="93"/>
        </w:numPr>
      </w:pPr>
      <w:r w:rsidRPr="0023722F">
        <w:t>Use knowledge and Generative AI in your agent</w:t>
      </w:r>
    </w:p>
    <w:p w14:paraId="4B11B247" w14:textId="77777777" w:rsidR="0023722F" w:rsidRPr="0023722F" w:rsidRDefault="0023722F" w:rsidP="0023722F">
      <w:pPr>
        <w:pStyle w:val="NoSpacing"/>
      </w:pPr>
      <w:r w:rsidRPr="0023722F">
        <w:t>This exercise will take approximately </w:t>
      </w:r>
      <w:r w:rsidRPr="0023722F">
        <w:rPr>
          <w:b/>
          <w:bCs/>
        </w:rPr>
        <w:t>30</w:t>
      </w:r>
      <w:r w:rsidRPr="0023722F">
        <w:t> minutes to complete.</w:t>
      </w:r>
    </w:p>
    <w:p w14:paraId="00F1186D" w14:textId="77777777" w:rsidR="0023722F" w:rsidRPr="0023722F" w:rsidRDefault="0023722F" w:rsidP="0023722F">
      <w:pPr>
        <w:pStyle w:val="NoSpacing"/>
      </w:pPr>
      <w:r w:rsidRPr="0023722F">
        <w:t>What you will learn</w:t>
      </w:r>
    </w:p>
    <w:p w14:paraId="3C42BDC7" w14:textId="77777777" w:rsidR="0023722F" w:rsidRPr="0023722F" w:rsidRDefault="0023722F" w:rsidP="0023722F">
      <w:pPr>
        <w:pStyle w:val="NoSpacing"/>
        <w:numPr>
          <w:ilvl w:val="0"/>
          <w:numId w:val="94"/>
        </w:numPr>
      </w:pPr>
      <w:r w:rsidRPr="0023722F">
        <w:t>How to use the Generative answers feature to improve your agent's responses.</w:t>
      </w:r>
    </w:p>
    <w:p w14:paraId="67774D43" w14:textId="77777777" w:rsidR="0023722F" w:rsidRPr="0023722F" w:rsidRDefault="0023722F" w:rsidP="0023722F">
      <w:pPr>
        <w:pStyle w:val="NoSpacing"/>
      </w:pPr>
      <w:r w:rsidRPr="0023722F">
        <w:t>High-level lab steps</w:t>
      </w:r>
    </w:p>
    <w:p w14:paraId="66DC0411" w14:textId="77777777" w:rsidR="0023722F" w:rsidRPr="0023722F" w:rsidRDefault="0023722F" w:rsidP="0023722F">
      <w:pPr>
        <w:pStyle w:val="NoSpacing"/>
        <w:numPr>
          <w:ilvl w:val="0"/>
          <w:numId w:val="95"/>
        </w:numPr>
      </w:pPr>
      <w:r w:rsidRPr="0023722F">
        <w:t>Enable Generative AI</w:t>
      </w:r>
    </w:p>
    <w:p w14:paraId="2194DC44" w14:textId="77777777" w:rsidR="0023722F" w:rsidRPr="0023722F" w:rsidRDefault="0023722F" w:rsidP="0023722F">
      <w:pPr>
        <w:pStyle w:val="NoSpacing"/>
        <w:numPr>
          <w:ilvl w:val="0"/>
          <w:numId w:val="95"/>
        </w:numPr>
      </w:pPr>
      <w:r w:rsidRPr="0023722F">
        <w:t>Add knowledge</w:t>
      </w:r>
    </w:p>
    <w:p w14:paraId="66D2D93E" w14:textId="77777777" w:rsidR="0023722F" w:rsidRPr="0023722F" w:rsidRDefault="0023722F" w:rsidP="0023722F">
      <w:pPr>
        <w:pStyle w:val="NoSpacing"/>
      </w:pPr>
      <w:r w:rsidRPr="0023722F">
        <w:t>Prerequisites</w:t>
      </w:r>
    </w:p>
    <w:p w14:paraId="41E516BC" w14:textId="77777777" w:rsidR="0023722F" w:rsidRPr="0023722F" w:rsidRDefault="0023722F" w:rsidP="0023722F">
      <w:pPr>
        <w:pStyle w:val="NoSpacing"/>
        <w:numPr>
          <w:ilvl w:val="0"/>
          <w:numId w:val="96"/>
        </w:numPr>
      </w:pPr>
      <w:r w:rsidRPr="0023722F">
        <w:t>Must have completed </w:t>
      </w:r>
      <w:r w:rsidRPr="0023722F">
        <w:rPr>
          <w:b/>
          <w:bCs/>
        </w:rPr>
        <w:t>Lab: Create agent actions</w:t>
      </w:r>
    </w:p>
    <w:p w14:paraId="0CA603C4" w14:textId="77777777" w:rsidR="0023722F" w:rsidRPr="0023722F" w:rsidRDefault="0023722F" w:rsidP="0023722F">
      <w:pPr>
        <w:pStyle w:val="NoSpacing"/>
      </w:pPr>
      <w:r w:rsidRPr="0023722F">
        <w:t>Detailed steps</w:t>
      </w:r>
    </w:p>
    <w:p w14:paraId="57EB2508" w14:textId="77777777" w:rsidR="0023722F" w:rsidRPr="0023722F" w:rsidRDefault="0023722F" w:rsidP="0023722F">
      <w:pPr>
        <w:pStyle w:val="NoSpacing"/>
      </w:pPr>
      <w:r w:rsidRPr="0023722F">
        <w:t>Exercise 1 - Configure Generative AI</w:t>
      </w:r>
    </w:p>
    <w:p w14:paraId="72F891E6" w14:textId="77777777" w:rsidR="0023722F" w:rsidRPr="0023722F" w:rsidRDefault="0023722F" w:rsidP="0023722F">
      <w:pPr>
        <w:pStyle w:val="NoSpacing"/>
      </w:pPr>
      <w:r w:rsidRPr="0023722F">
        <w:t>Task 1.1 - Enable Generative AI</w:t>
      </w:r>
    </w:p>
    <w:p w14:paraId="45021745" w14:textId="77777777" w:rsidR="0023722F" w:rsidRPr="0023722F" w:rsidRDefault="0023722F" w:rsidP="0023722F">
      <w:pPr>
        <w:pStyle w:val="NoSpacing"/>
        <w:numPr>
          <w:ilvl w:val="0"/>
          <w:numId w:val="97"/>
        </w:numPr>
      </w:pPr>
      <w:r w:rsidRPr="0023722F">
        <w:t>If it's not still open, go to the Microsoft Copilot Studio portal https://copilotstudio.microsoft.com and ensure you are in the appropriate environment.</w:t>
      </w:r>
    </w:p>
    <w:p w14:paraId="7C438F80" w14:textId="77777777" w:rsidR="0023722F" w:rsidRPr="0023722F" w:rsidRDefault="0023722F" w:rsidP="0023722F">
      <w:pPr>
        <w:pStyle w:val="NoSpacing"/>
        <w:numPr>
          <w:ilvl w:val="0"/>
          <w:numId w:val="97"/>
        </w:numPr>
      </w:pPr>
      <w:r w:rsidRPr="0023722F">
        <w:t>Select </w:t>
      </w:r>
      <w:r w:rsidRPr="0023722F">
        <w:rPr>
          <w:b/>
          <w:bCs/>
        </w:rPr>
        <w:t>Agents</w:t>
      </w:r>
      <w:r w:rsidRPr="0023722F">
        <w:t> from the left navigation.</w:t>
      </w:r>
    </w:p>
    <w:p w14:paraId="46E50EBF" w14:textId="77777777" w:rsidR="0023722F" w:rsidRPr="0023722F" w:rsidRDefault="0023722F" w:rsidP="0023722F">
      <w:pPr>
        <w:pStyle w:val="NoSpacing"/>
        <w:numPr>
          <w:ilvl w:val="0"/>
          <w:numId w:val="97"/>
        </w:numPr>
      </w:pPr>
      <w:r w:rsidRPr="0023722F">
        <w:t>Select the </w:t>
      </w:r>
      <w:r w:rsidRPr="0023722F">
        <w:rPr>
          <w:b/>
          <w:bCs/>
        </w:rPr>
        <w:t>Real Estate Booking Service</w:t>
      </w:r>
      <w:r w:rsidRPr="0023722F">
        <w:t> you created in the earlier lab.</w:t>
      </w:r>
    </w:p>
    <w:p w14:paraId="5C7388EE" w14:textId="77777777" w:rsidR="0023722F" w:rsidRPr="0023722F" w:rsidRDefault="0023722F" w:rsidP="0023722F">
      <w:pPr>
        <w:pStyle w:val="NoSpacing"/>
        <w:numPr>
          <w:ilvl w:val="0"/>
          <w:numId w:val="97"/>
        </w:numPr>
      </w:pPr>
      <w:r w:rsidRPr="0023722F">
        <w:t>Select the </w:t>
      </w:r>
      <w:r w:rsidRPr="0023722F">
        <w:rPr>
          <w:b/>
          <w:bCs/>
        </w:rPr>
        <w:t>Settings</w:t>
      </w:r>
      <w:r w:rsidRPr="0023722F">
        <w:t> button in the upper-right of the screen.</w:t>
      </w:r>
    </w:p>
    <w:p w14:paraId="5759009B" w14:textId="77777777" w:rsidR="0023722F" w:rsidRPr="0023722F" w:rsidRDefault="0023722F" w:rsidP="0023722F">
      <w:pPr>
        <w:pStyle w:val="NoSpacing"/>
        <w:numPr>
          <w:ilvl w:val="0"/>
          <w:numId w:val="97"/>
        </w:numPr>
      </w:pPr>
      <w:r w:rsidRPr="0023722F">
        <w:t>Select the </w:t>
      </w:r>
      <w:r w:rsidRPr="0023722F">
        <w:rPr>
          <w:b/>
          <w:bCs/>
        </w:rPr>
        <w:t>Generative AI</w:t>
      </w:r>
      <w:r w:rsidRPr="0023722F">
        <w:t> tab.</w:t>
      </w:r>
    </w:p>
    <w:p w14:paraId="0C79149A" w14:textId="77777777" w:rsidR="0023722F" w:rsidRPr="0023722F" w:rsidRDefault="0023722F" w:rsidP="0023722F">
      <w:pPr>
        <w:pStyle w:val="NoSpacing"/>
        <w:numPr>
          <w:ilvl w:val="0"/>
          <w:numId w:val="97"/>
        </w:numPr>
      </w:pPr>
      <w:r w:rsidRPr="0023722F">
        <w:t>Select </w:t>
      </w:r>
      <w:r w:rsidRPr="0023722F">
        <w:rPr>
          <w:b/>
          <w:bCs/>
        </w:rPr>
        <w:t>Generative</w:t>
      </w:r>
      <w:r w:rsidRPr="0023722F">
        <w:t> under </w:t>
      </w:r>
      <w:r w:rsidRPr="0023722F">
        <w:rPr>
          <w:b/>
          <w:bCs/>
        </w:rPr>
        <w:t>How should your agent interact with people?</w:t>
      </w:r>
    </w:p>
    <w:p w14:paraId="1C1806B4" w14:textId="77777777" w:rsidR="0023722F" w:rsidRPr="0023722F" w:rsidRDefault="0023722F" w:rsidP="0023722F">
      <w:pPr>
        <w:pStyle w:val="NoSpacing"/>
        <w:numPr>
          <w:ilvl w:val="0"/>
          <w:numId w:val="97"/>
        </w:numPr>
      </w:pPr>
      <w:r w:rsidRPr="0023722F">
        <w:t>Select </w:t>
      </w:r>
      <w:r w:rsidRPr="0023722F">
        <w:rPr>
          <w:b/>
          <w:bCs/>
        </w:rPr>
        <w:t>Medium - More Balanced</w:t>
      </w:r>
      <w:r w:rsidRPr="0023722F">
        <w:t> for </w:t>
      </w:r>
      <w:r w:rsidRPr="0023722F">
        <w:rPr>
          <w:b/>
          <w:bCs/>
        </w:rPr>
        <w:t>How strict should the content moderation be?</w:t>
      </w:r>
    </w:p>
    <w:p w14:paraId="60C5E80D" w14:textId="77777777" w:rsidR="0023722F" w:rsidRPr="0023722F" w:rsidRDefault="0023722F" w:rsidP="0023722F">
      <w:pPr>
        <w:pStyle w:val="NoSpacing"/>
        <w:numPr>
          <w:ilvl w:val="0"/>
          <w:numId w:val="97"/>
        </w:numPr>
      </w:pPr>
      <w:r w:rsidRPr="0023722F">
        <w:t>Select </w:t>
      </w:r>
      <w:r w:rsidRPr="0023722F">
        <w:rPr>
          <w:b/>
          <w:bCs/>
        </w:rPr>
        <w:t>Save</w:t>
      </w:r>
      <w:r w:rsidRPr="0023722F">
        <w:t>.</w:t>
      </w:r>
    </w:p>
    <w:p w14:paraId="23643190" w14:textId="5B99E902" w:rsidR="0023722F" w:rsidRPr="0023722F" w:rsidRDefault="0023722F" w:rsidP="0023722F">
      <w:pPr>
        <w:pStyle w:val="NoSpacing"/>
      </w:pPr>
      <w:r w:rsidRPr="0023722F">
        <w:rPr>
          <w:noProof/>
        </w:rPr>
        <w:lastRenderedPageBreak/>
        <w:drawing>
          <wp:inline distT="0" distB="0" distL="0" distR="0" wp14:anchorId="5A95BBF9" wp14:editId="41B51957">
            <wp:extent cx="6858000" cy="2337435"/>
            <wp:effectExtent l="0" t="0" r="0" b="5715"/>
            <wp:docPr id="1925043845" name="Picture 192" descr="Generative AI pane in Copilot Studio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Generative AI pane in Copilot Studio Settings"/>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858000" cy="2337435"/>
                    </a:xfrm>
                    <a:prstGeom prst="rect">
                      <a:avLst/>
                    </a:prstGeom>
                    <a:noFill/>
                    <a:ln>
                      <a:noFill/>
                    </a:ln>
                  </pic:spPr>
                </pic:pic>
              </a:graphicData>
            </a:graphic>
          </wp:inline>
        </w:drawing>
      </w:r>
    </w:p>
    <w:p w14:paraId="55CE17EF" w14:textId="77777777" w:rsidR="0023722F" w:rsidRPr="0023722F" w:rsidRDefault="0023722F" w:rsidP="0023722F">
      <w:pPr>
        <w:pStyle w:val="NoSpacing"/>
        <w:numPr>
          <w:ilvl w:val="0"/>
          <w:numId w:val="97"/>
        </w:numPr>
      </w:pPr>
      <w:r w:rsidRPr="0023722F">
        <w:t>Close the </w:t>
      </w:r>
      <w:r w:rsidRPr="0023722F">
        <w:rPr>
          <w:b/>
          <w:bCs/>
        </w:rPr>
        <w:t>Settings</w:t>
      </w:r>
      <w:r w:rsidRPr="0023722F">
        <w:t> menu by selecting the </w:t>
      </w:r>
      <w:r w:rsidRPr="0023722F">
        <w:rPr>
          <w:b/>
          <w:bCs/>
        </w:rPr>
        <w:t>X</w:t>
      </w:r>
      <w:r w:rsidRPr="0023722F">
        <w:t> icon in the upper-right of Copilot Studio.</w:t>
      </w:r>
    </w:p>
    <w:p w14:paraId="5E79159F" w14:textId="77777777" w:rsidR="0023722F" w:rsidRPr="0023722F" w:rsidRDefault="0023722F" w:rsidP="0023722F">
      <w:pPr>
        <w:pStyle w:val="NoSpacing"/>
      </w:pPr>
      <w:r w:rsidRPr="0023722F">
        <w:t>Task 1.2 - Use generative answers in the Conversational boosting topic</w:t>
      </w:r>
    </w:p>
    <w:p w14:paraId="663F60E2" w14:textId="77777777" w:rsidR="0023722F" w:rsidRPr="0023722F" w:rsidRDefault="0023722F" w:rsidP="0023722F">
      <w:pPr>
        <w:pStyle w:val="NoSpacing"/>
        <w:numPr>
          <w:ilvl w:val="0"/>
          <w:numId w:val="98"/>
        </w:numPr>
      </w:pPr>
      <w:r w:rsidRPr="0023722F">
        <w:t>Select the </w:t>
      </w:r>
      <w:r w:rsidRPr="0023722F">
        <w:rPr>
          <w:b/>
          <w:bCs/>
        </w:rPr>
        <w:t>Topics</w:t>
      </w:r>
      <w:r w:rsidRPr="0023722F">
        <w:t> tab and select the </w:t>
      </w:r>
      <w:r w:rsidRPr="0023722F">
        <w:rPr>
          <w:b/>
          <w:bCs/>
        </w:rPr>
        <w:t>System</w:t>
      </w:r>
      <w:r w:rsidRPr="0023722F">
        <w:t> filter.</w:t>
      </w:r>
    </w:p>
    <w:p w14:paraId="28749C10" w14:textId="77777777" w:rsidR="0023722F" w:rsidRPr="0023722F" w:rsidRDefault="0023722F" w:rsidP="0023722F">
      <w:pPr>
        <w:pStyle w:val="NoSpacing"/>
        <w:numPr>
          <w:ilvl w:val="0"/>
          <w:numId w:val="98"/>
        </w:numPr>
      </w:pPr>
      <w:r w:rsidRPr="0023722F">
        <w:t>Select the </w:t>
      </w:r>
      <w:r w:rsidRPr="0023722F">
        <w:rPr>
          <w:b/>
          <w:bCs/>
        </w:rPr>
        <w:t>Conversational boosting</w:t>
      </w:r>
      <w:r w:rsidRPr="0023722F">
        <w:t> topic.</w:t>
      </w:r>
    </w:p>
    <w:p w14:paraId="1C93E31D" w14:textId="21060A90" w:rsidR="0023722F" w:rsidRPr="0023722F" w:rsidRDefault="0023722F" w:rsidP="0023722F">
      <w:pPr>
        <w:pStyle w:val="NoSpacing"/>
      </w:pPr>
      <w:r w:rsidRPr="0023722F">
        <w:rPr>
          <w:noProof/>
        </w:rPr>
        <w:drawing>
          <wp:inline distT="0" distB="0" distL="0" distR="0" wp14:anchorId="3D59230A" wp14:editId="4A61B268">
            <wp:extent cx="6858000" cy="6028690"/>
            <wp:effectExtent l="0" t="0" r="0" b="0"/>
            <wp:docPr id="1888061923" name="Picture 191" descr="Screenshot of the Conversational boosting topic 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descr="Screenshot of the Conversational boosting topic nodes."/>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858000" cy="6028690"/>
                    </a:xfrm>
                    <a:prstGeom prst="rect">
                      <a:avLst/>
                    </a:prstGeom>
                    <a:noFill/>
                    <a:ln>
                      <a:noFill/>
                    </a:ln>
                  </pic:spPr>
                </pic:pic>
              </a:graphicData>
            </a:graphic>
          </wp:inline>
        </w:drawing>
      </w:r>
    </w:p>
    <w:p w14:paraId="707C8615" w14:textId="77777777" w:rsidR="0023722F" w:rsidRPr="0023722F" w:rsidRDefault="0023722F" w:rsidP="0023722F">
      <w:pPr>
        <w:pStyle w:val="NoSpacing"/>
        <w:numPr>
          <w:ilvl w:val="0"/>
          <w:numId w:val="98"/>
        </w:numPr>
      </w:pPr>
      <w:r w:rsidRPr="0023722F">
        <w:lastRenderedPageBreak/>
        <w:t>Review the </w:t>
      </w:r>
      <w:r w:rsidRPr="0023722F">
        <w:rPr>
          <w:b/>
          <w:bCs/>
        </w:rPr>
        <w:t>Create generative answers</w:t>
      </w:r>
      <w:r w:rsidRPr="0023722F">
        <w:t> node.</w:t>
      </w:r>
    </w:p>
    <w:p w14:paraId="7430B675" w14:textId="77777777" w:rsidR="0023722F" w:rsidRPr="0023722F" w:rsidRDefault="0023722F" w:rsidP="0023722F">
      <w:pPr>
        <w:pStyle w:val="NoSpacing"/>
      </w:pPr>
      <w:r w:rsidRPr="0023722F">
        <w:t>Task 1.3 - Enable knowledge</w:t>
      </w:r>
    </w:p>
    <w:p w14:paraId="0BD496D3" w14:textId="77777777" w:rsidR="0023722F" w:rsidRPr="0023722F" w:rsidRDefault="0023722F" w:rsidP="0023722F">
      <w:pPr>
        <w:pStyle w:val="NoSpacing"/>
        <w:numPr>
          <w:ilvl w:val="0"/>
          <w:numId w:val="99"/>
        </w:numPr>
      </w:pPr>
      <w:r w:rsidRPr="0023722F">
        <w:t>Select the </w:t>
      </w:r>
      <w:r w:rsidRPr="0023722F">
        <w:rPr>
          <w:b/>
          <w:bCs/>
        </w:rPr>
        <w:t>Overview</w:t>
      </w:r>
      <w:r w:rsidRPr="0023722F">
        <w:t> tab.</w:t>
      </w:r>
    </w:p>
    <w:p w14:paraId="75AADAEA" w14:textId="77777777" w:rsidR="0023722F" w:rsidRPr="0023722F" w:rsidRDefault="0023722F" w:rsidP="0023722F">
      <w:pPr>
        <w:pStyle w:val="NoSpacing"/>
        <w:numPr>
          <w:ilvl w:val="0"/>
          <w:numId w:val="99"/>
        </w:numPr>
      </w:pPr>
      <w:r w:rsidRPr="0023722F">
        <w:t>Verify that general knowledge is </w:t>
      </w:r>
      <w:r w:rsidRPr="0023722F">
        <w:rPr>
          <w:b/>
          <w:bCs/>
        </w:rPr>
        <w:t>Enabled</w:t>
      </w:r>
      <w:r w:rsidRPr="0023722F">
        <w:t>.</w:t>
      </w:r>
    </w:p>
    <w:p w14:paraId="369D410A" w14:textId="6133401B" w:rsidR="0023722F" w:rsidRPr="0023722F" w:rsidRDefault="0023722F" w:rsidP="0023722F">
      <w:pPr>
        <w:pStyle w:val="NoSpacing"/>
      </w:pPr>
      <w:r w:rsidRPr="0023722F">
        <w:rPr>
          <w:noProof/>
        </w:rPr>
        <w:drawing>
          <wp:inline distT="0" distB="0" distL="0" distR="0" wp14:anchorId="1FA1F979" wp14:editId="2E1E731F">
            <wp:extent cx="6858000" cy="1490980"/>
            <wp:effectExtent l="0" t="0" r="0" b="0"/>
            <wp:docPr id="1574391926" name="Picture 190" descr="Screenshot of the general knowledge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descr="Screenshot of the general knowledge enabl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858000" cy="1490980"/>
                    </a:xfrm>
                    <a:prstGeom prst="rect">
                      <a:avLst/>
                    </a:prstGeom>
                    <a:noFill/>
                    <a:ln>
                      <a:noFill/>
                    </a:ln>
                  </pic:spPr>
                </pic:pic>
              </a:graphicData>
            </a:graphic>
          </wp:inline>
        </w:drawing>
      </w:r>
    </w:p>
    <w:p w14:paraId="49D4E430" w14:textId="77777777" w:rsidR="0023722F" w:rsidRPr="0023722F" w:rsidRDefault="0023722F" w:rsidP="0023722F">
      <w:pPr>
        <w:pStyle w:val="NoSpacing"/>
        <w:numPr>
          <w:ilvl w:val="0"/>
          <w:numId w:val="99"/>
        </w:numPr>
      </w:pPr>
      <w:r w:rsidRPr="0023722F">
        <w:t>You should see the public website added as knowledge in a prior Lab.</w:t>
      </w:r>
    </w:p>
    <w:p w14:paraId="0742F130" w14:textId="77777777" w:rsidR="0023722F" w:rsidRPr="0023722F" w:rsidRDefault="0023722F" w:rsidP="0023722F">
      <w:pPr>
        <w:pStyle w:val="NoSpacing"/>
      </w:pPr>
      <w:r w:rsidRPr="0023722F">
        <w:t>Task 1.4 - Configure Authentication</w:t>
      </w:r>
    </w:p>
    <w:p w14:paraId="2E2B798F" w14:textId="77777777" w:rsidR="0023722F" w:rsidRPr="0023722F" w:rsidRDefault="0023722F" w:rsidP="0023722F">
      <w:pPr>
        <w:pStyle w:val="NoSpacing"/>
        <w:numPr>
          <w:ilvl w:val="0"/>
          <w:numId w:val="100"/>
        </w:numPr>
      </w:pPr>
      <w:r w:rsidRPr="0023722F">
        <w:t>Select </w:t>
      </w:r>
      <w:r w:rsidRPr="0023722F">
        <w:rPr>
          <w:b/>
          <w:bCs/>
        </w:rPr>
        <w:t>Settings</w:t>
      </w:r>
      <w:r w:rsidRPr="0023722F">
        <w:t> in the upper-right of the screen.</w:t>
      </w:r>
    </w:p>
    <w:p w14:paraId="54E3227D" w14:textId="77777777" w:rsidR="0023722F" w:rsidRPr="0023722F" w:rsidRDefault="0023722F" w:rsidP="0023722F">
      <w:pPr>
        <w:pStyle w:val="NoSpacing"/>
        <w:numPr>
          <w:ilvl w:val="0"/>
          <w:numId w:val="100"/>
        </w:numPr>
      </w:pPr>
      <w:r w:rsidRPr="0023722F">
        <w:t>Select the </w:t>
      </w:r>
      <w:r w:rsidRPr="0023722F">
        <w:rPr>
          <w:b/>
          <w:bCs/>
        </w:rPr>
        <w:t>Security</w:t>
      </w:r>
      <w:r w:rsidRPr="0023722F">
        <w:t> tab.</w:t>
      </w:r>
    </w:p>
    <w:p w14:paraId="28AEF073" w14:textId="77777777" w:rsidR="0023722F" w:rsidRPr="0023722F" w:rsidRDefault="0023722F" w:rsidP="0023722F">
      <w:pPr>
        <w:pStyle w:val="NoSpacing"/>
        <w:numPr>
          <w:ilvl w:val="0"/>
          <w:numId w:val="100"/>
        </w:numPr>
      </w:pPr>
      <w:r w:rsidRPr="0023722F">
        <w:t>Select the </w:t>
      </w:r>
      <w:r w:rsidRPr="0023722F">
        <w:rPr>
          <w:b/>
          <w:bCs/>
        </w:rPr>
        <w:t>Authentication</w:t>
      </w:r>
      <w:r w:rsidRPr="0023722F">
        <w:t> tile.</w:t>
      </w:r>
    </w:p>
    <w:p w14:paraId="5A4B39DA" w14:textId="77777777" w:rsidR="0023722F" w:rsidRPr="0023722F" w:rsidRDefault="0023722F" w:rsidP="0023722F">
      <w:pPr>
        <w:pStyle w:val="NoSpacing"/>
        <w:numPr>
          <w:ilvl w:val="0"/>
          <w:numId w:val="100"/>
        </w:numPr>
      </w:pPr>
      <w:r w:rsidRPr="0023722F">
        <w:t>Select </w:t>
      </w:r>
      <w:r w:rsidRPr="0023722F">
        <w:rPr>
          <w:b/>
          <w:bCs/>
        </w:rPr>
        <w:t>Authenticate with Microsoft</w:t>
      </w:r>
      <w:r w:rsidRPr="0023722F">
        <w:t>.</w:t>
      </w:r>
    </w:p>
    <w:p w14:paraId="12F74461" w14:textId="77777777" w:rsidR="0023722F" w:rsidRPr="0023722F" w:rsidRDefault="0023722F" w:rsidP="0023722F">
      <w:pPr>
        <w:pStyle w:val="NoSpacing"/>
        <w:numPr>
          <w:ilvl w:val="0"/>
          <w:numId w:val="100"/>
        </w:numPr>
      </w:pPr>
      <w:r w:rsidRPr="0023722F">
        <w:t>Select </w:t>
      </w:r>
      <w:r w:rsidRPr="0023722F">
        <w:rPr>
          <w:b/>
          <w:bCs/>
        </w:rPr>
        <w:t>Save</w:t>
      </w:r>
      <w:r w:rsidRPr="0023722F">
        <w:t>.</w:t>
      </w:r>
    </w:p>
    <w:p w14:paraId="3306EB18" w14:textId="77777777" w:rsidR="0023722F" w:rsidRPr="0023722F" w:rsidRDefault="0023722F" w:rsidP="0023722F">
      <w:pPr>
        <w:pStyle w:val="NoSpacing"/>
        <w:numPr>
          <w:ilvl w:val="0"/>
          <w:numId w:val="100"/>
        </w:numPr>
      </w:pPr>
      <w:r w:rsidRPr="0023722F">
        <w:t>Select </w:t>
      </w:r>
      <w:r w:rsidRPr="0023722F">
        <w:rPr>
          <w:b/>
          <w:bCs/>
        </w:rPr>
        <w:t>Save</w:t>
      </w:r>
      <w:r w:rsidRPr="0023722F">
        <w:t>.</w:t>
      </w:r>
    </w:p>
    <w:p w14:paraId="2B75D7DA" w14:textId="77777777" w:rsidR="0023722F" w:rsidRPr="0023722F" w:rsidRDefault="0023722F" w:rsidP="0023722F">
      <w:pPr>
        <w:pStyle w:val="NoSpacing"/>
        <w:numPr>
          <w:ilvl w:val="0"/>
          <w:numId w:val="100"/>
        </w:numPr>
      </w:pPr>
      <w:r w:rsidRPr="0023722F">
        <w:t>Close the </w:t>
      </w:r>
      <w:r w:rsidRPr="0023722F">
        <w:rPr>
          <w:b/>
          <w:bCs/>
        </w:rPr>
        <w:t>Settings</w:t>
      </w:r>
      <w:r w:rsidRPr="0023722F">
        <w:t> menu by selecting the </w:t>
      </w:r>
      <w:r w:rsidRPr="0023722F">
        <w:rPr>
          <w:b/>
          <w:bCs/>
        </w:rPr>
        <w:t>X</w:t>
      </w:r>
      <w:r w:rsidRPr="0023722F">
        <w:t> in the upper-right of Copilot Studio.</w:t>
      </w:r>
    </w:p>
    <w:p w14:paraId="62E6A1C2" w14:textId="77777777" w:rsidR="0023722F" w:rsidRPr="0023722F" w:rsidRDefault="0023722F" w:rsidP="0023722F">
      <w:pPr>
        <w:pStyle w:val="NoSpacing"/>
        <w:numPr>
          <w:ilvl w:val="0"/>
          <w:numId w:val="100"/>
        </w:numPr>
      </w:pPr>
      <w:r w:rsidRPr="0023722F">
        <w:t>Select </w:t>
      </w:r>
      <w:r w:rsidRPr="0023722F">
        <w:rPr>
          <w:b/>
          <w:bCs/>
        </w:rPr>
        <w:t>Publish</w:t>
      </w:r>
      <w:r w:rsidRPr="0023722F">
        <w:t> and select </w:t>
      </w:r>
      <w:r w:rsidRPr="0023722F">
        <w:rPr>
          <w:b/>
          <w:bCs/>
        </w:rPr>
        <w:t>Publish</w:t>
      </w:r>
      <w:r w:rsidRPr="0023722F">
        <w:t> again.</w:t>
      </w:r>
    </w:p>
    <w:p w14:paraId="44D867F8" w14:textId="77777777" w:rsidR="0023722F" w:rsidRPr="0023722F" w:rsidRDefault="0023722F" w:rsidP="0023722F">
      <w:pPr>
        <w:pStyle w:val="NoSpacing"/>
      </w:pPr>
      <w:r w:rsidRPr="0023722F">
        <w:t>Exercise 2 - Add knowledge</w:t>
      </w:r>
    </w:p>
    <w:p w14:paraId="3D195C6D" w14:textId="77777777" w:rsidR="0023722F" w:rsidRPr="0023722F" w:rsidRDefault="0023722F" w:rsidP="0023722F">
      <w:pPr>
        <w:pStyle w:val="NoSpacing"/>
      </w:pPr>
      <w:r w:rsidRPr="0023722F">
        <w:t>Task 2.1 - Add knowledge from Dataverse</w:t>
      </w:r>
    </w:p>
    <w:p w14:paraId="10FB9871" w14:textId="77777777" w:rsidR="0023722F" w:rsidRPr="0023722F" w:rsidRDefault="0023722F" w:rsidP="0023722F">
      <w:pPr>
        <w:pStyle w:val="NoSpacing"/>
        <w:numPr>
          <w:ilvl w:val="0"/>
          <w:numId w:val="101"/>
        </w:numPr>
      </w:pPr>
      <w:r w:rsidRPr="0023722F">
        <w:t>Select the </w:t>
      </w:r>
      <w:r w:rsidRPr="0023722F">
        <w:rPr>
          <w:b/>
          <w:bCs/>
        </w:rPr>
        <w:t>Knowledge</w:t>
      </w:r>
      <w:r w:rsidRPr="0023722F">
        <w:t> tab.</w:t>
      </w:r>
    </w:p>
    <w:p w14:paraId="1F13EE89" w14:textId="77777777" w:rsidR="0023722F" w:rsidRPr="0023722F" w:rsidRDefault="0023722F" w:rsidP="0023722F">
      <w:pPr>
        <w:pStyle w:val="NoSpacing"/>
        <w:numPr>
          <w:ilvl w:val="0"/>
          <w:numId w:val="101"/>
        </w:numPr>
      </w:pPr>
      <w:r w:rsidRPr="0023722F">
        <w:t>Select </w:t>
      </w:r>
      <w:r w:rsidRPr="0023722F">
        <w:rPr>
          <w:b/>
          <w:bCs/>
        </w:rPr>
        <w:t>+ Add knowledge</w:t>
      </w:r>
      <w:r w:rsidRPr="0023722F">
        <w:t>.</w:t>
      </w:r>
    </w:p>
    <w:p w14:paraId="5AB2BC2F" w14:textId="77777777" w:rsidR="0023722F" w:rsidRPr="0023722F" w:rsidRDefault="0023722F" w:rsidP="0023722F">
      <w:pPr>
        <w:pStyle w:val="NoSpacing"/>
        <w:numPr>
          <w:ilvl w:val="0"/>
          <w:numId w:val="101"/>
        </w:numPr>
      </w:pPr>
      <w:r w:rsidRPr="0023722F">
        <w:t>Select </w:t>
      </w:r>
      <w:r w:rsidRPr="0023722F">
        <w:rPr>
          <w:b/>
          <w:bCs/>
        </w:rPr>
        <w:t>Dataverse</w:t>
      </w:r>
      <w:r w:rsidRPr="0023722F">
        <w:t>.</w:t>
      </w:r>
    </w:p>
    <w:p w14:paraId="15EA3CAE" w14:textId="77777777" w:rsidR="0023722F" w:rsidRPr="0023722F" w:rsidRDefault="0023722F" w:rsidP="0023722F">
      <w:pPr>
        <w:pStyle w:val="NoSpacing"/>
        <w:numPr>
          <w:ilvl w:val="0"/>
          <w:numId w:val="101"/>
        </w:numPr>
      </w:pPr>
      <w:r w:rsidRPr="0023722F">
        <w:t>Select the </w:t>
      </w:r>
      <w:r w:rsidRPr="0023722F">
        <w:rPr>
          <w:b/>
          <w:bCs/>
        </w:rPr>
        <w:t>Real Estate Property</w:t>
      </w:r>
      <w:r w:rsidRPr="0023722F">
        <w:t> table.</w:t>
      </w:r>
    </w:p>
    <w:p w14:paraId="56269E60" w14:textId="5ACCC55C" w:rsidR="0023722F" w:rsidRPr="0023722F" w:rsidRDefault="0023722F" w:rsidP="0023722F">
      <w:pPr>
        <w:pStyle w:val="NoSpacing"/>
      </w:pPr>
      <w:r w:rsidRPr="0023722F">
        <w:rPr>
          <w:noProof/>
        </w:rPr>
        <w:drawing>
          <wp:inline distT="0" distB="0" distL="0" distR="0" wp14:anchorId="23EC4B55" wp14:editId="4A19CCA5">
            <wp:extent cx="5229225" cy="3352800"/>
            <wp:effectExtent l="0" t="0" r="9525" b="0"/>
            <wp:docPr id="1186516228" name="Picture 189" descr="Screenshot of adding website knowl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descr="Screenshot of adding website knowled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29225" cy="3352800"/>
                    </a:xfrm>
                    <a:prstGeom prst="rect">
                      <a:avLst/>
                    </a:prstGeom>
                    <a:noFill/>
                    <a:ln>
                      <a:noFill/>
                    </a:ln>
                  </pic:spPr>
                </pic:pic>
              </a:graphicData>
            </a:graphic>
          </wp:inline>
        </w:drawing>
      </w:r>
    </w:p>
    <w:p w14:paraId="2296A770" w14:textId="77777777" w:rsidR="0023722F" w:rsidRPr="0023722F" w:rsidRDefault="0023722F" w:rsidP="0023722F">
      <w:pPr>
        <w:pStyle w:val="NoSpacing"/>
        <w:numPr>
          <w:ilvl w:val="0"/>
          <w:numId w:val="101"/>
        </w:numPr>
      </w:pPr>
      <w:r w:rsidRPr="0023722F">
        <w:t>Select </w:t>
      </w:r>
      <w:r w:rsidRPr="0023722F">
        <w:rPr>
          <w:b/>
          <w:bCs/>
        </w:rPr>
        <w:t>Add</w:t>
      </w:r>
      <w:r w:rsidRPr="0023722F">
        <w:t>.</w:t>
      </w:r>
    </w:p>
    <w:p w14:paraId="08A23002" w14:textId="77777777" w:rsidR="0023722F" w:rsidRPr="0023722F" w:rsidRDefault="0023722F" w:rsidP="0023722F">
      <w:pPr>
        <w:pStyle w:val="NoSpacing"/>
      </w:pPr>
      <w:r w:rsidRPr="0023722F">
        <w:t>Task 2.2 - Add knowledge from files</w:t>
      </w:r>
    </w:p>
    <w:p w14:paraId="511878AB" w14:textId="77777777" w:rsidR="0023722F" w:rsidRPr="0023722F" w:rsidRDefault="0023722F" w:rsidP="0023722F">
      <w:pPr>
        <w:pStyle w:val="NoSpacing"/>
        <w:numPr>
          <w:ilvl w:val="0"/>
          <w:numId w:val="102"/>
        </w:numPr>
      </w:pPr>
      <w:r w:rsidRPr="0023722F">
        <w:t>Download this </w:t>
      </w:r>
      <w:hyperlink r:id="rId122" w:tgtFrame="_blank" w:history="1">
        <w:r w:rsidRPr="0023722F">
          <w:rPr>
            <w:rStyle w:val="Hyperlink"/>
            <w:b/>
            <w:bCs/>
          </w:rPr>
          <w:t>Microsoft case study</w:t>
        </w:r>
      </w:hyperlink>
      <w:r w:rsidRPr="0023722F">
        <w:t> or </w:t>
      </w:r>
      <w:hyperlink r:id="rId123" w:tgtFrame="_blank" w:history="1">
        <w:r w:rsidRPr="0023722F">
          <w:rPr>
            <w:rStyle w:val="Hyperlink"/>
            <w:b/>
            <w:bCs/>
          </w:rPr>
          <w:t>SummitRealtyCaseStudy.docx</w:t>
        </w:r>
      </w:hyperlink>
      <w:r w:rsidRPr="0023722F">
        <w:t> from GitHub.</w:t>
      </w:r>
    </w:p>
    <w:p w14:paraId="32DA1DF3" w14:textId="77777777" w:rsidR="0023722F" w:rsidRPr="0023722F" w:rsidRDefault="0023722F" w:rsidP="0023722F">
      <w:pPr>
        <w:pStyle w:val="NoSpacing"/>
      </w:pPr>
      <w:r w:rsidRPr="0023722F">
        <w:rPr>
          <w:rFonts w:ascii="Segoe UI Emoji" w:hAnsi="Segoe UI Emoji" w:cs="Segoe UI Emoji"/>
        </w:rPr>
        <w:t>ℹ️</w:t>
      </w:r>
      <w:r w:rsidRPr="0023722F">
        <w:t> </w:t>
      </w:r>
      <w:r w:rsidRPr="0023722F">
        <w:rPr>
          <w:b/>
          <w:bCs/>
        </w:rPr>
        <w:t>NOTE:</w:t>
      </w:r>
      <w:r w:rsidRPr="0023722F">
        <w:t> The link to the Microsoft case study is here: https://download.microsoft.com/documents/customerevidence/Files/4000007499/SummitRealtyCaseStudy.docx</w:t>
      </w:r>
    </w:p>
    <w:p w14:paraId="74BBC758" w14:textId="77777777" w:rsidR="0023722F" w:rsidRPr="0023722F" w:rsidRDefault="0023722F" w:rsidP="0023722F">
      <w:pPr>
        <w:pStyle w:val="NoSpacing"/>
        <w:numPr>
          <w:ilvl w:val="0"/>
          <w:numId w:val="103"/>
        </w:numPr>
      </w:pPr>
      <w:r w:rsidRPr="0023722F">
        <w:lastRenderedPageBreak/>
        <w:t>Select </w:t>
      </w:r>
      <w:r w:rsidRPr="0023722F">
        <w:rPr>
          <w:b/>
          <w:bCs/>
        </w:rPr>
        <w:t>+ Add knowledge</w:t>
      </w:r>
      <w:r w:rsidRPr="0023722F">
        <w:t>.</w:t>
      </w:r>
    </w:p>
    <w:p w14:paraId="62DB7387" w14:textId="77777777" w:rsidR="0023722F" w:rsidRPr="0023722F" w:rsidRDefault="0023722F" w:rsidP="0023722F">
      <w:pPr>
        <w:pStyle w:val="NoSpacing"/>
        <w:numPr>
          <w:ilvl w:val="0"/>
          <w:numId w:val="103"/>
        </w:numPr>
      </w:pPr>
      <w:r w:rsidRPr="0023722F">
        <w:t>Under </w:t>
      </w:r>
      <w:r w:rsidRPr="0023722F">
        <w:rPr>
          <w:b/>
          <w:bCs/>
        </w:rPr>
        <w:t>Upload file</w:t>
      </w:r>
      <w:r w:rsidRPr="0023722F">
        <w:t>, browse and select the case study that you downloaded.</w:t>
      </w:r>
    </w:p>
    <w:p w14:paraId="17EBE5ED" w14:textId="60EC3DD3" w:rsidR="0023722F" w:rsidRPr="0023722F" w:rsidRDefault="0023722F" w:rsidP="0023722F">
      <w:pPr>
        <w:pStyle w:val="NoSpacing"/>
      </w:pPr>
      <w:r w:rsidRPr="0023722F">
        <w:rPr>
          <w:noProof/>
        </w:rPr>
        <w:drawing>
          <wp:inline distT="0" distB="0" distL="0" distR="0" wp14:anchorId="3B12D472" wp14:editId="47FA1B0B">
            <wp:extent cx="6858000" cy="2611120"/>
            <wp:effectExtent l="0" t="0" r="0" b="0"/>
            <wp:docPr id="626315171" name="Picture 188" descr="Screenshot of adding file knowl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descr="Screenshot of adding file knowledg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858000" cy="2611120"/>
                    </a:xfrm>
                    <a:prstGeom prst="rect">
                      <a:avLst/>
                    </a:prstGeom>
                    <a:noFill/>
                    <a:ln>
                      <a:noFill/>
                    </a:ln>
                  </pic:spPr>
                </pic:pic>
              </a:graphicData>
            </a:graphic>
          </wp:inline>
        </w:drawing>
      </w:r>
    </w:p>
    <w:p w14:paraId="4FE06D71" w14:textId="77777777" w:rsidR="0023722F" w:rsidRPr="0023722F" w:rsidRDefault="0023722F" w:rsidP="0023722F">
      <w:pPr>
        <w:pStyle w:val="NoSpacing"/>
        <w:numPr>
          <w:ilvl w:val="0"/>
          <w:numId w:val="103"/>
        </w:numPr>
      </w:pPr>
      <w:r w:rsidRPr="0023722F">
        <w:t>Select </w:t>
      </w:r>
      <w:r w:rsidRPr="0023722F">
        <w:rPr>
          <w:b/>
          <w:bCs/>
        </w:rPr>
        <w:t>Add</w:t>
      </w:r>
      <w:r w:rsidRPr="0023722F">
        <w:t>.</w:t>
      </w:r>
    </w:p>
    <w:p w14:paraId="6FD378AA" w14:textId="2389316C" w:rsidR="0023722F" w:rsidRPr="0023722F" w:rsidRDefault="0023722F" w:rsidP="0023722F">
      <w:pPr>
        <w:pStyle w:val="NoSpacing"/>
      </w:pPr>
      <w:r w:rsidRPr="0023722F">
        <w:rPr>
          <w:noProof/>
        </w:rPr>
        <w:drawing>
          <wp:inline distT="0" distB="0" distL="0" distR="0" wp14:anchorId="5C6CE7B6" wp14:editId="58F7551D">
            <wp:extent cx="6858000" cy="2484755"/>
            <wp:effectExtent l="0" t="0" r="0" b="0"/>
            <wp:docPr id="352642157" name="Picture 187" descr="Screenshot of knowl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descr="Screenshot of knowledg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858000" cy="2484755"/>
                    </a:xfrm>
                    <a:prstGeom prst="rect">
                      <a:avLst/>
                    </a:prstGeom>
                    <a:noFill/>
                    <a:ln>
                      <a:noFill/>
                    </a:ln>
                  </pic:spPr>
                </pic:pic>
              </a:graphicData>
            </a:graphic>
          </wp:inline>
        </w:drawing>
      </w:r>
    </w:p>
    <w:p w14:paraId="1EC91230" w14:textId="77777777" w:rsidR="0023722F" w:rsidRPr="0023722F" w:rsidRDefault="0023722F" w:rsidP="0023722F">
      <w:pPr>
        <w:pStyle w:val="NoSpacing"/>
      </w:pPr>
      <w:r w:rsidRPr="0023722F">
        <w:t>Exercise 3 - Configure Fallback topic</w:t>
      </w:r>
    </w:p>
    <w:p w14:paraId="22CB7BCE" w14:textId="77777777" w:rsidR="0023722F" w:rsidRPr="0023722F" w:rsidRDefault="0023722F" w:rsidP="0023722F">
      <w:pPr>
        <w:pStyle w:val="NoSpacing"/>
      </w:pPr>
      <w:r w:rsidRPr="0023722F">
        <w:t>Task 3.1 - Use generative answers in System fallback topic</w:t>
      </w:r>
    </w:p>
    <w:p w14:paraId="7359426F" w14:textId="77777777" w:rsidR="0023722F" w:rsidRPr="0023722F" w:rsidRDefault="0023722F" w:rsidP="0023722F">
      <w:pPr>
        <w:pStyle w:val="NoSpacing"/>
        <w:numPr>
          <w:ilvl w:val="0"/>
          <w:numId w:val="104"/>
        </w:numPr>
      </w:pPr>
      <w:r w:rsidRPr="0023722F">
        <w:t>Select the </w:t>
      </w:r>
      <w:r w:rsidRPr="0023722F">
        <w:rPr>
          <w:b/>
          <w:bCs/>
        </w:rPr>
        <w:t>Topics</w:t>
      </w:r>
      <w:r w:rsidRPr="0023722F">
        <w:t> tab and select the </w:t>
      </w:r>
      <w:r w:rsidRPr="0023722F">
        <w:rPr>
          <w:b/>
          <w:bCs/>
        </w:rPr>
        <w:t>System</w:t>
      </w:r>
      <w:r w:rsidRPr="0023722F">
        <w:t> filter.</w:t>
      </w:r>
    </w:p>
    <w:p w14:paraId="425689CB" w14:textId="77777777" w:rsidR="0023722F" w:rsidRPr="0023722F" w:rsidRDefault="0023722F" w:rsidP="0023722F">
      <w:pPr>
        <w:pStyle w:val="NoSpacing"/>
        <w:numPr>
          <w:ilvl w:val="0"/>
          <w:numId w:val="104"/>
        </w:numPr>
      </w:pPr>
      <w:r w:rsidRPr="0023722F">
        <w:t>Select the </w:t>
      </w:r>
      <w:r w:rsidRPr="0023722F">
        <w:rPr>
          <w:b/>
          <w:bCs/>
        </w:rPr>
        <w:t>Fallback</w:t>
      </w:r>
      <w:r w:rsidRPr="0023722F">
        <w:t> topic.</w:t>
      </w:r>
    </w:p>
    <w:p w14:paraId="0CF11920" w14:textId="47A29037" w:rsidR="0023722F" w:rsidRPr="0023722F" w:rsidRDefault="0023722F" w:rsidP="0023722F">
      <w:pPr>
        <w:pStyle w:val="NoSpacing"/>
      </w:pPr>
      <w:r w:rsidRPr="0023722F">
        <w:rPr>
          <w:noProof/>
        </w:rPr>
        <w:lastRenderedPageBreak/>
        <w:drawing>
          <wp:inline distT="0" distB="0" distL="0" distR="0" wp14:anchorId="59022A33" wp14:editId="18F9F116">
            <wp:extent cx="6858000" cy="6137910"/>
            <wp:effectExtent l="0" t="0" r="0" b="0"/>
            <wp:docPr id="1760797595" name="Picture 186" descr="Screenshot of the system fallback topic 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descr="Screenshot of the system fallback topic nodes."/>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858000" cy="6137910"/>
                    </a:xfrm>
                    <a:prstGeom prst="rect">
                      <a:avLst/>
                    </a:prstGeom>
                    <a:noFill/>
                    <a:ln>
                      <a:noFill/>
                    </a:ln>
                  </pic:spPr>
                </pic:pic>
              </a:graphicData>
            </a:graphic>
          </wp:inline>
        </w:drawing>
      </w:r>
    </w:p>
    <w:p w14:paraId="185D9514" w14:textId="77777777" w:rsidR="0023722F" w:rsidRPr="0023722F" w:rsidRDefault="0023722F" w:rsidP="0023722F">
      <w:pPr>
        <w:pStyle w:val="NoSpacing"/>
        <w:numPr>
          <w:ilvl w:val="0"/>
          <w:numId w:val="104"/>
        </w:numPr>
      </w:pPr>
      <w:r w:rsidRPr="0023722F">
        <w:t>Select the </w:t>
      </w:r>
      <w:r w:rsidRPr="0023722F">
        <w:rPr>
          <w:b/>
          <w:bCs/>
        </w:rPr>
        <w:t>three dots</w:t>
      </w:r>
      <w:r w:rsidRPr="0023722F">
        <w:t> in the </w:t>
      </w:r>
      <w:r w:rsidRPr="0023722F">
        <w:rPr>
          <w:b/>
          <w:bCs/>
        </w:rPr>
        <w:t>Message</w:t>
      </w:r>
      <w:r w:rsidRPr="0023722F">
        <w:t> node and select </w:t>
      </w:r>
      <w:r w:rsidRPr="0023722F">
        <w:rPr>
          <w:b/>
          <w:bCs/>
        </w:rPr>
        <w:t>Delete</w:t>
      </w:r>
      <w:r w:rsidRPr="0023722F">
        <w:t>.</w:t>
      </w:r>
    </w:p>
    <w:p w14:paraId="592CD96F" w14:textId="77777777" w:rsidR="0023722F" w:rsidRPr="0023722F" w:rsidRDefault="0023722F" w:rsidP="0023722F">
      <w:pPr>
        <w:pStyle w:val="NoSpacing"/>
        <w:numPr>
          <w:ilvl w:val="0"/>
          <w:numId w:val="104"/>
        </w:numPr>
      </w:pPr>
      <w:r w:rsidRPr="0023722F">
        <w:t xml:space="preserve">Select the </w:t>
      </w:r>
      <w:proofErr w:type="spellStart"/>
      <w:r w:rsidRPr="0023722F">
        <w:t>the</w:t>
      </w:r>
      <w:proofErr w:type="spellEnd"/>
      <w:r w:rsidRPr="0023722F">
        <w:t> </w:t>
      </w:r>
      <w:r w:rsidRPr="0023722F">
        <w:rPr>
          <w:b/>
          <w:bCs/>
        </w:rPr>
        <w:t>+</w:t>
      </w:r>
      <w:r w:rsidRPr="0023722F">
        <w:t> icon under the </w:t>
      </w:r>
      <w:r w:rsidRPr="0023722F">
        <w:rPr>
          <w:b/>
          <w:bCs/>
        </w:rPr>
        <w:t>Condition</w:t>
      </w:r>
      <w:r w:rsidRPr="0023722F">
        <w:t> node, select </w:t>
      </w:r>
      <w:r w:rsidRPr="0023722F">
        <w:rPr>
          <w:b/>
          <w:bCs/>
        </w:rPr>
        <w:t>Advanced</w:t>
      </w:r>
      <w:r w:rsidRPr="0023722F">
        <w:t>, and select </w:t>
      </w:r>
      <w:r w:rsidRPr="0023722F">
        <w:rPr>
          <w:b/>
          <w:bCs/>
        </w:rPr>
        <w:t>Generative answers</w:t>
      </w:r>
      <w:r w:rsidRPr="0023722F">
        <w:t>.</w:t>
      </w:r>
    </w:p>
    <w:p w14:paraId="289E67DE" w14:textId="77777777" w:rsidR="0023722F" w:rsidRPr="0023722F" w:rsidRDefault="0023722F" w:rsidP="0023722F">
      <w:pPr>
        <w:pStyle w:val="NoSpacing"/>
        <w:numPr>
          <w:ilvl w:val="0"/>
          <w:numId w:val="104"/>
        </w:numPr>
      </w:pPr>
      <w:r w:rsidRPr="0023722F">
        <w:t>Select </w:t>
      </w:r>
      <w:r w:rsidRPr="0023722F">
        <w:rPr>
          <w:b/>
          <w:bCs/>
        </w:rPr>
        <w:t>System</w:t>
      </w:r>
      <w:r w:rsidRPr="0023722F">
        <w:t> tab and select </w:t>
      </w:r>
      <w:proofErr w:type="spellStart"/>
      <w:r w:rsidRPr="0023722F">
        <w:rPr>
          <w:b/>
          <w:bCs/>
        </w:rPr>
        <w:t>Activity.Text</w:t>
      </w:r>
      <w:proofErr w:type="spellEnd"/>
      <w:r w:rsidRPr="0023722F">
        <w:t> for the </w:t>
      </w:r>
      <w:r w:rsidRPr="0023722F">
        <w:rPr>
          <w:b/>
          <w:bCs/>
        </w:rPr>
        <w:t>Input</w:t>
      </w:r>
      <w:r w:rsidRPr="0023722F">
        <w:t> field.</w:t>
      </w:r>
    </w:p>
    <w:p w14:paraId="600382BE" w14:textId="77777777" w:rsidR="0023722F" w:rsidRPr="0023722F" w:rsidRDefault="0023722F" w:rsidP="0023722F">
      <w:pPr>
        <w:pStyle w:val="NoSpacing"/>
        <w:numPr>
          <w:ilvl w:val="0"/>
          <w:numId w:val="104"/>
        </w:numPr>
      </w:pPr>
      <w:r w:rsidRPr="0023722F">
        <w:t>Select </w:t>
      </w:r>
      <w:r w:rsidRPr="0023722F">
        <w:rPr>
          <w:b/>
          <w:bCs/>
        </w:rPr>
        <w:t>Edit</w:t>
      </w:r>
      <w:r w:rsidRPr="0023722F">
        <w:t> under </w:t>
      </w:r>
      <w:r w:rsidRPr="0023722F">
        <w:rPr>
          <w:b/>
          <w:bCs/>
        </w:rPr>
        <w:t>Data sources</w:t>
      </w:r>
      <w:r w:rsidRPr="0023722F">
        <w:t>.</w:t>
      </w:r>
    </w:p>
    <w:p w14:paraId="01BB9DBA" w14:textId="63321C85" w:rsidR="0023722F" w:rsidRPr="0023722F" w:rsidRDefault="0023722F" w:rsidP="0023722F">
      <w:pPr>
        <w:pStyle w:val="NoSpacing"/>
      </w:pPr>
      <w:r w:rsidRPr="0023722F">
        <w:rPr>
          <w:noProof/>
        </w:rPr>
        <w:lastRenderedPageBreak/>
        <w:drawing>
          <wp:inline distT="0" distB="0" distL="0" distR="0" wp14:anchorId="4319D4BF" wp14:editId="5F372FD0">
            <wp:extent cx="4114800" cy="5676900"/>
            <wp:effectExtent l="0" t="0" r="0" b="0"/>
            <wp:docPr id="79451795" name="Picture 185" descr="Screenshot of the create generative answers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descr="Screenshot of the create generative answers nod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14800" cy="5676900"/>
                    </a:xfrm>
                    <a:prstGeom prst="rect">
                      <a:avLst/>
                    </a:prstGeom>
                    <a:noFill/>
                    <a:ln>
                      <a:noFill/>
                    </a:ln>
                  </pic:spPr>
                </pic:pic>
              </a:graphicData>
            </a:graphic>
          </wp:inline>
        </w:drawing>
      </w:r>
    </w:p>
    <w:p w14:paraId="159E8EDD" w14:textId="77777777" w:rsidR="0023722F" w:rsidRPr="0023722F" w:rsidRDefault="0023722F" w:rsidP="0023722F">
      <w:pPr>
        <w:pStyle w:val="NoSpacing"/>
        <w:numPr>
          <w:ilvl w:val="0"/>
          <w:numId w:val="104"/>
        </w:numPr>
      </w:pPr>
      <w:r w:rsidRPr="0023722F">
        <w:t>Select </w:t>
      </w:r>
      <w:r w:rsidRPr="0023722F">
        <w:rPr>
          <w:b/>
          <w:bCs/>
        </w:rPr>
        <w:t>Search only selected sources</w:t>
      </w:r>
      <w:r w:rsidRPr="0023722F">
        <w:t>.</w:t>
      </w:r>
    </w:p>
    <w:p w14:paraId="7EDB60CB" w14:textId="77777777" w:rsidR="0023722F" w:rsidRPr="0023722F" w:rsidRDefault="0023722F" w:rsidP="0023722F">
      <w:pPr>
        <w:pStyle w:val="NoSpacing"/>
        <w:numPr>
          <w:ilvl w:val="0"/>
          <w:numId w:val="104"/>
        </w:numPr>
      </w:pPr>
      <w:r w:rsidRPr="0023722F">
        <w:t>Select the </w:t>
      </w:r>
      <w:r w:rsidRPr="0023722F">
        <w:rPr>
          <w:b/>
          <w:bCs/>
        </w:rPr>
        <w:t>Real Estate Property</w:t>
      </w:r>
      <w:r w:rsidRPr="0023722F">
        <w:t> Dataverse table.</w:t>
      </w:r>
    </w:p>
    <w:p w14:paraId="411D388B" w14:textId="77777777" w:rsidR="0023722F" w:rsidRPr="0023722F" w:rsidRDefault="0023722F" w:rsidP="0023722F">
      <w:pPr>
        <w:pStyle w:val="NoSpacing"/>
        <w:numPr>
          <w:ilvl w:val="0"/>
          <w:numId w:val="104"/>
        </w:numPr>
      </w:pPr>
      <w:r w:rsidRPr="0023722F">
        <w:t>Deselect </w:t>
      </w:r>
      <w:r w:rsidRPr="0023722F">
        <w:rPr>
          <w:b/>
          <w:bCs/>
        </w:rPr>
        <w:t>Allow the AI to use its own general knowledge</w:t>
      </w:r>
      <w:r w:rsidRPr="0023722F">
        <w:t>.</w:t>
      </w:r>
    </w:p>
    <w:p w14:paraId="190EFC73" w14:textId="77777777" w:rsidR="0023722F" w:rsidRPr="0023722F" w:rsidRDefault="0023722F" w:rsidP="0023722F">
      <w:pPr>
        <w:pStyle w:val="NoSpacing"/>
        <w:numPr>
          <w:ilvl w:val="0"/>
          <w:numId w:val="104"/>
        </w:numPr>
      </w:pPr>
      <w:r w:rsidRPr="0023722F">
        <w:t>Select the </w:t>
      </w:r>
      <w:r w:rsidRPr="0023722F">
        <w:rPr>
          <w:b/>
          <w:bCs/>
        </w:rPr>
        <w:t>Customize</w:t>
      </w:r>
      <w:r w:rsidRPr="0023722F">
        <w:t> checkbox under </w:t>
      </w:r>
      <w:r w:rsidRPr="0023722F">
        <w:rPr>
          <w:b/>
          <w:bCs/>
        </w:rPr>
        <w:t xml:space="preserve">How strict should content moderation </w:t>
      </w:r>
      <w:proofErr w:type="gramStart"/>
      <w:r w:rsidRPr="0023722F">
        <w:rPr>
          <w:b/>
          <w:bCs/>
        </w:rPr>
        <w:t>be?</w:t>
      </w:r>
      <w:r w:rsidRPr="0023722F">
        <w:t>,</w:t>
      </w:r>
      <w:proofErr w:type="gramEnd"/>
      <w:r w:rsidRPr="0023722F">
        <w:t xml:space="preserve"> then select </w:t>
      </w:r>
      <w:r w:rsidRPr="0023722F">
        <w:rPr>
          <w:b/>
          <w:bCs/>
        </w:rPr>
        <w:t>Medium</w:t>
      </w:r>
      <w:r w:rsidRPr="0023722F">
        <w:t>.</w:t>
      </w:r>
    </w:p>
    <w:p w14:paraId="6EF773FC" w14:textId="4B77D19C" w:rsidR="0023722F" w:rsidRPr="0023722F" w:rsidRDefault="0023722F" w:rsidP="0023722F">
      <w:pPr>
        <w:pStyle w:val="NoSpacing"/>
      </w:pPr>
      <w:r w:rsidRPr="0023722F">
        <w:rPr>
          <w:noProof/>
        </w:rPr>
        <w:lastRenderedPageBreak/>
        <w:drawing>
          <wp:inline distT="0" distB="0" distL="0" distR="0" wp14:anchorId="510384A5" wp14:editId="1ECA219A">
            <wp:extent cx="2943225" cy="5600700"/>
            <wp:effectExtent l="0" t="0" r="9525" b="0"/>
            <wp:docPr id="1681886832" name="Picture 184" descr="Screenshot of the generative answers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descr="Screenshot of the generative answers configuration."/>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943225" cy="5600700"/>
                    </a:xfrm>
                    <a:prstGeom prst="rect">
                      <a:avLst/>
                    </a:prstGeom>
                    <a:noFill/>
                    <a:ln>
                      <a:noFill/>
                    </a:ln>
                  </pic:spPr>
                </pic:pic>
              </a:graphicData>
            </a:graphic>
          </wp:inline>
        </w:drawing>
      </w:r>
    </w:p>
    <w:p w14:paraId="26296AD5" w14:textId="77777777" w:rsidR="0023722F" w:rsidRPr="0023722F" w:rsidRDefault="0023722F" w:rsidP="0023722F">
      <w:pPr>
        <w:pStyle w:val="NoSpacing"/>
        <w:numPr>
          <w:ilvl w:val="0"/>
          <w:numId w:val="104"/>
        </w:numPr>
      </w:pPr>
      <w:r w:rsidRPr="0023722F">
        <w:t>Select </w:t>
      </w:r>
      <w:r w:rsidRPr="0023722F">
        <w:rPr>
          <w:b/>
          <w:bCs/>
        </w:rPr>
        <w:t>Save</w:t>
      </w:r>
      <w:r w:rsidRPr="0023722F">
        <w:t>.</w:t>
      </w:r>
    </w:p>
    <w:p w14:paraId="1DF43098" w14:textId="77777777" w:rsidR="0023722F" w:rsidRPr="0023722F" w:rsidRDefault="0023722F" w:rsidP="0023722F">
      <w:pPr>
        <w:pStyle w:val="NoSpacing"/>
      </w:pPr>
      <w:r w:rsidRPr="0023722F">
        <w:t>Exercise 4 - Test Generative AI</w:t>
      </w:r>
    </w:p>
    <w:p w14:paraId="3BF8E813" w14:textId="77777777" w:rsidR="0023722F" w:rsidRPr="0023722F" w:rsidRDefault="0023722F" w:rsidP="0023722F">
      <w:pPr>
        <w:pStyle w:val="NoSpacing"/>
      </w:pPr>
      <w:r w:rsidRPr="0023722F">
        <w:t>Task 4.1 Test the agent's knowledge</w:t>
      </w:r>
    </w:p>
    <w:p w14:paraId="56EBE4DC" w14:textId="77777777" w:rsidR="0023722F" w:rsidRPr="0023722F" w:rsidRDefault="0023722F" w:rsidP="0023722F">
      <w:pPr>
        <w:pStyle w:val="NoSpacing"/>
        <w:numPr>
          <w:ilvl w:val="0"/>
          <w:numId w:val="105"/>
        </w:numPr>
      </w:pPr>
      <w:r w:rsidRPr="0023722F">
        <w:t>If it's not open, select the </w:t>
      </w:r>
      <w:r w:rsidRPr="0023722F">
        <w:rPr>
          <w:b/>
          <w:bCs/>
        </w:rPr>
        <w:t>Test</w:t>
      </w:r>
      <w:r w:rsidRPr="0023722F">
        <w:t> button in the upper-right of the screen to open the testing panel.</w:t>
      </w:r>
    </w:p>
    <w:p w14:paraId="32B7C276" w14:textId="77777777" w:rsidR="0023722F" w:rsidRPr="0023722F" w:rsidRDefault="0023722F" w:rsidP="0023722F">
      <w:pPr>
        <w:pStyle w:val="NoSpacing"/>
        <w:numPr>
          <w:ilvl w:val="0"/>
          <w:numId w:val="105"/>
        </w:numPr>
      </w:pPr>
      <w:r w:rsidRPr="0023722F">
        <w:t>Select the </w:t>
      </w:r>
      <w:r w:rsidRPr="0023722F">
        <w:rPr>
          <w:b/>
          <w:bCs/>
        </w:rPr>
        <w:t>Conversation map</w:t>
      </w:r>
      <w:r w:rsidRPr="0023722F">
        <w:t> icon at the top of the testing panel in the upper-right of the screen.</w:t>
      </w:r>
    </w:p>
    <w:p w14:paraId="4EABE9FB" w14:textId="5C30FAC4" w:rsidR="0023722F" w:rsidRPr="0023722F" w:rsidRDefault="0023722F" w:rsidP="0023722F">
      <w:pPr>
        <w:pStyle w:val="NoSpacing"/>
      </w:pPr>
      <w:r w:rsidRPr="0023722F">
        <w:rPr>
          <w:noProof/>
        </w:rPr>
        <w:drawing>
          <wp:inline distT="0" distB="0" distL="0" distR="0" wp14:anchorId="0F047EF1" wp14:editId="6F1D902D">
            <wp:extent cx="3733800" cy="1600200"/>
            <wp:effectExtent l="0" t="0" r="0" b="0"/>
            <wp:docPr id="2083428716" name="Picture 183" descr="Screenshot of the Testing panel conversation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descr="Screenshot of the Testing panel conversation map."/>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33800" cy="1600200"/>
                    </a:xfrm>
                    <a:prstGeom prst="rect">
                      <a:avLst/>
                    </a:prstGeom>
                    <a:noFill/>
                    <a:ln>
                      <a:noFill/>
                    </a:ln>
                  </pic:spPr>
                </pic:pic>
              </a:graphicData>
            </a:graphic>
          </wp:inline>
        </w:drawing>
      </w:r>
    </w:p>
    <w:p w14:paraId="343C161B" w14:textId="77777777" w:rsidR="0023722F" w:rsidRPr="0023722F" w:rsidRDefault="0023722F" w:rsidP="0023722F">
      <w:pPr>
        <w:pStyle w:val="NoSpacing"/>
        <w:numPr>
          <w:ilvl w:val="0"/>
          <w:numId w:val="105"/>
        </w:numPr>
      </w:pPr>
      <w:r w:rsidRPr="0023722F">
        <w:t>Select </w:t>
      </w:r>
      <w:r w:rsidRPr="0023722F">
        <w:rPr>
          <w:b/>
          <w:bCs/>
        </w:rPr>
        <w:t>On</w:t>
      </w:r>
      <w:r w:rsidRPr="0023722F">
        <w:t>.</w:t>
      </w:r>
    </w:p>
    <w:p w14:paraId="0028CE13" w14:textId="77777777" w:rsidR="0023722F" w:rsidRPr="0023722F" w:rsidRDefault="0023722F" w:rsidP="0023722F">
      <w:pPr>
        <w:pStyle w:val="NoSpacing"/>
        <w:numPr>
          <w:ilvl w:val="0"/>
          <w:numId w:val="105"/>
        </w:numPr>
      </w:pPr>
      <w:r w:rsidRPr="0023722F">
        <w:t>Select the </w:t>
      </w:r>
      <w:r w:rsidRPr="0023722F">
        <w:rPr>
          <w:b/>
          <w:bCs/>
        </w:rPr>
        <w:t>Start a new conversation</w:t>
      </w:r>
      <w:r w:rsidRPr="0023722F">
        <w:t> icon at the top of the testing panel.</w:t>
      </w:r>
    </w:p>
    <w:p w14:paraId="38764E39" w14:textId="77777777" w:rsidR="0023722F" w:rsidRPr="0023722F" w:rsidRDefault="0023722F" w:rsidP="0023722F">
      <w:pPr>
        <w:pStyle w:val="NoSpacing"/>
        <w:numPr>
          <w:ilvl w:val="0"/>
          <w:numId w:val="105"/>
        </w:numPr>
      </w:pPr>
      <w:r w:rsidRPr="0023722F">
        <w:t>Explore the agent and see how it uses the knowledge sources.</w:t>
      </w:r>
    </w:p>
    <w:p w14:paraId="0A35577F" w14:textId="77777777" w:rsidR="0023722F" w:rsidRDefault="0023722F" w:rsidP="0012417D">
      <w:pPr>
        <w:pStyle w:val="NoSpacing"/>
      </w:pPr>
    </w:p>
    <w:p w14:paraId="6CAAEB60" w14:textId="77777777" w:rsidR="0023722F" w:rsidRDefault="0023722F" w:rsidP="0012417D">
      <w:pPr>
        <w:pStyle w:val="NoSpacing"/>
      </w:pPr>
    </w:p>
    <w:p w14:paraId="25498BBA" w14:textId="77777777" w:rsidR="0023722F" w:rsidRPr="0023722F" w:rsidRDefault="0023722F" w:rsidP="0023722F">
      <w:pPr>
        <w:pStyle w:val="NoSpacing"/>
      </w:pPr>
      <w:r w:rsidRPr="0023722F">
        <w:t>Deploy agent to Microsoft Teams</w:t>
      </w:r>
    </w:p>
    <w:p w14:paraId="1182271B" w14:textId="77777777" w:rsidR="0023722F" w:rsidRPr="0023722F" w:rsidRDefault="0023722F" w:rsidP="0023722F">
      <w:pPr>
        <w:pStyle w:val="NoSpacing"/>
      </w:pPr>
      <w:r w:rsidRPr="0023722F">
        <w:lastRenderedPageBreak/>
        <w:t>Scenario</w:t>
      </w:r>
    </w:p>
    <w:p w14:paraId="4922E3B1" w14:textId="77777777" w:rsidR="0023722F" w:rsidRPr="0023722F" w:rsidRDefault="0023722F" w:rsidP="0023722F">
      <w:pPr>
        <w:pStyle w:val="NoSpacing"/>
      </w:pPr>
      <w:r w:rsidRPr="0023722F">
        <w:t>In this exercise, you will:</w:t>
      </w:r>
    </w:p>
    <w:p w14:paraId="5A85CF92" w14:textId="77777777" w:rsidR="0023722F" w:rsidRPr="0023722F" w:rsidRDefault="0023722F" w:rsidP="0023722F">
      <w:pPr>
        <w:pStyle w:val="NoSpacing"/>
        <w:numPr>
          <w:ilvl w:val="0"/>
          <w:numId w:val="106"/>
        </w:numPr>
      </w:pPr>
      <w:r w:rsidRPr="0023722F">
        <w:t>Deploy an agent to the Microsoft Teams channel</w:t>
      </w:r>
    </w:p>
    <w:p w14:paraId="5A78FED0" w14:textId="77777777" w:rsidR="0023722F" w:rsidRPr="0023722F" w:rsidRDefault="0023722F" w:rsidP="0023722F">
      <w:pPr>
        <w:pStyle w:val="NoSpacing"/>
      </w:pPr>
      <w:r w:rsidRPr="0023722F">
        <w:t>This exercise will take approximately </w:t>
      </w:r>
      <w:r w:rsidRPr="0023722F">
        <w:rPr>
          <w:b/>
          <w:bCs/>
        </w:rPr>
        <w:t>10</w:t>
      </w:r>
      <w:r w:rsidRPr="0023722F">
        <w:t> minutes to complete.</w:t>
      </w:r>
    </w:p>
    <w:p w14:paraId="6ED4452E" w14:textId="77777777" w:rsidR="0023722F" w:rsidRPr="0023722F" w:rsidRDefault="0023722F" w:rsidP="0023722F">
      <w:pPr>
        <w:pStyle w:val="NoSpacing"/>
      </w:pPr>
      <w:r w:rsidRPr="0023722F">
        <w:t>What you will learn</w:t>
      </w:r>
    </w:p>
    <w:p w14:paraId="606EEAD2" w14:textId="77777777" w:rsidR="0023722F" w:rsidRPr="0023722F" w:rsidRDefault="0023722F" w:rsidP="0023722F">
      <w:pPr>
        <w:pStyle w:val="NoSpacing"/>
        <w:numPr>
          <w:ilvl w:val="0"/>
          <w:numId w:val="107"/>
        </w:numPr>
      </w:pPr>
      <w:r w:rsidRPr="0023722F">
        <w:t>How to deploy an agent to Microsoft Teams</w:t>
      </w:r>
    </w:p>
    <w:p w14:paraId="1A3376E6" w14:textId="77777777" w:rsidR="0023722F" w:rsidRPr="0023722F" w:rsidRDefault="0023722F" w:rsidP="0023722F">
      <w:pPr>
        <w:pStyle w:val="NoSpacing"/>
      </w:pPr>
      <w:r w:rsidRPr="0023722F">
        <w:t>High-level lab steps</w:t>
      </w:r>
    </w:p>
    <w:p w14:paraId="43650BA7" w14:textId="77777777" w:rsidR="0023722F" w:rsidRPr="0023722F" w:rsidRDefault="0023722F" w:rsidP="0023722F">
      <w:pPr>
        <w:pStyle w:val="NoSpacing"/>
        <w:numPr>
          <w:ilvl w:val="0"/>
          <w:numId w:val="108"/>
        </w:numPr>
      </w:pPr>
      <w:r w:rsidRPr="0023722F">
        <w:t>Publish</w:t>
      </w:r>
    </w:p>
    <w:p w14:paraId="167CE50E" w14:textId="77777777" w:rsidR="0023722F" w:rsidRPr="0023722F" w:rsidRDefault="0023722F" w:rsidP="0023722F">
      <w:pPr>
        <w:pStyle w:val="NoSpacing"/>
        <w:numPr>
          <w:ilvl w:val="0"/>
          <w:numId w:val="108"/>
        </w:numPr>
      </w:pPr>
      <w:r w:rsidRPr="0023722F">
        <w:t>Deploy agent to Microsoft Teams</w:t>
      </w:r>
    </w:p>
    <w:p w14:paraId="506C0654" w14:textId="77777777" w:rsidR="0023722F" w:rsidRPr="0023722F" w:rsidRDefault="0023722F" w:rsidP="0023722F">
      <w:pPr>
        <w:pStyle w:val="NoSpacing"/>
      </w:pPr>
      <w:r w:rsidRPr="0023722F">
        <w:t>Prerequisites</w:t>
      </w:r>
    </w:p>
    <w:p w14:paraId="5B3B9FDA" w14:textId="77777777" w:rsidR="0023722F" w:rsidRPr="0023722F" w:rsidRDefault="0023722F" w:rsidP="0023722F">
      <w:pPr>
        <w:pStyle w:val="NoSpacing"/>
        <w:numPr>
          <w:ilvl w:val="0"/>
          <w:numId w:val="109"/>
        </w:numPr>
      </w:pPr>
      <w:r w:rsidRPr="0023722F">
        <w:t>Must have completed </w:t>
      </w:r>
      <w:r w:rsidRPr="0023722F">
        <w:rPr>
          <w:b/>
          <w:bCs/>
        </w:rPr>
        <w:t>Lab: Use Generative AI in Microsoft Copilot Studio</w:t>
      </w:r>
    </w:p>
    <w:p w14:paraId="19705826" w14:textId="77777777" w:rsidR="0023722F" w:rsidRPr="0023722F" w:rsidRDefault="0023722F" w:rsidP="0023722F">
      <w:pPr>
        <w:pStyle w:val="NoSpacing"/>
      </w:pPr>
      <w:r w:rsidRPr="0023722F">
        <w:t>Detailed steps</w:t>
      </w:r>
    </w:p>
    <w:p w14:paraId="05F25724" w14:textId="77777777" w:rsidR="0023722F" w:rsidRPr="0023722F" w:rsidRDefault="0023722F" w:rsidP="0023722F">
      <w:pPr>
        <w:pStyle w:val="NoSpacing"/>
      </w:pPr>
      <w:r w:rsidRPr="0023722F">
        <w:t>Exercise 1 - Publish the agent</w:t>
      </w:r>
    </w:p>
    <w:p w14:paraId="3D05AF6F" w14:textId="77777777" w:rsidR="0023722F" w:rsidRPr="0023722F" w:rsidRDefault="0023722F" w:rsidP="0023722F">
      <w:pPr>
        <w:pStyle w:val="NoSpacing"/>
      </w:pPr>
      <w:r w:rsidRPr="0023722F">
        <w:t>Task 1.1 - Publish the latest content</w:t>
      </w:r>
    </w:p>
    <w:p w14:paraId="1E280760" w14:textId="77777777" w:rsidR="0023722F" w:rsidRPr="0023722F" w:rsidRDefault="0023722F" w:rsidP="0023722F">
      <w:pPr>
        <w:pStyle w:val="NoSpacing"/>
        <w:numPr>
          <w:ilvl w:val="0"/>
          <w:numId w:val="110"/>
        </w:numPr>
      </w:pPr>
      <w:r w:rsidRPr="0023722F">
        <w:t>Navigate to the Microsoft Copilot Studio portal https://copilotstudio.microsoft.com and ensure you are in the appropriate environment.</w:t>
      </w:r>
    </w:p>
    <w:p w14:paraId="00AF9D62" w14:textId="77777777" w:rsidR="0023722F" w:rsidRPr="0023722F" w:rsidRDefault="0023722F" w:rsidP="0023722F">
      <w:pPr>
        <w:pStyle w:val="NoSpacing"/>
        <w:numPr>
          <w:ilvl w:val="0"/>
          <w:numId w:val="110"/>
        </w:numPr>
      </w:pPr>
      <w:r w:rsidRPr="0023722F">
        <w:t>Select </w:t>
      </w:r>
      <w:r w:rsidRPr="0023722F">
        <w:rPr>
          <w:b/>
          <w:bCs/>
        </w:rPr>
        <w:t>Agents</w:t>
      </w:r>
      <w:r w:rsidRPr="0023722F">
        <w:t> from the left navigation pane.</w:t>
      </w:r>
    </w:p>
    <w:p w14:paraId="6C357238" w14:textId="77777777" w:rsidR="0023722F" w:rsidRPr="0023722F" w:rsidRDefault="0023722F" w:rsidP="0023722F">
      <w:pPr>
        <w:pStyle w:val="NoSpacing"/>
        <w:numPr>
          <w:ilvl w:val="0"/>
          <w:numId w:val="110"/>
        </w:numPr>
      </w:pPr>
      <w:r w:rsidRPr="0023722F">
        <w:t>Select the agent you created in the earlier lab.</w:t>
      </w:r>
    </w:p>
    <w:p w14:paraId="596BC255" w14:textId="77777777" w:rsidR="0023722F" w:rsidRPr="0023722F" w:rsidRDefault="0023722F" w:rsidP="0023722F">
      <w:pPr>
        <w:pStyle w:val="NoSpacing"/>
        <w:numPr>
          <w:ilvl w:val="0"/>
          <w:numId w:val="110"/>
        </w:numPr>
      </w:pPr>
      <w:r w:rsidRPr="0023722F">
        <w:t>Select </w:t>
      </w:r>
      <w:r w:rsidRPr="0023722F">
        <w:rPr>
          <w:b/>
          <w:bCs/>
        </w:rPr>
        <w:t>Publish</w:t>
      </w:r>
      <w:r w:rsidRPr="0023722F">
        <w:t> and select </w:t>
      </w:r>
      <w:r w:rsidRPr="0023722F">
        <w:rPr>
          <w:b/>
          <w:bCs/>
        </w:rPr>
        <w:t>Publish</w:t>
      </w:r>
      <w:r w:rsidRPr="0023722F">
        <w:t> again.</w:t>
      </w:r>
    </w:p>
    <w:p w14:paraId="160B2327" w14:textId="77777777" w:rsidR="0023722F" w:rsidRPr="0023722F" w:rsidRDefault="0023722F" w:rsidP="0023722F">
      <w:pPr>
        <w:pStyle w:val="NoSpacing"/>
      </w:pPr>
      <w:r w:rsidRPr="0023722F">
        <w:rPr>
          <w:b/>
          <w:bCs/>
        </w:rPr>
        <w:t>Note:</w:t>
      </w:r>
      <w:r w:rsidRPr="0023722F">
        <w:t> Publishing can take a few minutes.</w:t>
      </w:r>
    </w:p>
    <w:p w14:paraId="445054B4" w14:textId="77777777" w:rsidR="0023722F" w:rsidRPr="0023722F" w:rsidRDefault="0023722F" w:rsidP="0023722F">
      <w:pPr>
        <w:pStyle w:val="NoSpacing"/>
      </w:pPr>
      <w:r w:rsidRPr="0023722F">
        <w:t>Exercise 2 - Channels</w:t>
      </w:r>
    </w:p>
    <w:p w14:paraId="58CE4672" w14:textId="77777777" w:rsidR="0023722F" w:rsidRPr="0023722F" w:rsidRDefault="0023722F" w:rsidP="0023722F">
      <w:pPr>
        <w:pStyle w:val="NoSpacing"/>
      </w:pPr>
      <w:r w:rsidRPr="0023722F">
        <w:t>With your agent published, you can make your agent available to users in Teams. This way you, your teammates, and your broader organization can interact with it.</w:t>
      </w:r>
    </w:p>
    <w:p w14:paraId="7C716112" w14:textId="77777777" w:rsidR="0023722F" w:rsidRPr="0023722F" w:rsidRDefault="0023722F" w:rsidP="0023722F">
      <w:pPr>
        <w:pStyle w:val="NoSpacing"/>
      </w:pPr>
      <w:r w:rsidRPr="0023722F">
        <w:t>Task 2.1 - Microsoft Teams channel</w:t>
      </w:r>
    </w:p>
    <w:p w14:paraId="24A5F1B1" w14:textId="77777777" w:rsidR="0023722F" w:rsidRPr="0023722F" w:rsidRDefault="0023722F" w:rsidP="0023722F">
      <w:pPr>
        <w:pStyle w:val="NoSpacing"/>
        <w:numPr>
          <w:ilvl w:val="0"/>
          <w:numId w:val="111"/>
        </w:numPr>
      </w:pPr>
      <w:r w:rsidRPr="0023722F">
        <w:t>With your agent open in Microsoft Copilot Studio, select the </w:t>
      </w:r>
      <w:r w:rsidRPr="0023722F">
        <w:rPr>
          <w:b/>
          <w:bCs/>
        </w:rPr>
        <w:t>Channels</w:t>
      </w:r>
      <w:r w:rsidRPr="0023722F">
        <w:t> tab.</w:t>
      </w:r>
    </w:p>
    <w:p w14:paraId="0D35DA69" w14:textId="77777777" w:rsidR="0023722F" w:rsidRPr="0023722F" w:rsidRDefault="0023722F" w:rsidP="0023722F">
      <w:pPr>
        <w:pStyle w:val="NoSpacing"/>
        <w:numPr>
          <w:ilvl w:val="0"/>
          <w:numId w:val="111"/>
        </w:numPr>
      </w:pPr>
      <w:r w:rsidRPr="0023722F">
        <w:t>Select the </w:t>
      </w:r>
      <w:r w:rsidRPr="0023722F">
        <w:rPr>
          <w:b/>
          <w:bCs/>
        </w:rPr>
        <w:t>Teams and Microsoft 365 Copilot</w:t>
      </w:r>
      <w:r w:rsidRPr="0023722F">
        <w:t> tile.</w:t>
      </w:r>
    </w:p>
    <w:p w14:paraId="6608B014" w14:textId="77777777" w:rsidR="0023722F" w:rsidRPr="0023722F" w:rsidRDefault="0023722F" w:rsidP="0023722F">
      <w:pPr>
        <w:pStyle w:val="NoSpacing"/>
        <w:numPr>
          <w:ilvl w:val="0"/>
          <w:numId w:val="111"/>
        </w:numPr>
      </w:pPr>
      <w:r w:rsidRPr="0023722F">
        <w:t>Select </w:t>
      </w:r>
      <w:r w:rsidRPr="0023722F">
        <w:rPr>
          <w:b/>
          <w:bCs/>
        </w:rPr>
        <w:t>Add channel</w:t>
      </w:r>
      <w:r w:rsidRPr="0023722F">
        <w:t>.</w:t>
      </w:r>
    </w:p>
    <w:p w14:paraId="7657E978" w14:textId="77777777" w:rsidR="0023722F" w:rsidRPr="0023722F" w:rsidRDefault="0023722F" w:rsidP="0023722F">
      <w:pPr>
        <w:pStyle w:val="NoSpacing"/>
        <w:numPr>
          <w:ilvl w:val="0"/>
          <w:numId w:val="111"/>
        </w:numPr>
      </w:pPr>
      <w:r w:rsidRPr="0023722F">
        <w:t>Select </w:t>
      </w:r>
      <w:r w:rsidRPr="0023722F">
        <w:rPr>
          <w:b/>
          <w:bCs/>
        </w:rPr>
        <w:t>Availability options</w:t>
      </w:r>
      <w:r w:rsidRPr="0023722F">
        <w:t>.</w:t>
      </w:r>
    </w:p>
    <w:p w14:paraId="25A4AA9D" w14:textId="1A7F0521" w:rsidR="0023722F" w:rsidRPr="0023722F" w:rsidRDefault="0023722F" w:rsidP="0023722F">
      <w:pPr>
        <w:pStyle w:val="NoSpacing"/>
      </w:pPr>
      <w:r w:rsidRPr="0023722F">
        <w:rPr>
          <w:noProof/>
        </w:rPr>
        <w:lastRenderedPageBreak/>
        <w:drawing>
          <wp:inline distT="0" distB="0" distL="0" distR="0" wp14:anchorId="4A3D990B" wp14:editId="6EC87009">
            <wp:extent cx="6858000" cy="5940425"/>
            <wp:effectExtent l="0" t="0" r="0" b="3175"/>
            <wp:docPr id="517430246" name="Picture 198" descr="Screenshot of the Teams channel availability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descr="Screenshot of the Teams channel availability options."/>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858000" cy="5940425"/>
                    </a:xfrm>
                    <a:prstGeom prst="rect">
                      <a:avLst/>
                    </a:prstGeom>
                    <a:noFill/>
                    <a:ln>
                      <a:noFill/>
                    </a:ln>
                  </pic:spPr>
                </pic:pic>
              </a:graphicData>
            </a:graphic>
          </wp:inline>
        </w:drawing>
      </w:r>
    </w:p>
    <w:p w14:paraId="393212FD" w14:textId="77777777" w:rsidR="0023722F" w:rsidRPr="0023722F" w:rsidRDefault="0023722F" w:rsidP="0023722F">
      <w:pPr>
        <w:pStyle w:val="NoSpacing"/>
        <w:numPr>
          <w:ilvl w:val="0"/>
          <w:numId w:val="111"/>
        </w:numPr>
      </w:pPr>
      <w:r w:rsidRPr="0023722F">
        <w:t>Select </w:t>
      </w:r>
      <w:r w:rsidRPr="0023722F">
        <w:rPr>
          <w:b/>
          <w:bCs/>
        </w:rPr>
        <w:t>Copy link</w:t>
      </w:r>
      <w:r w:rsidRPr="0023722F">
        <w:t>.</w:t>
      </w:r>
    </w:p>
    <w:p w14:paraId="510F5877" w14:textId="77777777" w:rsidR="0023722F" w:rsidRPr="0023722F" w:rsidRDefault="0023722F" w:rsidP="0023722F">
      <w:pPr>
        <w:pStyle w:val="NoSpacing"/>
        <w:numPr>
          <w:ilvl w:val="0"/>
          <w:numId w:val="111"/>
        </w:numPr>
      </w:pPr>
      <w:r w:rsidRPr="0023722F">
        <w:t>Select the back arrow in the top-left of the pane.</w:t>
      </w:r>
    </w:p>
    <w:p w14:paraId="54C19DED" w14:textId="77777777" w:rsidR="0023722F" w:rsidRPr="0023722F" w:rsidRDefault="0023722F" w:rsidP="0023722F">
      <w:pPr>
        <w:pStyle w:val="NoSpacing"/>
        <w:numPr>
          <w:ilvl w:val="0"/>
          <w:numId w:val="111"/>
        </w:numPr>
      </w:pPr>
      <w:r w:rsidRPr="0023722F">
        <w:t>Select </w:t>
      </w:r>
      <w:r w:rsidRPr="0023722F">
        <w:rPr>
          <w:b/>
          <w:bCs/>
        </w:rPr>
        <w:t>See agent in Teams</w:t>
      </w:r>
    </w:p>
    <w:p w14:paraId="22D47EFE" w14:textId="77777777" w:rsidR="0023722F" w:rsidRPr="0023722F" w:rsidRDefault="0023722F" w:rsidP="0023722F">
      <w:pPr>
        <w:pStyle w:val="NoSpacing"/>
        <w:numPr>
          <w:ilvl w:val="0"/>
          <w:numId w:val="111"/>
        </w:numPr>
      </w:pPr>
      <w:r w:rsidRPr="0023722F">
        <w:t>Select </w:t>
      </w:r>
      <w:r w:rsidRPr="0023722F">
        <w:rPr>
          <w:b/>
          <w:bCs/>
        </w:rPr>
        <w:t>Cancel</w:t>
      </w:r>
      <w:r w:rsidRPr="0023722F">
        <w:t> in the dialog box for </w:t>
      </w:r>
      <w:r w:rsidRPr="0023722F">
        <w:rPr>
          <w:b/>
          <w:bCs/>
        </w:rPr>
        <w:t>This site is trying to open Microsoft Teams</w:t>
      </w:r>
      <w:r w:rsidRPr="0023722F">
        <w:t>.</w:t>
      </w:r>
    </w:p>
    <w:p w14:paraId="4D188D58" w14:textId="77777777" w:rsidR="0023722F" w:rsidRPr="0023722F" w:rsidRDefault="0023722F" w:rsidP="0023722F">
      <w:pPr>
        <w:pStyle w:val="NoSpacing"/>
        <w:numPr>
          <w:ilvl w:val="0"/>
          <w:numId w:val="111"/>
        </w:numPr>
      </w:pPr>
      <w:r w:rsidRPr="0023722F">
        <w:t>Select </w:t>
      </w:r>
      <w:r w:rsidRPr="0023722F">
        <w:rPr>
          <w:b/>
          <w:bCs/>
        </w:rPr>
        <w:t>Use the web app instead</w:t>
      </w:r>
      <w:r w:rsidRPr="0023722F">
        <w:t>.</w:t>
      </w:r>
    </w:p>
    <w:p w14:paraId="41F35637" w14:textId="77777777" w:rsidR="0023722F" w:rsidRPr="0023722F" w:rsidRDefault="0023722F" w:rsidP="0023722F">
      <w:pPr>
        <w:pStyle w:val="NoSpacing"/>
        <w:numPr>
          <w:ilvl w:val="0"/>
          <w:numId w:val="111"/>
        </w:numPr>
      </w:pPr>
      <w:r w:rsidRPr="0023722F">
        <w:t>Select </w:t>
      </w:r>
      <w:r w:rsidRPr="0023722F">
        <w:rPr>
          <w:b/>
          <w:bCs/>
        </w:rPr>
        <w:t>Add</w:t>
      </w:r>
      <w:r w:rsidRPr="0023722F">
        <w:t>.</w:t>
      </w:r>
    </w:p>
    <w:p w14:paraId="2F3F4F61" w14:textId="518C3B4A" w:rsidR="0023722F" w:rsidRPr="0023722F" w:rsidRDefault="0023722F" w:rsidP="0023722F">
      <w:pPr>
        <w:pStyle w:val="NoSpacing"/>
      </w:pPr>
      <w:r w:rsidRPr="0023722F">
        <w:rPr>
          <w:noProof/>
        </w:rPr>
        <w:lastRenderedPageBreak/>
        <w:drawing>
          <wp:inline distT="0" distB="0" distL="0" distR="0" wp14:anchorId="38252399" wp14:editId="6ED3E1D9">
            <wp:extent cx="6858000" cy="5506720"/>
            <wp:effectExtent l="0" t="0" r="0" b="0"/>
            <wp:docPr id="637116393" name="Picture 197" descr="Screenshot of dialog to add the app to Te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descr="Screenshot of dialog to add the app to Teams."/>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858000" cy="5506720"/>
                    </a:xfrm>
                    <a:prstGeom prst="rect">
                      <a:avLst/>
                    </a:prstGeom>
                    <a:noFill/>
                    <a:ln>
                      <a:noFill/>
                    </a:ln>
                  </pic:spPr>
                </pic:pic>
              </a:graphicData>
            </a:graphic>
          </wp:inline>
        </w:drawing>
      </w:r>
    </w:p>
    <w:p w14:paraId="2AD4F616" w14:textId="77777777" w:rsidR="0023722F" w:rsidRPr="0023722F" w:rsidRDefault="0023722F" w:rsidP="0023722F">
      <w:pPr>
        <w:pStyle w:val="NoSpacing"/>
        <w:numPr>
          <w:ilvl w:val="0"/>
          <w:numId w:val="111"/>
        </w:numPr>
      </w:pPr>
      <w:r w:rsidRPr="0023722F">
        <w:t>In the left-hand rail in Microsoft Teams, select the </w:t>
      </w:r>
      <w:r w:rsidRPr="0023722F">
        <w:rPr>
          <w:b/>
          <w:bCs/>
        </w:rPr>
        <w:t>ellipses (…)</w:t>
      </w:r>
      <w:r w:rsidRPr="0023722F">
        <w:t> to View more apps and search for </w:t>
      </w:r>
      <w:r w:rsidRPr="0023722F">
        <w:rPr>
          <w:b/>
          <w:bCs/>
        </w:rPr>
        <w:t>Real Estate</w:t>
      </w:r>
      <w:r w:rsidRPr="0023722F">
        <w:t>.</w:t>
      </w:r>
    </w:p>
    <w:p w14:paraId="46F16629" w14:textId="77777777" w:rsidR="0023722F" w:rsidRPr="0023722F" w:rsidRDefault="0023722F" w:rsidP="0023722F">
      <w:pPr>
        <w:pStyle w:val="NoSpacing"/>
        <w:numPr>
          <w:ilvl w:val="0"/>
          <w:numId w:val="111"/>
        </w:numPr>
      </w:pPr>
      <w:r w:rsidRPr="0023722F">
        <w:t>Select the </w:t>
      </w:r>
      <w:r w:rsidRPr="0023722F">
        <w:rPr>
          <w:b/>
          <w:bCs/>
        </w:rPr>
        <w:t>Real Estate Booking Service</w:t>
      </w:r>
      <w:r w:rsidRPr="0023722F">
        <w:t>.</w:t>
      </w:r>
    </w:p>
    <w:p w14:paraId="35E90744" w14:textId="77777777" w:rsidR="0023722F" w:rsidRPr="0023722F" w:rsidRDefault="0023722F" w:rsidP="0023722F">
      <w:pPr>
        <w:pStyle w:val="NoSpacing"/>
        <w:numPr>
          <w:ilvl w:val="0"/>
          <w:numId w:val="111"/>
        </w:numPr>
      </w:pPr>
      <w:r w:rsidRPr="0023722F">
        <w:t>Test the agent.</w:t>
      </w:r>
    </w:p>
    <w:p w14:paraId="47C88369" w14:textId="081F9F08" w:rsidR="0023722F" w:rsidRPr="0023722F" w:rsidRDefault="0023722F" w:rsidP="0023722F">
      <w:pPr>
        <w:pStyle w:val="NoSpacing"/>
      </w:pPr>
      <w:r w:rsidRPr="0023722F">
        <w:rPr>
          <w:noProof/>
        </w:rPr>
        <w:lastRenderedPageBreak/>
        <w:drawing>
          <wp:inline distT="0" distB="0" distL="0" distR="0" wp14:anchorId="03D36DF1" wp14:editId="150551CB">
            <wp:extent cx="6858000" cy="4000500"/>
            <wp:effectExtent l="0" t="0" r="0" b="0"/>
            <wp:docPr id="218554158" name="Picture 196" descr="Screenshot of the agent in Te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descr="Screenshot of the agent in Teams."/>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858000" cy="4000500"/>
                    </a:xfrm>
                    <a:prstGeom prst="rect">
                      <a:avLst/>
                    </a:prstGeom>
                    <a:noFill/>
                    <a:ln>
                      <a:noFill/>
                    </a:ln>
                  </pic:spPr>
                </pic:pic>
              </a:graphicData>
            </a:graphic>
          </wp:inline>
        </w:drawing>
      </w:r>
    </w:p>
    <w:p w14:paraId="59E51C57" w14:textId="77777777" w:rsidR="0023722F" w:rsidRDefault="0023722F" w:rsidP="0012417D">
      <w:pPr>
        <w:pStyle w:val="NoSpacing"/>
      </w:pPr>
    </w:p>
    <w:p w14:paraId="3FC21E23" w14:textId="77777777" w:rsidR="0023722F" w:rsidRDefault="0023722F" w:rsidP="0012417D">
      <w:pPr>
        <w:pStyle w:val="NoSpacing"/>
      </w:pPr>
    </w:p>
    <w:p w14:paraId="608CAE00" w14:textId="77777777" w:rsidR="0023722F" w:rsidRPr="00BD0168" w:rsidRDefault="0023722F" w:rsidP="0012417D">
      <w:pPr>
        <w:pStyle w:val="NoSpacing"/>
      </w:pPr>
    </w:p>
    <w:p w14:paraId="3784E875" w14:textId="77777777" w:rsidR="00BD0168" w:rsidRDefault="00BD0168"/>
    <w:sectPr w:rsidR="00BD0168" w:rsidSect="00265C60">
      <w:pgSz w:w="12240" w:h="15840"/>
      <w:pgMar w:top="720" w:right="720" w:bottom="720" w:left="720" w:header="720" w:footer="720"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F211E"/>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25B2F"/>
    <w:multiLevelType w:val="multilevel"/>
    <w:tmpl w:val="DAD01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C67B14"/>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055BB9"/>
    <w:multiLevelType w:val="hybridMultilevel"/>
    <w:tmpl w:val="21925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EC6E87"/>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5A791D"/>
    <w:multiLevelType w:val="hybridMultilevel"/>
    <w:tmpl w:val="2058340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6175158"/>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B26BB5"/>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B66585"/>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B171B9"/>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B56EBC"/>
    <w:multiLevelType w:val="hybridMultilevel"/>
    <w:tmpl w:val="D73C9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B41608B"/>
    <w:multiLevelType w:val="multilevel"/>
    <w:tmpl w:val="03D08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CF5376F"/>
    <w:multiLevelType w:val="multilevel"/>
    <w:tmpl w:val="A5DC5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D4B3AD9"/>
    <w:multiLevelType w:val="multilevel"/>
    <w:tmpl w:val="B14C3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0720B9E"/>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9A439C"/>
    <w:multiLevelType w:val="multilevel"/>
    <w:tmpl w:val="0C9E8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3C103B3"/>
    <w:multiLevelType w:val="multilevel"/>
    <w:tmpl w:val="46C20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6242666"/>
    <w:multiLevelType w:val="multilevel"/>
    <w:tmpl w:val="955A3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6851189"/>
    <w:multiLevelType w:val="multilevel"/>
    <w:tmpl w:val="D5B40D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70675B5"/>
    <w:multiLevelType w:val="multilevel"/>
    <w:tmpl w:val="D6146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78865AF"/>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C21209"/>
    <w:multiLevelType w:val="multilevel"/>
    <w:tmpl w:val="5394A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86B05D7"/>
    <w:multiLevelType w:val="hybridMultilevel"/>
    <w:tmpl w:val="3DF2E2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8756945"/>
    <w:multiLevelType w:val="multilevel"/>
    <w:tmpl w:val="825EE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8773C3B"/>
    <w:multiLevelType w:val="multilevel"/>
    <w:tmpl w:val="BE2A03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A0C694E"/>
    <w:multiLevelType w:val="multilevel"/>
    <w:tmpl w:val="4D7AC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A26519B"/>
    <w:multiLevelType w:val="hybridMultilevel"/>
    <w:tmpl w:val="E5A8EC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EEB58D0"/>
    <w:multiLevelType w:val="multilevel"/>
    <w:tmpl w:val="EF2C2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0150F9C"/>
    <w:multiLevelType w:val="multilevel"/>
    <w:tmpl w:val="FEF20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17D6AE6"/>
    <w:multiLevelType w:val="multilevel"/>
    <w:tmpl w:val="ADF04BBA"/>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 w15:restartNumberingAfterBreak="0">
    <w:nsid w:val="21AD1708"/>
    <w:multiLevelType w:val="multilevel"/>
    <w:tmpl w:val="96104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3C627E4"/>
    <w:multiLevelType w:val="multilevel"/>
    <w:tmpl w:val="33C2E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44E6E62"/>
    <w:multiLevelType w:val="multilevel"/>
    <w:tmpl w:val="EADCB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48A09D8"/>
    <w:multiLevelType w:val="multilevel"/>
    <w:tmpl w:val="83060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5596E49"/>
    <w:multiLevelType w:val="multilevel"/>
    <w:tmpl w:val="725470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77D0E68"/>
    <w:multiLevelType w:val="multilevel"/>
    <w:tmpl w:val="B226F8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79D6A42"/>
    <w:multiLevelType w:val="multilevel"/>
    <w:tmpl w:val="68142A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8FA36ED"/>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9A72805"/>
    <w:multiLevelType w:val="multilevel"/>
    <w:tmpl w:val="09DC8D82"/>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 w15:restartNumberingAfterBreak="0">
    <w:nsid w:val="2BA34222"/>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C127AB7"/>
    <w:multiLevelType w:val="hybridMultilevel"/>
    <w:tmpl w:val="9D2C08E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2C573362"/>
    <w:multiLevelType w:val="multilevel"/>
    <w:tmpl w:val="00DEB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D955AD7"/>
    <w:multiLevelType w:val="multilevel"/>
    <w:tmpl w:val="87D0B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E3D17F4"/>
    <w:multiLevelType w:val="multilevel"/>
    <w:tmpl w:val="2BF24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0834FB7"/>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38824F7"/>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3EB7A52"/>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48F0DFC"/>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59E38EA"/>
    <w:multiLevelType w:val="multilevel"/>
    <w:tmpl w:val="2C949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6BC0590"/>
    <w:multiLevelType w:val="multilevel"/>
    <w:tmpl w:val="2220AE6E"/>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0" w15:restartNumberingAfterBreak="0">
    <w:nsid w:val="39787663"/>
    <w:multiLevelType w:val="multilevel"/>
    <w:tmpl w:val="AF6079B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1" w15:restartNumberingAfterBreak="0">
    <w:nsid w:val="3ABC00FF"/>
    <w:multiLevelType w:val="multilevel"/>
    <w:tmpl w:val="DA966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D0778B2"/>
    <w:multiLevelType w:val="multilevel"/>
    <w:tmpl w:val="41D28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E917B62"/>
    <w:multiLevelType w:val="multilevel"/>
    <w:tmpl w:val="4DA87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3EC67665"/>
    <w:multiLevelType w:val="multilevel"/>
    <w:tmpl w:val="910E3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F7C3905"/>
    <w:multiLevelType w:val="multilevel"/>
    <w:tmpl w:val="7772B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06A54A0"/>
    <w:multiLevelType w:val="multilevel"/>
    <w:tmpl w:val="6C742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2672823"/>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27D7BD9"/>
    <w:multiLevelType w:val="multilevel"/>
    <w:tmpl w:val="F6FEF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3764D13"/>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41E67DE"/>
    <w:multiLevelType w:val="hybridMultilevel"/>
    <w:tmpl w:val="803E4762"/>
    <w:lvl w:ilvl="0" w:tplc="0409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1" w15:restartNumberingAfterBreak="0">
    <w:nsid w:val="44220424"/>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4787B41"/>
    <w:multiLevelType w:val="multilevel"/>
    <w:tmpl w:val="9FC284A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3" w15:restartNumberingAfterBreak="0">
    <w:nsid w:val="44C3210F"/>
    <w:multiLevelType w:val="multilevel"/>
    <w:tmpl w:val="CDFE3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458011D2"/>
    <w:multiLevelType w:val="multilevel"/>
    <w:tmpl w:val="9306F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64F10EB"/>
    <w:multiLevelType w:val="multilevel"/>
    <w:tmpl w:val="826AA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72D533F"/>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7DA4489"/>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830150C"/>
    <w:multiLevelType w:val="multilevel"/>
    <w:tmpl w:val="466ABF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95D3810"/>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9D40694"/>
    <w:multiLevelType w:val="multilevel"/>
    <w:tmpl w:val="19565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C2F5F11"/>
    <w:multiLevelType w:val="multilevel"/>
    <w:tmpl w:val="BF386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D0B75EA"/>
    <w:multiLevelType w:val="multilevel"/>
    <w:tmpl w:val="CFD82656"/>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3" w15:restartNumberingAfterBreak="0">
    <w:nsid w:val="4D271C07"/>
    <w:multiLevelType w:val="multilevel"/>
    <w:tmpl w:val="0012F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13D566E"/>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373203B"/>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3761768"/>
    <w:multiLevelType w:val="multilevel"/>
    <w:tmpl w:val="3E2435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62A4E13"/>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69B3DB6"/>
    <w:multiLevelType w:val="multilevel"/>
    <w:tmpl w:val="767CD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7312D7C"/>
    <w:multiLevelType w:val="multilevel"/>
    <w:tmpl w:val="4502E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81E4ED1"/>
    <w:multiLevelType w:val="multilevel"/>
    <w:tmpl w:val="ECC03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82C544F"/>
    <w:multiLevelType w:val="multilevel"/>
    <w:tmpl w:val="AF6079B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2" w15:restartNumberingAfterBreak="0">
    <w:nsid w:val="590C5E5D"/>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9AC7243"/>
    <w:multiLevelType w:val="multilevel"/>
    <w:tmpl w:val="7EDAF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9FE1B57"/>
    <w:multiLevelType w:val="multilevel"/>
    <w:tmpl w:val="4394D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A107133"/>
    <w:multiLevelType w:val="multilevel"/>
    <w:tmpl w:val="E94ED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B16311A"/>
    <w:multiLevelType w:val="multilevel"/>
    <w:tmpl w:val="AF6079B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7" w15:restartNumberingAfterBreak="0">
    <w:nsid w:val="5B2E4484"/>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BFD4EA2"/>
    <w:multiLevelType w:val="hybridMultilevel"/>
    <w:tmpl w:val="9F8C644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5D2F166D"/>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D30505B"/>
    <w:multiLevelType w:val="multilevel"/>
    <w:tmpl w:val="D9E84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F5D2F89"/>
    <w:multiLevelType w:val="multilevel"/>
    <w:tmpl w:val="C1A2D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1703EBB"/>
    <w:multiLevelType w:val="multilevel"/>
    <w:tmpl w:val="7408C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1CF15BF"/>
    <w:multiLevelType w:val="multilevel"/>
    <w:tmpl w:val="0BC25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2080804"/>
    <w:multiLevelType w:val="hybridMultilevel"/>
    <w:tmpl w:val="7E50674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62F5193E"/>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4085123"/>
    <w:multiLevelType w:val="multilevel"/>
    <w:tmpl w:val="DCA68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4DC2428"/>
    <w:multiLevelType w:val="multilevel"/>
    <w:tmpl w:val="867016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51F1B00"/>
    <w:multiLevelType w:val="multilevel"/>
    <w:tmpl w:val="2E1409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6A50CCC"/>
    <w:multiLevelType w:val="multilevel"/>
    <w:tmpl w:val="3DDA4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81127C4"/>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82A65EE"/>
    <w:multiLevelType w:val="multilevel"/>
    <w:tmpl w:val="7464B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A7A08EF"/>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B986254"/>
    <w:multiLevelType w:val="multilevel"/>
    <w:tmpl w:val="F6A60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C96139D"/>
    <w:multiLevelType w:val="hybridMultilevel"/>
    <w:tmpl w:val="2402B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6E1D2693"/>
    <w:multiLevelType w:val="multilevel"/>
    <w:tmpl w:val="28E2E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717E50ED"/>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1BF08A5"/>
    <w:multiLevelType w:val="multilevel"/>
    <w:tmpl w:val="A4944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2C842A4"/>
    <w:multiLevelType w:val="multilevel"/>
    <w:tmpl w:val="8824623C"/>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9" w15:restartNumberingAfterBreak="0">
    <w:nsid w:val="73F55803"/>
    <w:multiLevelType w:val="multilevel"/>
    <w:tmpl w:val="4544C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3FC6BEA"/>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4C5098D"/>
    <w:multiLevelType w:val="multilevel"/>
    <w:tmpl w:val="33B039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6D92F1E"/>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8860AC1"/>
    <w:multiLevelType w:val="multilevel"/>
    <w:tmpl w:val="A47CD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8DD7ACA"/>
    <w:multiLevelType w:val="multilevel"/>
    <w:tmpl w:val="CCA693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9020301"/>
    <w:multiLevelType w:val="multilevel"/>
    <w:tmpl w:val="DD745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AC17F81"/>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D200375"/>
    <w:multiLevelType w:val="multilevel"/>
    <w:tmpl w:val="AF6079B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8" w15:restartNumberingAfterBreak="0">
    <w:nsid w:val="7E0966FA"/>
    <w:multiLevelType w:val="multilevel"/>
    <w:tmpl w:val="C8EA2E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7F5668BC"/>
    <w:multiLevelType w:val="multilevel"/>
    <w:tmpl w:val="AF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26150314">
    <w:abstractNumId w:val="13"/>
  </w:num>
  <w:num w:numId="2" w16cid:durableId="307442821">
    <w:abstractNumId w:val="27"/>
  </w:num>
  <w:num w:numId="3" w16cid:durableId="2077388459">
    <w:abstractNumId w:val="97"/>
  </w:num>
  <w:num w:numId="4" w16cid:durableId="265386301">
    <w:abstractNumId w:val="96"/>
  </w:num>
  <w:num w:numId="5" w16cid:durableId="601033767">
    <w:abstractNumId w:val="104"/>
  </w:num>
  <w:num w:numId="6" w16cid:durableId="1803383455">
    <w:abstractNumId w:val="22"/>
  </w:num>
  <w:num w:numId="7" w16cid:durableId="1072316403">
    <w:abstractNumId w:val="105"/>
  </w:num>
  <w:num w:numId="8" w16cid:durableId="638729865">
    <w:abstractNumId w:val="36"/>
  </w:num>
  <w:num w:numId="9" w16cid:durableId="1510674390">
    <w:abstractNumId w:val="70"/>
  </w:num>
  <w:num w:numId="10" w16cid:durableId="212427501">
    <w:abstractNumId w:val="94"/>
  </w:num>
  <w:num w:numId="11" w16cid:durableId="812871104">
    <w:abstractNumId w:val="34"/>
  </w:num>
  <w:num w:numId="12" w16cid:durableId="193731893">
    <w:abstractNumId w:val="60"/>
  </w:num>
  <w:num w:numId="13" w16cid:durableId="582378536">
    <w:abstractNumId w:val="26"/>
  </w:num>
  <w:num w:numId="14" w16cid:durableId="1421834112">
    <w:abstractNumId w:val="63"/>
  </w:num>
  <w:num w:numId="15" w16cid:durableId="1310860747">
    <w:abstractNumId w:val="114"/>
  </w:num>
  <w:num w:numId="16" w16cid:durableId="976569706">
    <w:abstractNumId w:val="41"/>
  </w:num>
  <w:num w:numId="17" w16cid:durableId="1088505391">
    <w:abstractNumId w:val="53"/>
  </w:num>
  <w:num w:numId="18" w16cid:durableId="1938368877">
    <w:abstractNumId w:val="62"/>
  </w:num>
  <w:num w:numId="19" w16cid:durableId="775253138">
    <w:abstractNumId w:val="118"/>
  </w:num>
  <w:num w:numId="20" w16cid:durableId="1745567511">
    <w:abstractNumId w:val="3"/>
  </w:num>
  <w:num w:numId="21" w16cid:durableId="882909301">
    <w:abstractNumId w:val="88"/>
  </w:num>
  <w:num w:numId="22" w16cid:durableId="1209151053">
    <w:abstractNumId w:val="10"/>
  </w:num>
  <w:num w:numId="23" w16cid:durableId="887105575">
    <w:abstractNumId w:val="82"/>
  </w:num>
  <w:num w:numId="24" w16cid:durableId="478572774">
    <w:abstractNumId w:val="31"/>
  </w:num>
  <w:num w:numId="25" w16cid:durableId="200437786">
    <w:abstractNumId w:val="115"/>
  </w:num>
  <w:num w:numId="26" w16cid:durableId="168914886">
    <w:abstractNumId w:val="93"/>
  </w:num>
  <w:num w:numId="27" w16cid:durableId="1544636715">
    <w:abstractNumId w:val="40"/>
  </w:num>
  <w:num w:numId="28" w16cid:durableId="25833808">
    <w:abstractNumId w:val="5"/>
  </w:num>
  <w:num w:numId="29" w16cid:durableId="960569633">
    <w:abstractNumId w:val="111"/>
  </w:num>
  <w:num w:numId="30" w16cid:durableId="87822383">
    <w:abstractNumId w:val="72"/>
  </w:num>
  <w:num w:numId="31" w16cid:durableId="453254848">
    <w:abstractNumId w:val="108"/>
  </w:num>
  <w:num w:numId="32" w16cid:durableId="601953845">
    <w:abstractNumId w:val="49"/>
  </w:num>
  <w:num w:numId="33" w16cid:durableId="1348215971">
    <w:abstractNumId w:val="29"/>
  </w:num>
  <w:num w:numId="34" w16cid:durableId="390156860">
    <w:abstractNumId w:val="89"/>
  </w:num>
  <w:num w:numId="35" w16cid:durableId="82073790">
    <w:abstractNumId w:val="45"/>
  </w:num>
  <w:num w:numId="36" w16cid:durableId="1324510565">
    <w:abstractNumId w:val="43"/>
  </w:num>
  <w:num w:numId="37" w16cid:durableId="370419127">
    <w:abstractNumId w:val="18"/>
  </w:num>
  <w:num w:numId="38" w16cid:durableId="2137526605">
    <w:abstractNumId w:val="30"/>
  </w:num>
  <w:num w:numId="39" w16cid:durableId="1484665430">
    <w:abstractNumId w:val="24"/>
  </w:num>
  <w:num w:numId="40" w16cid:durableId="1831477713">
    <w:abstractNumId w:val="69"/>
  </w:num>
  <w:num w:numId="41" w16cid:durableId="844322763">
    <w:abstractNumId w:val="20"/>
  </w:num>
  <w:num w:numId="42" w16cid:durableId="2041471147">
    <w:abstractNumId w:val="67"/>
  </w:num>
  <w:num w:numId="43" w16cid:durableId="1969509171">
    <w:abstractNumId w:val="61"/>
  </w:num>
  <w:num w:numId="44" w16cid:durableId="1066343542">
    <w:abstractNumId w:val="1"/>
  </w:num>
  <w:num w:numId="45" w16cid:durableId="717124701">
    <w:abstractNumId w:val="25"/>
  </w:num>
  <w:num w:numId="46" w16cid:durableId="663777283">
    <w:abstractNumId w:val="90"/>
  </w:num>
  <w:num w:numId="47" w16cid:durableId="509370938">
    <w:abstractNumId w:val="107"/>
  </w:num>
  <w:num w:numId="48" w16cid:durableId="1824000905">
    <w:abstractNumId w:val="17"/>
  </w:num>
  <w:num w:numId="49" w16cid:durableId="1688947905">
    <w:abstractNumId w:val="39"/>
  </w:num>
  <w:num w:numId="50" w16cid:durableId="1139876989">
    <w:abstractNumId w:val="87"/>
  </w:num>
  <w:num w:numId="51" w16cid:durableId="1086537742">
    <w:abstractNumId w:val="112"/>
  </w:num>
  <w:num w:numId="52" w16cid:durableId="1358581170">
    <w:abstractNumId w:val="37"/>
  </w:num>
  <w:num w:numId="53" w16cid:durableId="1760251121">
    <w:abstractNumId w:val="99"/>
  </w:num>
  <w:num w:numId="54" w16cid:durableId="1138765761">
    <w:abstractNumId w:val="11"/>
  </w:num>
  <w:num w:numId="55" w16cid:durableId="1348559585">
    <w:abstractNumId w:val="65"/>
  </w:num>
  <w:num w:numId="56" w16cid:durableId="2075397363">
    <w:abstractNumId w:val="71"/>
  </w:num>
  <w:num w:numId="57" w16cid:durableId="1157962889">
    <w:abstractNumId w:val="113"/>
  </w:num>
  <w:num w:numId="58" w16cid:durableId="833764031">
    <w:abstractNumId w:val="109"/>
  </w:num>
  <w:num w:numId="59" w16cid:durableId="1685400857">
    <w:abstractNumId w:val="98"/>
  </w:num>
  <w:num w:numId="60" w16cid:durableId="1823815754">
    <w:abstractNumId w:val="77"/>
  </w:num>
  <w:num w:numId="61" w16cid:durableId="600528420">
    <w:abstractNumId w:val="47"/>
  </w:num>
  <w:num w:numId="62" w16cid:durableId="324670515">
    <w:abstractNumId w:val="95"/>
  </w:num>
  <w:num w:numId="63" w16cid:durableId="236214903">
    <w:abstractNumId w:val="9"/>
  </w:num>
  <w:num w:numId="64" w16cid:durableId="319845406">
    <w:abstractNumId w:val="92"/>
  </w:num>
  <w:num w:numId="65" w16cid:durableId="2131391874">
    <w:abstractNumId w:val="103"/>
  </w:num>
  <w:num w:numId="66" w16cid:durableId="1198007303">
    <w:abstractNumId w:val="51"/>
  </w:num>
  <w:num w:numId="67" w16cid:durableId="782649239">
    <w:abstractNumId w:val="85"/>
  </w:num>
  <w:num w:numId="68" w16cid:durableId="1185023079">
    <w:abstractNumId w:val="33"/>
  </w:num>
  <w:num w:numId="69" w16cid:durableId="315651652">
    <w:abstractNumId w:val="28"/>
  </w:num>
  <w:num w:numId="70" w16cid:durableId="895505885">
    <w:abstractNumId w:val="79"/>
  </w:num>
  <w:num w:numId="71" w16cid:durableId="2001304671">
    <w:abstractNumId w:val="84"/>
  </w:num>
  <w:num w:numId="72" w16cid:durableId="1854953488">
    <w:abstractNumId w:val="16"/>
  </w:num>
  <w:num w:numId="73" w16cid:durableId="1994987854">
    <w:abstractNumId w:val="46"/>
  </w:num>
  <w:num w:numId="74" w16cid:durableId="1550416416">
    <w:abstractNumId w:val="8"/>
  </w:num>
  <w:num w:numId="75" w16cid:durableId="1138844708">
    <w:abstractNumId w:val="119"/>
  </w:num>
  <w:num w:numId="76" w16cid:durableId="1838030274">
    <w:abstractNumId w:val="6"/>
  </w:num>
  <w:num w:numId="77" w16cid:durableId="1259410157">
    <w:abstractNumId w:val="58"/>
  </w:num>
  <w:num w:numId="78" w16cid:durableId="1145974141">
    <w:abstractNumId w:val="48"/>
  </w:num>
  <w:num w:numId="79" w16cid:durableId="1838961993">
    <w:abstractNumId w:val="80"/>
  </w:num>
  <w:num w:numId="80" w16cid:durableId="1782722991">
    <w:abstractNumId w:val="15"/>
  </w:num>
  <w:num w:numId="81" w16cid:durableId="2054191958">
    <w:abstractNumId w:val="57"/>
  </w:num>
  <w:num w:numId="82" w16cid:durableId="1888834391">
    <w:abstractNumId w:val="102"/>
  </w:num>
  <w:num w:numId="83" w16cid:durableId="844244243">
    <w:abstractNumId w:val="110"/>
  </w:num>
  <w:num w:numId="84" w16cid:durableId="1523200051">
    <w:abstractNumId w:val="14"/>
  </w:num>
  <w:num w:numId="85" w16cid:durableId="512034763">
    <w:abstractNumId w:val="91"/>
  </w:num>
  <w:num w:numId="86" w16cid:durableId="794253730">
    <w:abstractNumId w:val="19"/>
  </w:num>
  <w:num w:numId="87" w16cid:durableId="2005547028">
    <w:abstractNumId w:val="78"/>
  </w:num>
  <w:num w:numId="88" w16cid:durableId="1904215842">
    <w:abstractNumId w:val="32"/>
  </w:num>
  <w:num w:numId="89" w16cid:durableId="348218780">
    <w:abstractNumId w:val="83"/>
  </w:num>
  <w:num w:numId="90" w16cid:durableId="253587358">
    <w:abstractNumId w:val="101"/>
  </w:num>
  <w:num w:numId="91" w16cid:durableId="507599002">
    <w:abstractNumId w:val="68"/>
  </w:num>
  <w:num w:numId="92" w16cid:durableId="957689051">
    <w:abstractNumId w:val="76"/>
  </w:num>
  <w:num w:numId="93" w16cid:durableId="1292248588">
    <w:abstractNumId w:val="100"/>
  </w:num>
  <w:num w:numId="94" w16cid:durableId="574632005">
    <w:abstractNumId w:val="75"/>
  </w:num>
  <w:num w:numId="95" w16cid:durableId="291136442">
    <w:abstractNumId w:val="2"/>
  </w:num>
  <w:num w:numId="96" w16cid:durableId="1712462973">
    <w:abstractNumId w:val="44"/>
  </w:num>
  <w:num w:numId="97" w16cid:durableId="965504284">
    <w:abstractNumId w:val="42"/>
  </w:num>
  <w:num w:numId="98" w16cid:durableId="161481278">
    <w:abstractNumId w:val="35"/>
  </w:num>
  <w:num w:numId="99" w16cid:durableId="1118986111">
    <w:abstractNumId w:val="56"/>
  </w:num>
  <w:num w:numId="100" w16cid:durableId="630793452">
    <w:abstractNumId w:val="73"/>
  </w:num>
  <w:num w:numId="101" w16cid:durableId="772021683">
    <w:abstractNumId w:val="23"/>
  </w:num>
  <w:num w:numId="102" w16cid:durableId="708997817">
    <w:abstractNumId w:val="21"/>
  </w:num>
  <w:num w:numId="103" w16cid:durableId="1585919140">
    <w:abstractNumId w:val="55"/>
  </w:num>
  <w:num w:numId="104" w16cid:durableId="945161723">
    <w:abstractNumId w:val="64"/>
  </w:num>
  <w:num w:numId="105" w16cid:durableId="1760176825">
    <w:abstractNumId w:val="12"/>
  </w:num>
  <w:num w:numId="106" w16cid:durableId="490558287">
    <w:abstractNumId w:val="59"/>
  </w:num>
  <w:num w:numId="107" w16cid:durableId="1450318517">
    <w:abstractNumId w:val="66"/>
  </w:num>
  <w:num w:numId="108" w16cid:durableId="1896041686">
    <w:abstractNumId w:val="74"/>
  </w:num>
  <w:num w:numId="109" w16cid:durableId="1944919019">
    <w:abstractNumId w:val="4"/>
  </w:num>
  <w:num w:numId="110" w16cid:durableId="1689288461">
    <w:abstractNumId w:val="52"/>
  </w:num>
  <w:num w:numId="111" w16cid:durableId="1602909560">
    <w:abstractNumId w:val="54"/>
  </w:num>
  <w:num w:numId="112" w16cid:durableId="1055154493">
    <w:abstractNumId w:val="50"/>
  </w:num>
  <w:num w:numId="113" w16cid:durableId="357462737">
    <w:abstractNumId w:val="38"/>
  </w:num>
  <w:num w:numId="114" w16cid:durableId="583219423">
    <w:abstractNumId w:val="0"/>
  </w:num>
  <w:num w:numId="115" w16cid:durableId="179004969">
    <w:abstractNumId w:val="117"/>
  </w:num>
  <w:num w:numId="116" w16cid:durableId="428742158">
    <w:abstractNumId w:val="81"/>
  </w:num>
  <w:num w:numId="117" w16cid:durableId="834029512">
    <w:abstractNumId w:val="116"/>
  </w:num>
  <w:num w:numId="118" w16cid:durableId="1085036745">
    <w:abstractNumId w:val="86"/>
  </w:num>
  <w:num w:numId="119" w16cid:durableId="1399786942">
    <w:abstractNumId w:val="106"/>
  </w:num>
  <w:num w:numId="120" w16cid:durableId="48131325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Blog" w:val="1"/>
  </w:docVars>
  <w:rsids>
    <w:rsidRoot w:val="00265C60"/>
    <w:rsid w:val="000260D5"/>
    <w:rsid w:val="00030268"/>
    <w:rsid w:val="00034231"/>
    <w:rsid w:val="00036A4A"/>
    <w:rsid w:val="00040F0F"/>
    <w:rsid w:val="0004362B"/>
    <w:rsid w:val="000B5FC9"/>
    <w:rsid w:val="0010659C"/>
    <w:rsid w:val="0012417D"/>
    <w:rsid w:val="00155DCF"/>
    <w:rsid w:val="001A2697"/>
    <w:rsid w:val="001B0E38"/>
    <w:rsid w:val="001E11A8"/>
    <w:rsid w:val="00204687"/>
    <w:rsid w:val="00205BCF"/>
    <w:rsid w:val="0022738A"/>
    <w:rsid w:val="0023722F"/>
    <w:rsid w:val="00242FE8"/>
    <w:rsid w:val="00245E68"/>
    <w:rsid w:val="00246D87"/>
    <w:rsid w:val="00265C60"/>
    <w:rsid w:val="002756A9"/>
    <w:rsid w:val="002B67EF"/>
    <w:rsid w:val="002E5221"/>
    <w:rsid w:val="00310282"/>
    <w:rsid w:val="00391622"/>
    <w:rsid w:val="003E5DE8"/>
    <w:rsid w:val="004135B5"/>
    <w:rsid w:val="004714DD"/>
    <w:rsid w:val="004768FD"/>
    <w:rsid w:val="004872CC"/>
    <w:rsid w:val="00493695"/>
    <w:rsid w:val="004A4B98"/>
    <w:rsid w:val="004C55B7"/>
    <w:rsid w:val="004D15C4"/>
    <w:rsid w:val="004E182B"/>
    <w:rsid w:val="004F2A93"/>
    <w:rsid w:val="004F5E96"/>
    <w:rsid w:val="0050765F"/>
    <w:rsid w:val="00544A8C"/>
    <w:rsid w:val="005C5AF5"/>
    <w:rsid w:val="005E0D6E"/>
    <w:rsid w:val="005E48A1"/>
    <w:rsid w:val="0063045F"/>
    <w:rsid w:val="00680C7B"/>
    <w:rsid w:val="00697733"/>
    <w:rsid w:val="006D237F"/>
    <w:rsid w:val="006D5326"/>
    <w:rsid w:val="006E3E28"/>
    <w:rsid w:val="006E7DD0"/>
    <w:rsid w:val="006F1B0D"/>
    <w:rsid w:val="006F66ED"/>
    <w:rsid w:val="00705CEC"/>
    <w:rsid w:val="00733852"/>
    <w:rsid w:val="0077610B"/>
    <w:rsid w:val="007A305E"/>
    <w:rsid w:val="007B4A42"/>
    <w:rsid w:val="007F7681"/>
    <w:rsid w:val="00813C7F"/>
    <w:rsid w:val="008F6408"/>
    <w:rsid w:val="00901D8B"/>
    <w:rsid w:val="00915564"/>
    <w:rsid w:val="00920440"/>
    <w:rsid w:val="00921728"/>
    <w:rsid w:val="009E05D9"/>
    <w:rsid w:val="009E54A1"/>
    <w:rsid w:val="009F340D"/>
    <w:rsid w:val="00A3264B"/>
    <w:rsid w:val="00A6173E"/>
    <w:rsid w:val="00A86B24"/>
    <w:rsid w:val="00AB5CB6"/>
    <w:rsid w:val="00AE0F73"/>
    <w:rsid w:val="00AE26FC"/>
    <w:rsid w:val="00AE3541"/>
    <w:rsid w:val="00B01D9A"/>
    <w:rsid w:val="00B760EF"/>
    <w:rsid w:val="00BC1973"/>
    <w:rsid w:val="00BD0168"/>
    <w:rsid w:val="00C075DE"/>
    <w:rsid w:val="00D216E5"/>
    <w:rsid w:val="00D93243"/>
    <w:rsid w:val="00DA5791"/>
    <w:rsid w:val="00E23AAF"/>
    <w:rsid w:val="00E54FFD"/>
    <w:rsid w:val="00E90F60"/>
    <w:rsid w:val="00EA3F56"/>
    <w:rsid w:val="00EB562E"/>
    <w:rsid w:val="00EC325F"/>
    <w:rsid w:val="00F22685"/>
    <w:rsid w:val="00F77269"/>
    <w:rsid w:val="00FB2892"/>
    <w:rsid w:val="00FC1DC6"/>
    <w:rsid w:val="00FC5599"/>
    <w:rsid w:val="00FD1A2A"/>
    <w:rsid w:val="00FD58B7"/>
    <w:rsid w:val="00FD7237"/>
    <w:rsid w:val="00FE48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131597"/>
  <w15:docId w15:val="{D370095F-F22F-41F9-A324-B0E00079B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lang w:val="en-US"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36"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style>
  <w:style w:type="paragraph" w:styleId="Heading1">
    <w:name w:val="heading 1"/>
    <w:basedOn w:val="Normal"/>
    <w:next w:val="Normal"/>
    <w:uiPriority w:val="5"/>
    <w:qFormat/>
    <w:pPr>
      <w:spacing w:before="200" w:after="0"/>
      <w:outlineLvl w:val="0"/>
    </w:pPr>
    <w:rPr>
      <w:rFonts w:asciiTheme="majorHAnsi" w:eastAsiaTheme="majorEastAsia" w:hAnsiTheme="majorHAnsi" w:cstheme="majorBidi"/>
      <w:b/>
      <w:bCs/>
      <w:color w:val="323E4F" w:themeColor="text2" w:themeShade="BF"/>
      <w:sz w:val="30"/>
      <w:szCs w:val="36"/>
    </w:rPr>
  </w:style>
  <w:style w:type="paragraph" w:styleId="Heading2">
    <w:name w:val="heading 2"/>
    <w:basedOn w:val="Normal"/>
    <w:next w:val="Normal"/>
    <w:uiPriority w:val="6"/>
    <w:qFormat/>
    <w:rsid w:val="008F6408"/>
    <w:pPr>
      <w:pBdr>
        <w:bottom w:val="single" w:sz="6" w:space="1" w:color="auto"/>
      </w:pBdr>
      <w:spacing w:before="200" w:after="0"/>
      <w:outlineLvl w:val="1"/>
    </w:pPr>
    <w:rPr>
      <w:rFonts w:asciiTheme="majorHAnsi" w:eastAsiaTheme="majorEastAsia" w:hAnsiTheme="majorHAnsi" w:cstheme="majorBidi"/>
      <w:b/>
      <w:bCs/>
      <w:color w:val="323E4F" w:themeColor="text2" w:themeShade="BF"/>
      <w:sz w:val="26"/>
      <w:szCs w:val="32"/>
    </w:rPr>
  </w:style>
  <w:style w:type="paragraph" w:styleId="Heading3">
    <w:name w:val="heading 3"/>
    <w:basedOn w:val="Normal"/>
    <w:next w:val="Normal"/>
    <w:uiPriority w:val="7"/>
    <w:qFormat/>
    <w:rsid w:val="00FE4863"/>
    <w:pPr>
      <w:pBdr>
        <w:bottom w:val="single" w:sz="6" w:space="1" w:color="auto"/>
      </w:pBdr>
      <w:spacing w:before="200" w:after="0"/>
      <w:outlineLvl w:val="2"/>
    </w:pPr>
    <w:rPr>
      <w:rFonts w:asciiTheme="majorHAnsi" w:eastAsiaTheme="majorEastAsia" w:hAnsiTheme="majorHAnsi" w:cstheme="majorBidi"/>
      <w:b/>
      <w:bCs/>
      <w:color w:val="323E4F" w:themeColor="text2" w:themeShade="BF"/>
      <w:szCs w:val="28"/>
    </w:rPr>
  </w:style>
  <w:style w:type="paragraph" w:styleId="Heading4">
    <w:name w:val="heading 4"/>
    <w:basedOn w:val="Normal"/>
    <w:next w:val="Normal"/>
    <w:uiPriority w:val="8"/>
    <w:qFormat/>
    <w:rsid w:val="00036A4A"/>
    <w:pPr>
      <w:pBdr>
        <w:bottom w:val="single" w:sz="6" w:space="1" w:color="auto"/>
      </w:pBdr>
      <w:spacing w:before="200" w:after="0"/>
      <w:outlineLvl w:val="3"/>
    </w:pPr>
    <w:rPr>
      <w:rFonts w:asciiTheme="majorHAnsi" w:eastAsiaTheme="majorEastAsia" w:hAnsiTheme="majorHAnsi" w:cstheme="majorBidi"/>
      <w:color w:val="323E4F" w:themeColor="text2" w:themeShade="BF"/>
      <w:szCs w:val="28"/>
    </w:rPr>
  </w:style>
  <w:style w:type="paragraph" w:styleId="Heading5">
    <w:name w:val="heading 5"/>
    <w:basedOn w:val="Normal"/>
    <w:next w:val="Normal"/>
    <w:uiPriority w:val="9"/>
    <w:qFormat/>
    <w:pPr>
      <w:spacing w:before="200" w:after="0"/>
      <w:outlineLvl w:val="4"/>
    </w:pPr>
    <w:rPr>
      <w:rFonts w:asciiTheme="majorHAnsi" w:eastAsiaTheme="majorEastAsia" w:hAnsiTheme="majorHAnsi" w:cstheme="majorBidi"/>
      <w:i/>
      <w:iCs/>
      <w:color w:val="323E4F" w:themeColor="text2" w:themeShade="BF"/>
      <w:szCs w:val="28"/>
    </w:rPr>
  </w:style>
  <w:style w:type="paragraph" w:styleId="Heading6">
    <w:name w:val="heading 6"/>
    <w:basedOn w:val="Normal"/>
    <w:next w:val="Normal"/>
    <w:uiPriority w:val="10"/>
    <w:qFormat/>
    <w:pPr>
      <w:spacing w:before="200" w:after="0"/>
      <w:outlineLvl w:val="5"/>
    </w:pPr>
    <w:rPr>
      <w:rFonts w:asciiTheme="majorHAnsi" w:eastAsiaTheme="majorEastAsia" w:hAnsiTheme="majorHAnsi" w:cstheme="majorBidi"/>
      <w:b/>
      <w:bCs/>
      <w:color w:val="323E4F" w:themeColor="text2" w:themeShade="BF"/>
      <w:sz w:val="20"/>
      <w:szCs w:val="26"/>
    </w:rPr>
  </w:style>
  <w:style w:type="paragraph" w:styleId="Heading7">
    <w:name w:val="heading 7"/>
    <w:basedOn w:val="Normal"/>
    <w:next w:val="Normal"/>
    <w:link w:val="Heading7Char"/>
    <w:uiPriority w:val="9"/>
    <w:unhideWhenUsed/>
    <w:qFormat/>
    <w:rsid w:val="006E7DD0"/>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ublishwithline">
    <w:name w:val="Publish with line"/>
    <w:semiHidden/>
    <w:qFormat/>
    <w:pPr>
      <w:spacing w:after="0"/>
    </w:pPr>
    <w:rPr>
      <w:rFonts w:asciiTheme="majorHAnsi" w:eastAsiaTheme="majorEastAsia" w:hAnsiTheme="majorHAnsi" w:cstheme="majorBidi"/>
      <w:b/>
      <w:bCs/>
      <w:color w:val="262626"/>
      <w:sz w:val="32"/>
      <w:szCs w:val="38"/>
    </w:rPr>
  </w:style>
  <w:style w:type="paragraph" w:customStyle="1" w:styleId="PublishStatus">
    <w:name w:val="Publish Status"/>
    <w:basedOn w:val="Normal"/>
    <w:semiHidden/>
    <w:pPr>
      <w:pBdr>
        <w:top w:val="single" w:sz="8" w:space="1" w:color="E1E1E1"/>
        <w:left w:val="single" w:sz="8" w:space="2" w:color="F0F0F0"/>
        <w:bottom w:val="single" w:sz="8" w:space="1" w:color="E1E1E1"/>
        <w:right w:val="single" w:sz="8" w:space="2" w:color="F0F0F0"/>
      </w:pBdr>
      <w:shd w:val="clear" w:color="auto" w:fill="F0F0F0"/>
      <w:spacing w:before="100" w:after="100"/>
    </w:pPr>
    <w:rPr>
      <w:rFonts w:ascii="Segoe UI" w:hAnsi="Segoe UI"/>
      <w:color w:val="444444"/>
      <w:sz w:val="18"/>
      <w:szCs w:val="26"/>
    </w:rPr>
  </w:style>
  <w:style w:type="paragraph" w:customStyle="1" w:styleId="PublishStatusAccessible">
    <w:name w:val="PublishStatus_Accessible"/>
    <w:basedOn w:val="Normal"/>
    <w:semiHidden/>
    <w:pPr>
      <w:pBdr>
        <w:top w:val="single" w:sz="4" w:space="1" w:color="444444"/>
        <w:left w:val="single" w:sz="4" w:space="4" w:color="444444"/>
        <w:bottom w:val="single" w:sz="4" w:space="1" w:color="444444"/>
        <w:right w:val="single" w:sz="4" w:space="4" w:color="444444"/>
      </w:pBdr>
      <w:spacing w:before="100" w:after="100"/>
    </w:pPr>
    <w:rPr>
      <w:sz w:val="18"/>
      <w:szCs w:val="26"/>
    </w:rPr>
  </w:style>
  <w:style w:type="character" w:styleId="PlaceholderText">
    <w:name w:val="Placeholder Text"/>
    <w:basedOn w:val="DefaultParagraphFont"/>
    <w:uiPriority w:val="99"/>
    <w:semiHidden/>
    <w:rPr>
      <w:color w:val="808080"/>
    </w:rPr>
  </w:style>
  <w:style w:type="paragraph" w:customStyle="1" w:styleId="Account">
    <w:name w:val="Account"/>
    <w:semiHidden/>
    <w:pPr>
      <w:tabs>
        <w:tab w:val="left" w:pos="72"/>
        <w:tab w:val="left" w:pos="1267"/>
      </w:tabs>
      <w:spacing w:after="0"/>
    </w:pPr>
    <w:rPr>
      <w:rFonts w:ascii="Segoe UI" w:eastAsia="Segoe UI" w:hAnsi="Segoe UI" w:cs="Segoe UI"/>
      <w:color w:val="666666"/>
      <w:sz w:val="18"/>
      <w:szCs w:val="24"/>
    </w:rPr>
  </w:style>
  <w:style w:type="paragraph" w:customStyle="1" w:styleId="Categories">
    <w:name w:val="Categories"/>
    <w:basedOn w:val="Account"/>
    <w:semiHidden/>
  </w:style>
  <w:style w:type="paragraph" w:styleId="ListParagraph">
    <w:name w:val="List Paragraph"/>
    <w:basedOn w:val="Normal"/>
    <w:uiPriority w:val="34"/>
    <w:semiHidden/>
    <w:qFormat/>
    <w:rsid w:val="0059004B"/>
    <w:pPr>
      <w:ind w:left="720"/>
      <w:contextualSpacing/>
    </w:pPr>
  </w:style>
  <w:style w:type="paragraph" w:customStyle="1" w:styleId="PadderBetweenTitleandProperties">
    <w:name w:val="Padder Between Title and Properties"/>
    <w:basedOn w:val="Normal"/>
    <w:semiHidden/>
    <w:pPr>
      <w:spacing w:after="20"/>
    </w:pPr>
    <w:rPr>
      <w:sz w:val="2"/>
      <w:szCs w:val="2"/>
    </w:rPr>
  </w:style>
  <w:style w:type="paragraph" w:customStyle="1" w:styleId="PadderBetweenControlandBody">
    <w:name w:val="Padder Between Control and Body"/>
    <w:basedOn w:val="Normal"/>
    <w:next w:val="Normal"/>
    <w:semiHidden/>
    <w:pPr>
      <w:spacing w:after="120"/>
    </w:pPr>
    <w:rPr>
      <w:sz w:val="2"/>
      <w:szCs w:val="2"/>
    </w:rPr>
  </w:style>
  <w:style w:type="character" w:styleId="Emphasis">
    <w:name w:val="Emphasis"/>
    <w:basedOn w:val="DefaultParagraphFont"/>
    <w:uiPriority w:val="22"/>
    <w:qFormat/>
    <w:rPr>
      <w:i/>
      <w:iCs/>
    </w:rPr>
  </w:style>
  <w:style w:type="character" w:styleId="Strong">
    <w:name w:val="Strong"/>
    <w:basedOn w:val="DefaultParagraphFont"/>
    <w:uiPriority w:val="22"/>
    <w:qFormat/>
    <w:rPr>
      <w:b/>
      <w:bCs/>
    </w:rPr>
  </w:style>
  <w:style w:type="paragraph" w:customStyle="1" w:styleId="underline">
    <w:name w:val="underline"/>
    <w:semiHidden/>
    <w:pPr>
      <w:pBdr>
        <w:bottom w:val="single" w:sz="8" w:space="2" w:color="C6C6C6"/>
      </w:pBdr>
      <w:spacing w:after="0"/>
    </w:pPr>
    <w:rPr>
      <w:sz w:val="2"/>
      <w:szCs w:val="2"/>
    </w:rPr>
  </w:style>
  <w:style w:type="paragraph" w:styleId="Quote">
    <w:name w:val="Quote"/>
    <w:basedOn w:val="Normal"/>
    <w:next w:val="Normal"/>
    <w:uiPriority w:val="1"/>
    <w:qFormat/>
    <w:pPr>
      <w:ind w:left="720" w:right="720"/>
    </w:pPr>
    <w:rPr>
      <w:color w:val="000000" w:themeColor="text1"/>
    </w:rPr>
  </w:style>
  <w:style w:type="paragraph" w:styleId="NormalWeb">
    <w:name w:val="Normal (Web)"/>
    <w:basedOn w:val="Normal"/>
    <w:uiPriority w:val="99"/>
    <w:rsid w:val="001A4199"/>
  </w:style>
  <w:style w:type="paragraph" w:styleId="TOCHeading">
    <w:name w:val="TOC Heading"/>
    <w:basedOn w:val="Heading1"/>
    <w:next w:val="Normal"/>
    <w:uiPriority w:val="39"/>
    <w:unhideWhenUsed/>
    <w:qFormat/>
    <w:rsid w:val="00265C60"/>
    <w:pPr>
      <w:keepNext/>
      <w:keepLines/>
      <w:spacing w:before="240" w:line="259" w:lineRule="auto"/>
      <w:outlineLvl w:val="9"/>
    </w:pPr>
    <w:rPr>
      <w:b w:val="0"/>
      <w:bCs w:val="0"/>
      <w:color w:val="2E74B5" w:themeColor="accent1" w:themeShade="BF"/>
      <w:sz w:val="32"/>
      <w:szCs w:val="32"/>
    </w:rPr>
  </w:style>
  <w:style w:type="paragraph" w:styleId="NoSpacing">
    <w:name w:val="No Spacing"/>
    <w:uiPriority w:val="36"/>
    <w:qFormat/>
    <w:rsid w:val="00AE26FC"/>
    <w:pPr>
      <w:spacing w:after="0"/>
    </w:pPr>
  </w:style>
  <w:style w:type="table" w:styleId="TableGrid">
    <w:name w:val="Table Grid"/>
    <w:basedOn w:val="TableNormal"/>
    <w:uiPriority w:val="59"/>
    <w:rsid w:val="00EC325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cript--underline-cue---xybz">
    <w:name w:val="transcript--underline-cue---xybz"/>
    <w:basedOn w:val="Normal"/>
    <w:rsid w:val="00493695"/>
    <w:pPr>
      <w:spacing w:before="100" w:beforeAutospacing="1" w:after="100" w:afterAutospacing="1"/>
    </w:pPr>
    <w:rPr>
      <w:rFonts w:ascii="Times New Roman" w:eastAsia="Times New Roman" w:hAnsi="Times New Roman" w:cs="Times New Roman"/>
      <w:sz w:val="24"/>
      <w:szCs w:val="24"/>
    </w:rPr>
  </w:style>
  <w:style w:type="character" w:customStyle="1" w:styleId="transcript--highlight-cue--ugvse">
    <w:name w:val="transcript--highlight-cue--ugvse"/>
    <w:basedOn w:val="DefaultParagraphFont"/>
    <w:rsid w:val="00493695"/>
  </w:style>
  <w:style w:type="character" w:styleId="Hyperlink">
    <w:name w:val="Hyperlink"/>
    <w:basedOn w:val="DefaultParagraphFont"/>
    <w:uiPriority w:val="99"/>
    <w:unhideWhenUsed/>
    <w:rsid w:val="003E5DE8"/>
    <w:rPr>
      <w:color w:val="0563C1" w:themeColor="hyperlink"/>
      <w:u w:val="single"/>
    </w:rPr>
  </w:style>
  <w:style w:type="character" w:styleId="UnresolvedMention">
    <w:name w:val="Unresolved Mention"/>
    <w:basedOn w:val="DefaultParagraphFont"/>
    <w:uiPriority w:val="99"/>
    <w:semiHidden/>
    <w:unhideWhenUsed/>
    <w:rsid w:val="003E5DE8"/>
    <w:rPr>
      <w:color w:val="605E5C"/>
      <w:shd w:val="clear" w:color="auto" w:fill="E1DFDD"/>
    </w:rPr>
  </w:style>
  <w:style w:type="paragraph" w:styleId="TOC1">
    <w:name w:val="toc 1"/>
    <w:basedOn w:val="Normal"/>
    <w:next w:val="Normal"/>
    <w:autoRedefine/>
    <w:uiPriority w:val="39"/>
    <w:unhideWhenUsed/>
    <w:rsid w:val="00205BCF"/>
    <w:pPr>
      <w:spacing w:after="100"/>
    </w:pPr>
  </w:style>
  <w:style w:type="paragraph" w:styleId="TOC2">
    <w:name w:val="toc 2"/>
    <w:basedOn w:val="Normal"/>
    <w:next w:val="Normal"/>
    <w:autoRedefine/>
    <w:uiPriority w:val="39"/>
    <w:unhideWhenUsed/>
    <w:rsid w:val="00205BCF"/>
    <w:pPr>
      <w:spacing w:after="100"/>
      <w:ind w:left="220"/>
    </w:pPr>
  </w:style>
  <w:style w:type="paragraph" w:styleId="TOC3">
    <w:name w:val="toc 3"/>
    <w:basedOn w:val="Normal"/>
    <w:next w:val="Normal"/>
    <w:autoRedefine/>
    <w:uiPriority w:val="39"/>
    <w:unhideWhenUsed/>
    <w:rsid w:val="00205BCF"/>
    <w:pPr>
      <w:spacing w:after="100"/>
      <w:ind w:left="440"/>
    </w:pPr>
  </w:style>
  <w:style w:type="character" w:customStyle="1" w:styleId="Heading7Char">
    <w:name w:val="Heading 7 Char"/>
    <w:basedOn w:val="DefaultParagraphFont"/>
    <w:link w:val="Heading7"/>
    <w:uiPriority w:val="9"/>
    <w:rsid w:val="006E7DD0"/>
    <w:rPr>
      <w:rFonts w:asciiTheme="majorHAnsi" w:eastAsiaTheme="majorEastAsia" w:hAnsiTheme="majorHAnsi" w:cstheme="majorBidi"/>
      <w:i/>
      <w:iCs/>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0438584">
      <w:bodyDiv w:val="1"/>
      <w:marLeft w:val="0"/>
      <w:marRight w:val="0"/>
      <w:marTop w:val="0"/>
      <w:marBottom w:val="0"/>
      <w:divBdr>
        <w:top w:val="none" w:sz="0" w:space="0" w:color="auto"/>
        <w:left w:val="none" w:sz="0" w:space="0" w:color="auto"/>
        <w:bottom w:val="none" w:sz="0" w:space="0" w:color="auto"/>
        <w:right w:val="none" w:sz="0" w:space="0" w:color="auto"/>
      </w:divBdr>
    </w:div>
    <w:div w:id="149716875">
      <w:bodyDiv w:val="1"/>
      <w:marLeft w:val="0"/>
      <w:marRight w:val="0"/>
      <w:marTop w:val="0"/>
      <w:marBottom w:val="0"/>
      <w:divBdr>
        <w:top w:val="none" w:sz="0" w:space="0" w:color="auto"/>
        <w:left w:val="none" w:sz="0" w:space="0" w:color="auto"/>
        <w:bottom w:val="none" w:sz="0" w:space="0" w:color="auto"/>
        <w:right w:val="none" w:sz="0" w:space="0" w:color="auto"/>
      </w:divBdr>
    </w:div>
    <w:div w:id="177279386">
      <w:bodyDiv w:val="1"/>
      <w:marLeft w:val="0"/>
      <w:marRight w:val="0"/>
      <w:marTop w:val="0"/>
      <w:marBottom w:val="0"/>
      <w:divBdr>
        <w:top w:val="none" w:sz="0" w:space="0" w:color="auto"/>
        <w:left w:val="none" w:sz="0" w:space="0" w:color="auto"/>
        <w:bottom w:val="none" w:sz="0" w:space="0" w:color="auto"/>
        <w:right w:val="none" w:sz="0" w:space="0" w:color="auto"/>
      </w:divBdr>
      <w:divsChild>
        <w:div w:id="1476944072">
          <w:marLeft w:val="0"/>
          <w:marRight w:val="0"/>
          <w:marTop w:val="0"/>
          <w:marBottom w:val="0"/>
          <w:divBdr>
            <w:top w:val="none" w:sz="0" w:space="0" w:color="auto"/>
            <w:left w:val="none" w:sz="0" w:space="0" w:color="auto"/>
            <w:bottom w:val="none" w:sz="0" w:space="0" w:color="auto"/>
            <w:right w:val="none" w:sz="0" w:space="0" w:color="auto"/>
          </w:divBdr>
        </w:div>
      </w:divsChild>
    </w:div>
    <w:div w:id="218367116">
      <w:bodyDiv w:val="1"/>
      <w:marLeft w:val="0"/>
      <w:marRight w:val="0"/>
      <w:marTop w:val="0"/>
      <w:marBottom w:val="0"/>
      <w:divBdr>
        <w:top w:val="none" w:sz="0" w:space="0" w:color="auto"/>
        <w:left w:val="none" w:sz="0" w:space="0" w:color="auto"/>
        <w:bottom w:val="none" w:sz="0" w:space="0" w:color="auto"/>
        <w:right w:val="none" w:sz="0" w:space="0" w:color="auto"/>
      </w:divBdr>
      <w:divsChild>
        <w:div w:id="426580093">
          <w:marLeft w:val="0"/>
          <w:marRight w:val="0"/>
          <w:marTop w:val="0"/>
          <w:marBottom w:val="0"/>
          <w:divBdr>
            <w:top w:val="none" w:sz="0" w:space="0" w:color="auto"/>
            <w:left w:val="none" w:sz="0" w:space="0" w:color="auto"/>
            <w:bottom w:val="none" w:sz="0" w:space="0" w:color="auto"/>
            <w:right w:val="none" w:sz="0" w:space="0" w:color="auto"/>
          </w:divBdr>
          <w:divsChild>
            <w:div w:id="547256234">
              <w:marLeft w:val="0"/>
              <w:marRight w:val="540"/>
              <w:marTop w:val="0"/>
              <w:marBottom w:val="0"/>
              <w:divBdr>
                <w:top w:val="none" w:sz="0" w:space="0" w:color="auto"/>
                <w:left w:val="none" w:sz="0" w:space="0" w:color="auto"/>
                <w:bottom w:val="none" w:sz="0" w:space="0" w:color="auto"/>
                <w:right w:val="none" w:sz="0" w:space="0" w:color="auto"/>
              </w:divBdr>
            </w:div>
            <w:div w:id="1910722833">
              <w:marLeft w:val="0"/>
              <w:marRight w:val="0"/>
              <w:marTop w:val="75"/>
              <w:marBottom w:val="0"/>
              <w:divBdr>
                <w:top w:val="none" w:sz="0" w:space="0" w:color="auto"/>
                <w:left w:val="none" w:sz="0" w:space="0" w:color="auto"/>
                <w:bottom w:val="none" w:sz="0" w:space="0" w:color="auto"/>
                <w:right w:val="none" w:sz="0" w:space="0" w:color="auto"/>
              </w:divBdr>
            </w:div>
          </w:divsChild>
        </w:div>
        <w:div w:id="1800342219">
          <w:marLeft w:val="0"/>
          <w:marRight w:val="0"/>
          <w:marTop w:val="0"/>
          <w:marBottom w:val="0"/>
          <w:divBdr>
            <w:top w:val="none" w:sz="0" w:space="0" w:color="auto"/>
            <w:left w:val="none" w:sz="0" w:space="0" w:color="auto"/>
            <w:bottom w:val="none" w:sz="0" w:space="0" w:color="auto"/>
            <w:right w:val="none" w:sz="0" w:space="0" w:color="auto"/>
          </w:divBdr>
          <w:divsChild>
            <w:div w:id="1885143663">
              <w:marLeft w:val="0"/>
              <w:marRight w:val="0"/>
              <w:marTop w:val="0"/>
              <w:marBottom w:val="0"/>
              <w:divBdr>
                <w:top w:val="none" w:sz="0" w:space="0" w:color="auto"/>
                <w:left w:val="none" w:sz="0" w:space="0" w:color="auto"/>
                <w:bottom w:val="none" w:sz="0" w:space="0" w:color="auto"/>
                <w:right w:val="none" w:sz="0" w:space="0" w:color="auto"/>
              </w:divBdr>
            </w:div>
          </w:divsChild>
        </w:div>
        <w:div w:id="1436557208">
          <w:marLeft w:val="0"/>
          <w:marRight w:val="0"/>
          <w:marTop w:val="0"/>
          <w:marBottom w:val="0"/>
          <w:divBdr>
            <w:top w:val="none" w:sz="0" w:space="0" w:color="auto"/>
            <w:left w:val="none" w:sz="0" w:space="0" w:color="auto"/>
            <w:bottom w:val="none" w:sz="0" w:space="0" w:color="auto"/>
            <w:right w:val="none" w:sz="0" w:space="0" w:color="auto"/>
          </w:divBdr>
          <w:divsChild>
            <w:div w:id="1835797026">
              <w:marLeft w:val="0"/>
              <w:marRight w:val="0"/>
              <w:marTop w:val="0"/>
              <w:marBottom w:val="0"/>
              <w:divBdr>
                <w:top w:val="none" w:sz="0" w:space="0" w:color="auto"/>
                <w:left w:val="none" w:sz="0" w:space="0" w:color="auto"/>
                <w:bottom w:val="none" w:sz="0" w:space="0" w:color="auto"/>
                <w:right w:val="none" w:sz="0" w:space="0" w:color="auto"/>
              </w:divBdr>
              <w:divsChild>
                <w:div w:id="1801874819">
                  <w:marLeft w:val="0"/>
                  <w:marRight w:val="0"/>
                  <w:marTop w:val="0"/>
                  <w:marBottom w:val="0"/>
                  <w:divBdr>
                    <w:top w:val="none" w:sz="0" w:space="0" w:color="auto"/>
                    <w:left w:val="none" w:sz="0" w:space="0" w:color="auto"/>
                    <w:bottom w:val="none" w:sz="0" w:space="0" w:color="auto"/>
                    <w:right w:val="none" w:sz="0" w:space="0" w:color="auto"/>
                  </w:divBdr>
                  <w:divsChild>
                    <w:div w:id="72437351">
                      <w:marLeft w:val="0"/>
                      <w:marRight w:val="0"/>
                      <w:marTop w:val="0"/>
                      <w:marBottom w:val="0"/>
                      <w:divBdr>
                        <w:top w:val="none" w:sz="0" w:space="0" w:color="auto"/>
                        <w:left w:val="none" w:sz="0" w:space="0" w:color="auto"/>
                        <w:bottom w:val="none" w:sz="0" w:space="0" w:color="auto"/>
                        <w:right w:val="none" w:sz="0" w:space="0" w:color="auto"/>
                      </w:divBdr>
                      <w:divsChild>
                        <w:div w:id="876429717">
                          <w:marLeft w:val="0"/>
                          <w:marRight w:val="0"/>
                          <w:marTop w:val="0"/>
                          <w:marBottom w:val="0"/>
                          <w:divBdr>
                            <w:top w:val="none" w:sz="0" w:space="0" w:color="auto"/>
                            <w:left w:val="none" w:sz="0" w:space="0" w:color="auto"/>
                            <w:bottom w:val="none" w:sz="0" w:space="0" w:color="auto"/>
                            <w:right w:val="none" w:sz="0" w:space="0" w:color="auto"/>
                          </w:divBdr>
                          <w:divsChild>
                            <w:div w:id="722100159">
                              <w:blockQuote w:val="1"/>
                              <w:marLeft w:val="0"/>
                              <w:marRight w:val="0"/>
                              <w:marTop w:val="150"/>
                              <w:marBottom w:val="150"/>
                              <w:divBdr>
                                <w:top w:val="none" w:sz="0" w:space="0" w:color="auto"/>
                                <w:left w:val="none" w:sz="0" w:space="0" w:color="auto"/>
                                <w:bottom w:val="none" w:sz="0" w:space="0" w:color="auto"/>
                                <w:right w:val="none" w:sz="0" w:space="0" w:color="auto"/>
                              </w:divBdr>
                            </w:div>
                            <w:div w:id="752817129">
                              <w:marLeft w:val="3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8397285">
      <w:bodyDiv w:val="1"/>
      <w:marLeft w:val="0"/>
      <w:marRight w:val="0"/>
      <w:marTop w:val="0"/>
      <w:marBottom w:val="0"/>
      <w:divBdr>
        <w:top w:val="none" w:sz="0" w:space="0" w:color="auto"/>
        <w:left w:val="none" w:sz="0" w:space="0" w:color="auto"/>
        <w:bottom w:val="none" w:sz="0" w:space="0" w:color="auto"/>
        <w:right w:val="none" w:sz="0" w:space="0" w:color="auto"/>
      </w:divBdr>
    </w:div>
    <w:div w:id="286013889">
      <w:bodyDiv w:val="1"/>
      <w:marLeft w:val="0"/>
      <w:marRight w:val="0"/>
      <w:marTop w:val="0"/>
      <w:marBottom w:val="0"/>
      <w:divBdr>
        <w:top w:val="none" w:sz="0" w:space="0" w:color="auto"/>
        <w:left w:val="none" w:sz="0" w:space="0" w:color="auto"/>
        <w:bottom w:val="none" w:sz="0" w:space="0" w:color="auto"/>
        <w:right w:val="none" w:sz="0" w:space="0" w:color="auto"/>
      </w:divBdr>
    </w:div>
    <w:div w:id="306668363">
      <w:bodyDiv w:val="1"/>
      <w:marLeft w:val="0"/>
      <w:marRight w:val="0"/>
      <w:marTop w:val="0"/>
      <w:marBottom w:val="0"/>
      <w:divBdr>
        <w:top w:val="none" w:sz="0" w:space="0" w:color="auto"/>
        <w:left w:val="none" w:sz="0" w:space="0" w:color="auto"/>
        <w:bottom w:val="none" w:sz="0" w:space="0" w:color="auto"/>
        <w:right w:val="none" w:sz="0" w:space="0" w:color="auto"/>
      </w:divBdr>
      <w:divsChild>
        <w:div w:id="873347854">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309939813">
      <w:bodyDiv w:val="1"/>
      <w:marLeft w:val="0"/>
      <w:marRight w:val="0"/>
      <w:marTop w:val="0"/>
      <w:marBottom w:val="0"/>
      <w:divBdr>
        <w:top w:val="none" w:sz="0" w:space="0" w:color="auto"/>
        <w:left w:val="none" w:sz="0" w:space="0" w:color="auto"/>
        <w:bottom w:val="none" w:sz="0" w:space="0" w:color="auto"/>
        <w:right w:val="none" w:sz="0" w:space="0" w:color="auto"/>
      </w:divBdr>
      <w:divsChild>
        <w:div w:id="251936329">
          <w:marLeft w:val="0"/>
          <w:marRight w:val="0"/>
          <w:marTop w:val="0"/>
          <w:marBottom w:val="0"/>
          <w:divBdr>
            <w:top w:val="none" w:sz="0" w:space="0" w:color="auto"/>
            <w:left w:val="none" w:sz="0" w:space="0" w:color="auto"/>
            <w:bottom w:val="none" w:sz="0" w:space="0" w:color="auto"/>
            <w:right w:val="none" w:sz="0" w:space="0" w:color="auto"/>
          </w:divBdr>
          <w:divsChild>
            <w:div w:id="1873569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352651867">
      <w:bodyDiv w:val="1"/>
      <w:marLeft w:val="0"/>
      <w:marRight w:val="0"/>
      <w:marTop w:val="0"/>
      <w:marBottom w:val="0"/>
      <w:divBdr>
        <w:top w:val="none" w:sz="0" w:space="0" w:color="auto"/>
        <w:left w:val="none" w:sz="0" w:space="0" w:color="auto"/>
        <w:bottom w:val="none" w:sz="0" w:space="0" w:color="auto"/>
        <w:right w:val="none" w:sz="0" w:space="0" w:color="auto"/>
      </w:divBdr>
      <w:divsChild>
        <w:div w:id="1387610537">
          <w:blockQuote w:val="1"/>
          <w:marLeft w:val="0"/>
          <w:marRight w:val="0"/>
          <w:marTop w:val="150"/>
          <w:marBottom w:val="150"/>
          <w:divBdr>
            <w:top w:val="none" w:sz="0" w:space="0" w:color="auto"/>
            <w:left w:val="none" w:sz="0" w:space="0" w:color="auto"/>
            <w:bottom w:val="none" w:sz="0" w:space="0" w:color="auto"/>
            <w:right w:val="none" w:sz="0" w:space="0" w:color="auto"/>
          </w:divBdr>
        </w:div>
        <w:div w:id="148446692">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389350225">
      <w:bodyDiv w:val="1"/>
      <w:marLeft w:val="0"/>
      <w:marRight w:val="0"/>
      <w:marTop w:val="0"/>
      <w:marBottom w:val="0"/>
      <w:divBdr>
        <w:top w:val="none" w:sz="0" w:space="0" w:color="auto"/>
        <w:left w:val="none" w:sz="0" w:space="0" w:color="auto"/>
        <w:bottom w:val="none" w:sz="0" w:space="0" w:color="auto"/>
        <w:right w:val="none" w:sz="0" w:space="0" w:color="auto"/>
      </w:divBdr>
      <w:divsChild>
        <w:div w:id="271286208">
          <w:marLeft w:val="0"/>
          <w:marRight w:val="0"/>
          <w:marTop w:val="0"/>
          <w:marBottom w:val="0"/>
          <w:divBdr>
            <w:top w:val="none" w:sz="0" w:space="0" w:color="auto"/>
            <w:left w:val="none" w:sz="0" w:space="0" w:color="auto"/>
            <w:bottom w:val="none" w:sz="0" w:space="0" w:color="auto"/>
            <w:right w:val="none" w:sz="0" w:space="0" w:color="auto"/>
          </w:divBdr>
        </w:div>
      </w:divsChild>
    </w:div>
    <w:div w:id="397675342">
      <w:bodyDiv w:val="1"/>
      <w:marLeft w:val="0"/>
      <w:marRight w:val="0"/>
      <w:marTop w:val="0"/>
      <w:marBottom w:val="0"/>
      <w:divBdr>
        <w:top w:val="none" w:sz="0" w:space="0" w:color="auto"/>
        <w:left w:val="none" w:sz="0" w:space="0" w:color="auto"/>
        <w:bottom w:val="none" w:sz="0" w:space="0" w:color="auto"/>
        <w:right w:val="none" w:sz="0" w:space="0" w:color="auto"/>
      </w:divBdr>
    </w:div>
    <w:div w:id="437262564">
      <w:bodyDiv w:val="1"/>
      <w:marLeft w:val="0"/>
      <w:marRight w:val="0"/>
      <w:marTop w:val="0"/>
      <w:marBottom w:val="0"/>
      <w:divBdr>
        <w:top w:val="none" w:sz="0" w:space="0" w:color="auto"/>
        <w:left w:val="none" w:sz="0" w:space="0" w:color="auto"/>
        <w:bottom w:val="none" w:sz="0" w:space="0" w:color="auto"/>
        <w:right w:val="none" w:sz="0" w:space="0" w:color="auto"/>
      </w:divBdr>
      <w:divsChild>
        <w:div w:id="1133140652">
          <w:marLeft w:val="0"/>
          <w:marRight w:val="0"/>
          <w:marTop w:val="0"/>
          <w:marBottom w:val="0"/>
          <w:divBdr>
            <w:top w:val="none" w:sz="0" w:space="0" w:color="auto"/>
            <w:left w:val="none" w:sz="0" w:space="0" w:color="auto"/>
            <w:bottom w:val="none" w:sz="0" w:space="0" w:color="auto"/>
            <w:right w:val="none" w:sz="0" w:space="0" w:color="auto"/>
          </w:divBdr>
        </w:div>
      </w:divsChild>
    </w:div>
    <w:div w:id="461121760">
      <w:bodyDiv w:val="1"/>
      <w:marLeft w:val="0"/>
      <w:marRight w:val="0"/>
      <w:marTop w:val="0"/>
      <w:marBottom w:val="0"/>
      <w:divBdr>
        <w:top w:val="none" w:sz="0" w:space="0" w:color="auto"/>
        <w:left w:val="none" w:sz="0" w:space="0" w:color="auto"/>
        <w:bottom w:val="none" w:sz="0" w:space="0" w:color="auto"/>
        <w:right w:val="none" w:sz="0" w:space="0" w:color="auto"/>
      </w:divBdr>
      <w:divsChild>
        <w:div w:id="1989285648">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615062855">
      <w:bodyDiv w:val="1"/>
      <w:marLeft w:val="0"/>
      <w:marRight w:val="0"/>
      <w:marTop w:val="0"/>
      <w:marBottom w:val="0"/>
      <w:divBdr>
        <w:top w:val="none" w:sz="0" w:space="0" w:color="auto"/>
        <w:left w:val="none" w:sz="0" w:space="0" w:color="auto"/>
        <w:bottom w:val="none" w:sz="0" w:space="0" w:color="auto"/>
        <w:right w:val="none" w:sz="0" w:space="0" w:color="auto"/>
      </w:divBdr>
    </w:div>
    <w:div w:id="626280983">
      <w:bodyDiv w:val="1"/>
      <w:marLeft w:val="0"/>
      <w:marRight w:val="0"/>
      <w:marTop w:val="0"/>
      <w:marBottom w:val="0"/>
      <w:divBdr>
        <w:top w:val="none" w:sz="0" w:space="0" w:color="auto"/>
        <w:left w:val="none" w:sz="0" w:space="0" w:color="auto"/>
        <w:bottom w:val="none" w:sz="0" w:space="0" w:color="auto"/>
        <w:right w:val="none" w:sz="0" w:space="0" w:color="auto"/>
      </w:divBdr>
    </w:div>
    <w:div w:id="733820333">
      <w:bodyDiv w:val="1"/>
      <w:marLeft w:val="0"/>
      <w:marRight w:val="0"/>
      <w:marTop w:val="0"/>
      <w:marBottom w:val="0"/>
      <w:divBdr>
        <w:top w:val="none" w:sz="0" w:space="0" w:color="auto"/>
        <w:left w:val="none" w:sz="0" w:space="0" w:color="auto"/>
        <w:bottom w:val="none" w:sz="0" w:space="0" w:color="auto"/>
        <w:right w:val="none" w:sz="0" w:space="0" w:color="auto"/>
      </w:divBdr>
      <w:divsChild>
        <w:div w:id="24838806">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796872655">
      <w:bodyDiv w:val="1"/>
      <w:marLeft w:val="0"/>
      <w:marRight w:val="0"/>
      <w:marTop w:val="0"/>
      <w:marBottom w:val="0"/>
      <w:divBdr>
        <w:top w:val="none" w:sz="0" w:space="0" w:color="auto"/>
        <w:left w:val="none" w:sz="0" w:space="0" w:color="auto"/>
        <w:bottom w:val="none" w:sz="0" w:space="0" w:color="auto"/>
        <w:right w:val="none" w:sz="0" w:space="0" w:color="auto"/>
      </w:divBdr>
    </w:div>
    <w:div w:id="863438617">
      <w:bodyDiv w:val="1"/>
      <w:marLeft w:val="0"/>
      <w:marRight w:val="0"/>
      <w:marTop w:val="0"/>
      <w:marBottom w:val="0"/>
      <w:divBdr>
        <w:top w:val="none" w:sz="0" w:space="0" w:color="auto"/>
        <w:left w:val="none" w:sz="0" w:space="0" w:color="auto"/>
        <w:bottom w:val="none" w:sz="0" w:space="0" w:color="auto"/>
        <w:right w:val="none" w:sz="0" w:space="0" w:color="auto"/>
      </w:divBdr>
    </w:div>
    <w:div w:id="893540674">
      <w:bodyDiv w:val="1"/>
      <w:marLeft w:val="0"/>
      <w:marRight w:val="0"/>
      <w:marTop w:val="0"/>
      <w:marBottom w:val="0"/>
      <w:divBdr>
        <w:top w:val="none" w:sz="0" w:space="0" w:color="auto"/>
        <w:left w:val="none" w:sz="0" w:space="0" w:color="auto"/>
        <w:bottom w:val="none" w:sz="0" w:space="0" w:color="auto"/>
        <w:right w:val="none" w:sz="0" w:space="0" w:color="auto"/>
      </w:divBdr>
    </w:div>
    <w:div w:id="908275054">
      <w:bodyDiv w:val="1"/>
      <w:marLeft w:val="0"/>
      <w:marRight w:val="0"/>
      <w:marTop w:val="0"/>
      <w:marBottom w:val="0"/>
      <w:divBdr>
        <w:top w:val="none" w:sz="0" w:space="0" w:color="auto"/>
        <w:left w:val="none" w:sz="0" w:space="0" w:color="auto"/>
        <w:bottom w:val="none" w:sz="0" w:space="0" w:color="auto"/>
        <w:right w:val="none" w:sz="0" w:space="0" w:color="auto"/>
      </w:divBdr>
    </w:div>
    <w:div w:id="953827982">
      <w:bodyDiv w:val="1"/>
      <w:marLeft w:val="0"/>
      <w:marRight w:val="0"/>
      <w:marTop w:val="0"/>
      <w:marBottom w:val="0"/>
      <w:divBdr>
        <w:top w:val="none" w:sz="0" w:space="0" w:color="auto"/>
        <w:left w:val="none" w:sz="0" w:space="0" w:color="auto"/>
        <w:bottom w:val="none" w:sz="0" w:space="0" w:color="auto"/>
        <w:right w:val="none" w:sz="0" w:space="0" w:color="auto"/>
      </w:divBdr>
      <w:divsChild>
        <w:div w:id="766970426">
          <w:blockQuote w:val="1"/>
          <w:marLeft w:val="0"/>
          <w:marRight w:val="0"/>
          <w:marTop w:val="150"/>
          <w:marBottom w:val="150"/>
          <w:divBdr>
            <w:top w:val="none" w:sz="0" w:space="0" w:color="auto"/>
            <w:left w:val="none" w:sz="0" w:space="0" w:color="auto"/>
            <w:bottom w:val="none" w:sz="0" w:space="0" w:color="auto"/>
            <w:right w:val="none" w:sz="0" w:space="0" w:color="auto"/>
          </w:divBdr>
        </w:div>
        <w:div w:id="17701574">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009210093">
      <w:bodyDiv w:val="1"/>
      <w:marLeft w:val="0"/>
      <w:marRight w:val="0"/>
      <w:marTop w:val="0"/>
      <w:marBottom w:val="0"/>
      <w:divBdr>
        <w:top w:val="none" w:sz="0" w:space="0" w:color="auto"/>
        <w:left w:val="none" w:sz="0" w:space="0" w:color="auto"/>
        <w:bottom w:val="none" w:sz="0" w:space="0" w:color="auto"/>
        <w:right w:val="none" w:sz="0" w:space="0" w:color="auto"/>
      </w:divBdr>
      <w:divsChild>
        <w:div w:id="1576087417">
          <w:marLeft w:val="0"/>
          <w:marRight w:val="0"/>
          <w:marTop w:val="0"/>
          <w:marBottom w:val="0"/>
          <w:divBdr>
            <w:top w:val="none" w:sz="0" w:space="0" w:color="auto"/>
            <w:left w:val="none" w:sz="0" w:space="0" w:color="auto"/>
            <w:bottom w:val="none" w:sz="0" w:space="0" w:color="auto"/>
            <w:right w:val="none" w:sz="0" w:space="0" w:color="auto"/>
          </w:divBdr>
          <w:divsChild>
            <w:div w:id="1383869823">
              <w:marLeft w:val="0"/>
              <w:marRight w:val="540"/>
              <w:marTop w:val="0"/>
              <w:marBottom w:val="0"/>
              <w:divBdr>
                <w:top w:val="none" w:sz="0" w:space="0" w:color="auto"/>
                <w:left w:val="none" w:sz="0" w:space="0" w:color="auto"/>
                <w:bottom w:val="none" w:sz="0" w:space="0" w:color="auto"/>
                <w:right w:val="none" w:sz="0" w:space="0" w:color="auto"/>
              </w:divBdr>
            </w:div>
            <w:div w:id="1743867608">
              <w:marLeft w:val="0"/>
              <w:marRight w:val="0"/>
              <w:marTop w:val="75"/>
              <w:marBottom w:val="0"/>
              <w:divBdr>
                <w:top w:val="none" w:sz="0" w:space="0" w:color="auto"/>
                <w:left w:val="none" w:sz="0" w:space="0" w:color="auto"/>
                <w:bottom w:val="none" w:sz="0" w:space="0" w:color="auto"/>
                <w:right w:val="none" w:sz="0" w:space="0" w:color="auto"/>
              </w:divBdr>
            </w:div>
          </w:divsChild>
        </w:div>
        <w:div w:id="18237830">
          <w:marLeft w:val="0"/>
          <w:marRight w:val="0"/>
          <w:marTop w:val="0"/>
          <w:marBottom w:val="0"/>
          <w:divBdr>
            <w:top w:val="none" w:sz="0" w:space="0" w:color="auto"/>
            <w:left w:val="none" w:sz="0" w:space="0" w:color="auto"/>
            <w:bottom w:val="none" w:sz="0" w:space="0" w:color="auto"/>
            <w:right w:val="none" w:sz="0" w:space="0" w:color="auto"/>
          </w:divBdr>
          <w:divsChild>
            <w:div w:id="1213156707">
              <w:marLeft w:val="0"/>
              <w:marRight w:val="0"/>
              <w:marTop w:val="0"/>
              <w:marBottom w:val="0"/>
              <w:divBdr>
                <w:top w:val="none" w:sz="0" w:space="0" w:color="auto"/>
                <w:left w:val="none" w:sz="0" w:space="0" w:color="auto"/>
                <w:bottom w:val="none" w:sz="0" w:space="0" w:color="auto"/>
                <w:right w:val="none" w:sz="0" w:space="0" w:color="auto"/>
              </w:divBdr>
            </w:div>
          </w:divsChild>
        </w:div>
        <w:div w:id="1013453083">
          <w:marLeft w:val="0"/>
          <w:marRight w:val="0"/>
          <w:marTop w:val="0"/>
          <w:marBottom w:val="0"/>
          <w:divBdr>
            <w:top w:val="none" w:sz="0" w:space="0" w:color="auto"/>
            <w:left w:val="none" w:sz="0" w:space="0" w:color="auto"/>
            <w:bottom w:val="none" w:sz="0" w:space="0" w:color="auto"/>
            <w:right w:val="none" w:sz="0" w:space="0" w:color="auto"/>
          </w:divBdr>
          <w:divsChild>
            <w:div w:id="951091130">
              <w:marLeft w:val="0"/>
              <w:marRight w:val="0"/>
              <w:marTop w:val="0"/>
              <w:marBottom w:val="0"/>
              <w:divBdr>
                <w:top w:val="none" w:sz="0" w:space="0" w:color="auto"/>
                <w:left w:val="none" w:sz="0" w:space="0" w:color="auto"/>
                <w:bottom w:val="none" w:sz="0" w:space="0" w:color="auto"/>
                <w:right w:val="none" w:sz="0" w:space="0" w:color="auto"/>
              </w:divBdr>
              <w:divsChild>
                <w:div w:id="1943491444">
                  <w:marLeft w:val="0"/>
                  <w:marRight w:val="0"/>
                  <w:marTop w:val="0"/>
                  <w:marBottom w:val="0"/>
                  <w:divBdr>
                    <w:top w:val="none" w:sz="0" w:space="0" w:color="auto"/>
                    <w:left w:val="none" w:sz="0" w:space="0" w:color="auto"/>
                    <w:bottom w:val="none" w:sz="0" w:space="0" w:color="auto"/>
                    <w:right w:val="none" w:sz="0" w:space="0" w:color="auto"/>
                  </w:divBdr>
                  <w:divsChild>
                    <w:div w:id="487672997">
                      <w:marLeft w:val="0"/>
                      <w:marRight w:val="0"/>
                      <w:marTop w:val="0"/>
                      <w:marBottom w:val="0"/>
                      <w:divBdr>
                        <w:top w:val="none" w:sz="0" w:space="0" w:color="auto"/>
                        <w:left w:val="none" w:sz="0" w:space="0" w:color="auto"/>
                        <w:bottom w:val="none" w:sz="0" w:space="0" w:color="auto"/>
                        <w:right w:val="none" w:sz="0" w:space="0" w:color="auto"/>
                      </w:divBdr>
                      <w:divsChild>
                        <w:div w:id="1603149823">
                          <w:marLeft w:val="0"/>
                          <w:marRight w:val="0"/>
                          <w:marTop w:val="0"/>
                          <w:marBottom w:val="0"/>
                          <w:divBdr>
                            <w:top w:val="none" w:sz="0" w:space="0" w:color="auto"/>
                            <w:left w:val="none" w:sz="0" w:space="0" w:color="auto"/>
                            <w:bottom w:val="none" w:sz="0" w:space="0" w:color="auto"/>
                            <w:right w:val="none" w:sz="0" w:space="0" w:color="auto"/>
                          </w:divBdr>
                          <w:divsChild>
                            <w:div w:id="275676317">
                              <w:blockQuote w:val="1"/>
                              <w:marLeft w:val="0"/>
                              <w:marRight w:val="0"/>
                              <w:marTop w:val="150"/>
                              <w:marBottom w:val="150"/>
                              <w:divBdr>
                                <w:top w:val="none" w:sz="0" w:space="0" w:color="auto"/>
                                <w:left w:val="none" w:sz="0" w:space="0" w:color="auto"/>
                                <w:bottom w:val="none" w:sz="0" w:space="0" w:color="auto"/>
                                <w:right w:val="none" w:sz="0" w:space="0" w:color="auto"/>
                              </w:divBdr>
                            </w:div>
                            <w:div w:id="99764806">
                              <w:marLeft w:val="3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9237489">
      <w:bodyDiv w:val="1"/>
      <w:marLeft w:val="0"/>
      <w:marRight w:val="0"/>
      <w:marTop w:val="0"/>
      <w:marBottom w:val="0"/>
      <w:divBdr>
        <w:top w:val="none" w:sz="0" w:space="0" w:color="auto"/>
        <w:left w:val="none" w:sz="0" w:space="0" w:color="auto"/>
        <w:bottom w:val="none" w:sz="0" w:space="0" w:color="auto"/>
        <w:right w:val="none" w:sz="0" w:space="0" w:color="auto"/>
      </w:divBdr>
    </w:div>
    <w:div w:id="1035160346">
      <w:bodyDiv w:val="1"/>
      <w:marLeft w:val="0"/>
      <w:marRight w:val="0"/>
      <w:marTop w:val="0"/>
      <w:marBottom w:val="0"/>
      <w:divBdr>
        <w:top w:val="none" w:sz="0" w:space="0" w:color="auto"/>
        <w:left w:val="none" w:sz="0" w:space="0" w:color="auto"/>
        <w:bottom w:val="none" w:sz="0" w:space="0" w:color="auto"/>
        <w:right w:val="none" w:sz="0" w:space="0" w:color="auto"/>
      </w:divBdr>
      <w:divsChild>
        <w:div w:id="1858813207">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150293495">
      <w:bodyDiv w:val="1"/>
      <w:marLeft w:val="0"/>
      <w:marRight w:val="0"/>
      <w:marTop w:val="0"/>
      <w:marBottom w:val="0"/>
      <w:divBdr>
        <w:top w:val="none" w:sz="0" w:space="0" w:color="auto"/>
        <w:left w:val="none" w:sz="0" w:space="0" w:color="auto"/>
        <w:bottom w:val="none" w:sz="0" w:space="0" w:color="auto"/>
        <w:right w:val="none" w:sz="0" w:space="0" w:color="auto"/>
      </w:divBdr>
      <w:divsChild>
        <w:div w:id="1729373450">
          <w:blockQuote w:val="1"/>
          <w:marLeft w:val="0"/>
          <w:marRight w:val="0"/>
          <w:marTop w:val="150"/>
          <w:marBottom w:val="150"/>
          <w:divBdr>
            <w:top w:val="none" w:sz="0" w:space="0" w:color="auto"/>
            <w:left w:val="none" w:sz="0" w:space="0" w:color="auto"/>
            <w:bottom w:val="none" w:sz="0" w:space="0" w:color="auto"/>
            <w:right w:val="none" w:sz="0" w:space="0" w:color="auto"/>
          </w:divBdr>
        </w:div>
        <w:div w:id="380253877">
          <w:blockQuote w:val="1"/>
          <w:marLeft w:val="0"/>
          <w:marRight w:val="0"/>
          <w:marTop w:val="150"/>
          <w:marBottom w:val="150"/>
          <w:divBdr>
            <w:top w:val="none" w:sz="0" w:space="0" w:color="auto"/>
            <w:left w:val="none" w:sz="0" w:space="0" w:color="auto"/>
            <w:bottom w:val="none" w:sz="0" w:space="0" w:color="auto"/>
            <w:right w:val="none" w:sz="0" w:space="0" w:color="auto"/>
          </w:divBdr>
        </w:div>
        <w:div w:id="1473714603">
          <w:blockQuote w:val="1"/>
          <w:marLeft w:val="0"/>
          <w:marRight w:val="0"/>
          <w:marTop w:val="150"/>
          <w:marBottom w:val="150"/>
          <w:divBdr>
            <w:top w:val="none" w:sz="0" w:space="0" w:color="auto"/>
            <w:left w:val="none" w:sz="0" w:space="0" w:color="auto"/>
            <w:bottom w:val="none" w:sz="0" w:space="0" w:color="auto"/>
            <w:right w:val="none" w:sz="0" w:space="0" w:color="auto"/>
          </w:divBdr>
        </w:div>
        <w:div w:id="1007902178">
          <w:marLeft w:val="360"/>
          <w:marRight w:val="0"/>
          <w:marTop w:val="150"/>
          <w:marBottom w:val="0"/>
          <w:divBdr>
            <w:top w:val="none" w:sz="0" w:space="0" w:color="auto"/>
            <w:left w:val="none" w:sz="0" w:space="0" w:color="auto"/>
            <w:bottom w:val="none" w:sz="0" w:space="0" w:color="auto"/>
            <w:right w:val="none" w:sz="0" w:space="0" w:color="auto"/>
          </w:divBdr>
        </w:div>
        <w:div w:id="956763985">
          <w:marLeft w:val="360"/>
          <w:marRight w:val="0"/>
          <w:marTop w:val="150"/>
          <w:marBottom w:val="0"/>
          <w:divBdr>
            <w:top w:val="none" w:sz="0" w:space="0" w:color="auto"/>
            <w:left w:val="none" w:sz="0" w:space="0" w:color="auto"/>
            <w:bottom w:val="none" w:sz="0" w:space="0" w:color="auto"/>
            <w:right w:val="none" w:sz="0" w:space="0" w:color="auto"/>
          </w:divBdr>
        </w:div>
        <w:div w:id="351224323">
          <w:marLeft w:val="360"/>
          <w:marRight w:val="0"/>
          <w:marTop w:val="150"/>
          <w:marBottom w:val="0"/>
          <w:divBdr>
            <w:top w:val="none" w:sz="0" w:space="0" w:color="auto"/>
            <w:left w:val="none" w:sz="0" w:space="0" w:color="auto"/>
            <w:bottom w:val="none" w:sz="0" w:space="0" w:color="auto"/>
            <w:right w:val="none" w:sz="0" w:space="0" w:color="auto"/>
          </w:divBdr>
        </w:div>
        <w:div w:id="390540654">
          <w:marLeft w:val="360"/>
          <w:marRight w:val="0"/>
          <w:marTop w:val="150"/>
          <w:marBottom w:val="0"/>
          <w:divBdr>
            <w:top w:val="none" w:sz="0" w:space="0" w:color="auto"/>
            <w:left w:val="none" w:sz="0" w:space="0" w:color="auto"/>
            <w:bottom w:val="none" w:sz="0" w:space="0" w:color="auto"/>
            <w:right w:val="none" w:sz="0" w:space="0" w:color="auto"/>
          </w:divBdr>
        </w:div>
        <w:div w:id="884294067">
          <w:marLeft w:val="360"/>
          <w:marRight w:val="0"/>
          <w:marTop w:val="150"/>
          <w:marBottom w:val="0"/>
          <w:divBdr>
            <w:top w:val="none" w:sz="0" w:space="0" w:color="auto"/>
            <w:left w:val="none" w:sz="0" w:space="0" w:color="auto"/>
            <w:bottom w:val="none" w:sz="0" w:space="0" w:color="auto"/>
            <w:right w:val="none" w:sz="0" w:space="0" w:color="auto"/>
          </w:divBdr>
        </w:div>
        <w:div w:id="176579293">
          <w:blockQuote w:val="1"/>
          <w:marLeft w:val="0"/>
          <w:marRight w:val="0"/>
          <w:marTop w:val="150"/>
          <w:marBottom w:val="150"/>
          <w:divBdr>
            <w:top w:val="none" w:sz="0" w:space="0" w:color="auto"/>
            <w:left w:val="none" w:sz="0" w:space="0" w:color="auto"/>
            <w:bottom w:val="none" w:sz="0" w:space="0" w:color="auto"/>
            <w:right w:val="none" w:sz="0" w:space="0" w:color="auto"/>
          </w:divBdr>
        </w:div>
        <w:div w:id="1516111840">
          <w:marLeft w:val="360"/>
          <w:marRight w:val="0"/>
          <w:marTop w:val="150"/>
          <w:marBottom w:val="0"/>
          <w:divBdr>
            <w:top w:val="none" w:sz="0" w:space="0" w:color="auto"/>
            <w:left w:val="none" w:sz="0" w:space="0" w:color="auto"/>
            <w:bottom w:val="none" w:sz="0" w:space="0" w:color="auto"/>
            <w:right w:val="none" w:sz="0" w:space="0" w:color="auto"/>
          </w:divBdr>
        </w:div>
        <w:div w:id="644360090">
          <w:blockQuote w:val="1"/>
          <w:marLeft w:val="0"/>
          <w:marRight w:val="0"/>
          <w:marTop w:val="150"/>
          <w:marBottom w:val="150"/>
          <w:divBdr>
            <w:top w:val="none" w:sz="0" w:space="0" w:color="auto"/>
            <w:left w:val="none" w:sz="0" w:space="0" w:color="auto"/>
            <w:bottom w:val="none" w:sz="0" w:space="0" w:color="auto"/>
            <w:right w:val="none" w:sz="0" w:space="0" w:color="auto"/>
          </w:divBdr>
        </w:div>
        <w:div w:id="1254581699">
          <w:blockQuote w:val="1"/>
          <w:marLeft w:val="0"/>
          <w:marRight w:val="0"/>
          <w:marTop w:val="150"/>
          <w:marBottom w:val="150"/>
          <w:divBdr>
            <w:top w:val="none" w:sz="0" w:space="0" w:color="auto"/>
            <w:left w:val="none" w:sz="0" w:space="0" w:color="auto"/>
            <w:bottom w:val="none" w:sz="0" w:space="0" w:color="auto"/>
            <w:right w:val="none" w:sz="0" w:space="0" w:color="auto"/>
          </w:divBdr>
        </w:div>
        <w:div w:id="215245603">
          <w:marLeft w:val="360"/>
          <w:marRight w:val="0"/>
          <w:marTop w:val="150"/>
          <w:marBottom w:val="0"/>
          <w:divBdr>
            <w:top w:val="none" w:sz="0" w:space="0" w:color="auto"/>
            <w:left w:val="none" w:sz="0" w:space="0" w:color="auto"/>
            <w:bottom w:val="none" w:sz="0" w:space="0" w:color="auto"/>
            <w:right w:val="none" w:sz="0" w:space="0" w:color="auto"/>
          </w:divBdr>
        </w:div>
        <w:div w:id="426266448">
          <w:marLeft w:val="360"/>
          <w:marRight w:val="0"/>
          <w:marTop w:val="150"/>
          <w:marBottom w:val="0"/>
          <w:divBdr>
            <w:top w:val="none" w:sz="0" w:space="0" w:color="auto"/>
            <w:left w:val="none" w:sz="0" w:space="0" w:color="auto"/>
            <w:bottom w:val="none" w:sz="0" w:space="0" w:color="auto"/>
            <w:right w:val="none" w:sz="0" w:space="0" w:color="auto"/>
          </w:divBdr>
        </w:div>
        <w:div w:id="1678384699">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156335053">
      <w:bodyDiv w:val="1"/>
      <w:marLeft w:val="0"/>
      <w:marRight w:val="0"/>
      <w:marTop w:val="0"/>
      <w:marBottom w:val="0"/>
      <w:divBdr>
        <w:top w:val="none" w:sz="0" w:space="0" w:color="auto"/>
        <w:left w:val="none" w:sz="0" w:space="0" w:color="auto"/>
        <w:bottom w:val="none" w:sz="0" w:space="0" w:color="auto"/>
        <w:right w:val="none" w:sz="0" w:space="0" w:color="auto"/>
      </w:divBdr>
    </w:div>
    <w:div w:id="1169444692">
      <w:bodyDiv w:val="1"/>
      <w:marLeft w:val="0"/>
      <w:marRight w:val="0"/>
      <w:marTop w:val="0"/>
      <w:marBottom w:val="0"/>
      <w:divBdr>
        <w:top w:val="none" w:sz="0" w:space="0" w:color="auto"/>
        <w:left w:val="none" w:sz="0" w:space="0" w:color="auto"/>
        <w:bottom w:val="none" w:sz="0" w:space="0" w:color="auto"/>
        <w:right w:val="none" w:sz="0" w:space="0" w:color="auto"/>
      </w:divBdr>
    </w:div>
    <w:div w:id="1209997316">
      <w:bodyDiv w:val="1"/>
      <w:marLeft w:val="0"/>
      <w:marRight w:val="0"/>
      <w:marTop w:val="0"/>
      <w:marBottom w:val="0"/>
      <w:divBdr>
        <w:top w:val="none" w:sz="0" w:space="0" w:color="auto"/>
        <w:left w:val="none" w:sz="0" w:space="0" w:color="auto"/>
        <w:bottom w:val="none" w:sz="0" w:space="0" w:color="auto"/>
        <w:right w:val="none" w:sz="0" w:space="0" w:color="auto"/>
      </w:divBdr>
    </w:div>
    <w:div w:id="1364597582">
      <w:bodyDiv w:val="1"/>
      <w:marLeft w:val="0"/>
      <w:marRight w:val="0"/>
      <w:marTop w:val="0"/>
      <w:marBottom w:val="0"/>
      <w:divBdr>
        <w:top w:val="none" w:sz="0" w:space="0" w:color="auto"/>
        <w:left w:val="none" w:sz="0" w:space="0" w:color="auto"/>
        <w:bottom w:val="none" w:sz="0" w:space="0" w:color="auto"/>
        <w:right w:val="none" w:sz="0" w:space="0" w:color="auto"/>
      </w:divBdr>
      <w:divsChild>
        <w:div w:id="190805789">
          <w:blockQuote w:val="1"/>
          <w:marLeft w:val="0"/>
          <w:marRight w:val="0"/>
          <w:marTop w:val="150"/>
          <w:marBottom w:val="150"/>
          <w:divBdr>
            <w:top w:val="none" w:sz="0" w:space="0" w:color="auto"/>
            <w:left w:val="none" w:sz="0" w:space="0" w:color="auto"/>
            <w:bottom w:val="none" w:sz="0" w:space="0" w:color="auto"/>
            <w:right w:val="none" w:sz="0" w:space="0" w:color="auto"/>
          </w:divBdr>
        </w:div>
        <w:div w:id="1333726737">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397515423">
      <w:bodyDiv w:val="1"/>
      <w:marLeft w:val="0"/>
      <w:marRight w:val="0"/>
      <w:marTop w:val="0"/>
      <w:marBottom w:val="0"/>
      <w:divBdr>
        <w:top w:val="none" w:sz="0" w:space="0" w:color="auto"/>
        <w:left w:val="none" w:sz="0" w:space="0" w:color="auto"/>
        <w:bottom w:val="none" w:sz="0" w:space="0" w:color="auto"/>
        <w:right w:val="none" w:sz="0" w:space="0" w:color="auto"/>
      </w:divBdr>
    </w:div>
    <w:div w:id="1480609135">
      <w:bodyDiv w:val="1"/>
      <w:marLeft w:val="0"/>
      <w:marRight w:val="0"/>
      <w:marTop w:val="0"/>
      <w:marBottom w:val="0"/>
      <w:divBdr>
        <w:top w:val="none" w:sz="0" w:space="0" w:color="auto"/>
        <w:left w:val="none" w:sz="0" w:space="0" w:color="auto"/>
        <w:bottom w:val="none" w:sz="0" w:space="0" w:color="auto"/>
        <w:right w:val="none" w:sz="0" w:space="0" w:color="auto"/>
      </w:divBdr>
    </w:div>
    <w:div w:id="1482042065">
      <w:bodyDiv w:val="1"/>
      <w:marLeft w:val="0"/>
      <w:marRight w:val="0"/>
      <w:marTop w:val="0"/>
      <w:marBottom w:val="0"/>
      <w:divBdr>
        <w:top w:val="none" w:sz="0" w:space="0" w:color="auto"/>
        <w:left w:val="none" w:sz="0" w:space="0" w:color="auto"/>
        <w:bottom w:val="none" w:sz="0" w:space="0" w:color="auto"/>
        <w:right w:val="none" w:sz="0" w:space="0" w:color="auto"/>
      </w:divBdr>
    </w:div>
    <w:div w:id="1501038804">
      <w:bodyDiv w:val="1"/>
      <w:marLeft w:val="0"/>
      <w:marRight w:val="0"/>
      <w:marTop w:val="0"/>
      <w:marBottom w:val="0"/>
      <w:divBdr>
        <w:top w:val="none" w:sz="0" w:space="0" w:color="auto"/>
        <w:left w:val="none" w:sz="0" w:space="0" w:color="auto"/>
        <w:bottom w:val="none" w:sz="0" w:space="0" w:color="auto"/>
        <w:right w:val="none" w:sz="0" w:space="0" w:color="auto"/>
      </w:divBdr>
    </w:div>
    <w:div w:id="1536498192">
      <w:bodyDiv w:val="1"/>
      <w:marLeft w:val="0"/>
      <w:marRight w:val="0"/>
      <w:marTop w:val="0"/>
      <w:marBottom w:val="0"/>
      <w:divBdr>
        <w:top w:val="none" w:sz="0" w:space="0" w:color="auto"/>
        <w:left w:val="none" w:sz="0" w:space="0" w:color="auto"/>
        <w:bottom w:val="none" w:sz="0" w:space="0" w:color="auto"/>
        <w:right w:val="none" w:sz="0" w:space="0" w:color="auto"/>
      </w:divBdr>
      <w:divsChild>
        <w:div w:id="1691643499">
          <w:blockQuote w:val="1"/>
          <w:marLeft w:val="0"/>
          <w:marRight w:val="0"/>
          <w:marTop w:val="150"/>
          <w:marBottom w:val="150"/>
          <w:divBdr>
            <w:top w:val="none" w:sz="0" w:space="0" w:color="auto"/>
            <w:left w:val="none" w:sz="0" w:space="0" w:color="auto"/>
            <w:bottom w:val="none" w:sz="0" w:space="0" w:color="auto"/>
            <w:right w:val="none" w:sz="0" w:space="0" w:color="auto"/>
          </w:divBdr>
        </w:div>
        <w:div w:id="1929650572">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543055307">
      <w:bodyDiv w:val="1"/>
      <w:marLeft w:val="0"/>
      <w:marRight w:val="0"/>
      <w:marTop w:val="0"/>
      <w:marBottom w:val="0"/>
      <w:divBdr>
        <w:top w:val="none" w:sz="0" w:space="0" w:color="auto"/>
        <w:left w:val="none" w:sz="0" w:space="0" w:color="auto"/>
        <w:bottom w:val="none" w:sz="0" w:space="0" w:color="auto"/>
        <w:right w:val="none" w:sz="0" w:space="0" w:color="auto"/>
      </w:divBdr>
      <w:divsChild>
        <w:div w:id="1357002414">
          <w:marLeft w:val="0"/>
          <w:marRight w:val="0"/>
          <w:marTop w:val="0"/>
          <w:marBottom w:val="0"/>
          <w:divBdr>
            <w:top w:val="none" w:sz="0" w:space="0" w:color="auto"/>
            <w:left w:val="none" w:sz="0" w:space="0" w:color="auto"/>
            <w:bottom w:val="none" w:sz="0" w:space="0" w:color="auto"/>
            <w:right w:val="none" w:sz="0" w:space="0" w:color="auto"/>
          </w:divBdr>
        </w:div>
      </w:divsChild>
    </w:div>
    <w:div w:id="1577666025">
      <w:bodyDiv w:val="1"/>
      <w:marLeft w:val="0"/>
      <w:marRight w:val="0"/>
      <w:marTop w:val="0"/>
      <w:marBottom w:val="0"/>
      <w:divBdr>
        <w:top w:val="none" w:sz="0" w:space="0" w:color="auto"/>
        <w:left w:val="none" w:sz="0" w:space="0" w:color="auto"/>
        <w:bottom w:val="none" w:sz="0" w:space="0" w:color="auto"/>
        <w:right w:val="none" w:sz="0" w:space="0" w:color="auto"/>
      </w:divBdr>
    </w:div>
    <w:div w:id="1579974551">
      <w:bodyDiv w:val="1"/>
      <w:marLeft w:val="0"/>
      <w:marRight w:val="0"/>
      <w:marTop w:val="0"/>
      <w:marBottom w:val="0"/>
      <w:divBdr>
        <w:top w:val="none" w:sz="0" w:space="0" w:color="auto"/>
        <w:left w:val="none" w:sz="0" w:space="0" w:color="auto"/>
        <w:bottom w:val="none" w:sz="0" w:space="0" w:color="auto"/>
        <w:right w:val="none" w:sz="0" w:space="0" w:color="auto"/>
      </w:divBdr>
    </w:div>
    <w:div w:id="1664435959">
      <w:bodyDiv w:val="1"/>
      <w:marLeft w:val="0"/>
      <w:marRight w:val="0"/>
      <w:marTop w:val="0"/>
      <w:marBottom w:val="0"/>
      <w:divBdr>
        <w:top w:val="none" w:sz="0" w:space="0" w:color="auto"/>
        <w:left w:val="none" w:sz="0" w:space="0" w:color="auto"/>
        <w:bottom w:val="none" w:sz="0" w:space="0" w:color="auto"/>
        <w:right w:val="none" w:sz="0" w:space="0" w:color="auto"/>
      </w:divBdr>
      <w:divsChild>
        <w:div w:id="1214656311">
          <w:marLeft w:val="0"/>
          <w:marRight w:val="0"/>
          <w:marTop w:val="0"/>
          <w:marBottom w:val="0"/>
          <w:divBdr>
            <w:top w:val="none" w:sz="0" w:space="0" w:color="auto"/>
            <w:left w:val="none" w:sz="0" w:space="0" w:color="auto"/>
            <w:bottom w:val="none" w:sz="0" w:space="0" w:color="auto"/>
            <w:right w:val="none" w:sz="0" w:space="0" w:color="auto"/>
          </w:divBdr>
        </w:div>
      </w:divsChild>
    </w:div>
    <w:div w:id="1720277553">
      <w:bodyDiv w:val="1"/>
      <w:marLeft w:val="0"/>
      <w:marRight w:val="0"/>
      <w:marTop w:val="0"/>
      <w:marBottom w:val="0"/>
      <w:divBdr>
        <w:top w:val="none" w:sz="0" w:space="0" w:color="auto"/>
        <w:left w:val="none" w:sz="0" w:space="0" w:color="auto"/>
        <w:bottom w:val="none" w:sz="0" w:space="0" w:color="auto"/>
        <w:right w:val="none" w:sz="0" w:space="0" w:color="auto"/>
      </w:divBdr>
      <w:divsChild>
        <w:div w:id="677460817">
          <w:blockQuote w:val="1"/>
          <w:marLeft w:val="0"/>
          <w:marRight w:val="0"/>
          <w:marTop w:val="150"/>
          <w:marBottom w:val="150"/>
          <w:divBdr>
            <w:top w:val="none" w:sz="0" w:space="0" w:color="auto"/>
            <w:left w:val="none" w:sz="0" w:space="0" w:color="auto"/>
            <w:bottom w:val="none" w:sz="0" w:space="0" w:color="auto"/>
            <w:right w:val="none" w:sz="0" w:space="0" w:color="auto"/>
          </w:divBdr>
        </w:div>
        <w:div w:id="1794595742">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753578592">
      <w:bodyDiv w:val="1"/>
      <w:marLeft w:val="0"/>
      <w:marRight w:val="0"/>
      <w:marTop w:val="0"/>
      <w:marBottom w:val="0"/>
      <w:divBdr>
        <w:top w:val="none" w:sz="0" w:space="0" w:color="auto"/>
        <w:left w:val="none" w:sz="0" w:space="0" w:color="auto"/>
        <w:bottom w:val="none" w:sz="0" w:space="0" w:color="auto"/>
        <w:right w:val="none" w:sz="0" w:space="0" w:color="auto"/>
      </w:divBdr>
    </w:div>
    <w:div w:id="1798716418">
      <w:bodyDiv w:val="1"/>
      <w:marLeft w:val="0"/>
      <w:marRight w:val="0"/>
      <w:marTop w:val="0"/>
      <w:marBottom w:val="0"/>
      <w:divBdr>
        <w:top w:val="none" w:sz="0" w:space="0" w:color="auto"/>
        <w:left w:val="none" w:sz="0" w:space="0" w:color="auto"/>
        <w:bottom w:val="none" w:sz="0" w:space="0" w:color="auto"/>
        <w:right w:val="none" w:sz="0" w:space="0" w:color="auto"/>
      </w:divBdr>
      <w:divsChild>
        <w:div w:id="2143620086">
          <w:marLeft w:val="0"/>
          <w:marRight w:val="0"/>
          <w:marTop w:val="0"/>
          <w:marBottom w:val="0"/>
          <w:divBdr>
            <w:top w:val="none" w:sz="0" w:space="0" w:color="auto"/>
            <w:left w:val="none" w:sz="0" w:space="0" w:color="auto"/>
            <w:bottom w:val="none" w:sz="0" w:space="0" w:color="auto"/>
            <w:right w:val="none" w:sz="0" w:space="0" w:color="auto"/>
          </w:divBdr>
        </w:div>
      </w:divsChild>
    </w:div>
    <w:div w:id="1804618791">
      <w:bodyDiv w:val="1"/>
      <w:marLeft w:val="0"/>
      <w:marRight w:val="0"/>
      <w:marTop w:val="0"/>
      <w:marBottom w:val="0"/>
      <w:divBdr>
        <w:top w:val="none" w:sz="0" w:space="0" w:color="auto"/>
        <w:left w:val="none" w:sz="0" w:space="0" w:color="auto"/>
        <w:bottom w:val="none" w:sz="0" w:space="0" w:color="auto"/>
        <w:right w:val="none" w:sz="0" w:space="0" w:color="auto"/>
      </w:divBdr>
    </w:div>
    <w:div w:id="1991786658">
      <w:bodyDiv w:val="1"/>
      <w:marLeft w:val="0"/>
      <w:marRight w:val="0"/>
      <w:marTop w:val="0"/>
      <w:marBottom w:val="0"/>
      <w:divBdr>
        <w:top w:val="none" w:sz="0" w:space="0" w:color="auto"/>
        <w:left w:val="none" w:sz="0" w:space="0" w:color="auto"/>
        <w:bottom w:val="none" w:sz="0" w:space="0" w:color="auto"/>
        <w:right w:val="none" w:sz="0" w:space="0" w:color="auto"/>
      </w:divBdr>
      <w:divsChild>
        <w:div w:id="438062009">
          <w:blockQuote w:val="1"/>
          <w:marLeft w:val="0"/>
          <w:marRight w:val="0"/>
          <w:marTop w:val="150"/>
          <w:marBottom w:val="150"/>
          <w:divBdr>
            <w:top w:val="none" w:sz="0" w:space="0" w:color="auto"/>
            <w:left w:val="none" w:sz="0" w:space="0" w:color="auto"/>
            <w:bottom w:val="none" w:sz="0" w:space="0" w:color="auto"/>
            <w:right w:val="none" w:sz="0" w:space="0" w:color="auto"/>
          </w:divBdr>
        </w:div>
        <w:div w:id="359548077">
          <w:blockQuote w:val="1"/>
          <w:marLeft w:val="0"/>
          <w:marRight w:val="0"/>
          <w:marTop w:val="150"/>
          <w:marBottom w:val="150"/>
          <w:divBdr>
            <w:top w:val="none" w:sz="0" w:space="0" w:color="auto"/>
            <w:left w:val="none" w:sz="0" w:space="0" w:color="auto"/>
            <w:bottom w:val="none" w:sz="0" w:space="0" w:color="auto"/>
            <w:right w:val="none" w:sz="0" w:space="0" w:color="auto"/>
          </w:divBdr>
        </w:div>
        <w:div w:id="1014378307">
          <w:blockQuote w:val="1"/>
          <w:marLeft w:val="0"/>
          <w:marRight w:val="0"/>
          <w:marTop w:val="150"/>
          <w:marBottom w:val="150"/>
          <w:divBdr>
            <w:top w:val="none" w:sz="0" w:space="0" w:color="auto"/>
            <w:left w:val="none" w:sz="0" w:space="0" w:color="auto"/>
            <w:bottom w:val="none" w:sz="0" w:space="0" w:color="auto"/>
            <w:right w:val="none" w:sz="0" w:space="0" w:color="auto"/>
          </w:divBdr>
        </w:div>
        <w:div w:id="1141850503">
          <w:marLeft w:val="360"/>
          <w:marRight w:val="0"/>
          <w:marTop w:val="150"/>
          <w:marBottom w:val="0"/>
          <w:divBdr>
            <w:top w:val="none" w:sz="0" w:space="0" w:color="auto"/>
            <w:left w:val="none" w:sz="0" w:space="0" w:color="auto"/>
            <w:bottom w:val="none" w:sz="0" w:space="0" w:color="auto"/>
            <w:right w:val="none" w:sz="0" w:space="0" w:color="auto"/>
          </w:divBdr>
        </w:div>
        <w:div w:id="1862741787">
          <w:marLeft w:val="360"/>
          <w:marRight w:val="0"/>
          <w:marTop w:val="150"/>
          <w:marBottom w:val="0"/>
          <w:divBdr>
            <w:top w:val="none" w:sz="0" w:space="0" w:color="auto"/>
            <w:left w:val="none" w:sz="0" w:space="0" w:color="auto"/>
            <w:bottom w:val="none" w:sz="0" w:space="0" w:color="auto"/>
            <w:right w:val="none" w:sz="0" w:space="0" w:color="auto"/>
          </w:divBdr>
        </w:div>
        <w:div w:id="897596073">
          <w:marLeft w:val="360"/>
          <w:marRight w:val="0"/>
          <w:marTop w:val="150"/>
          <w:marBottom w:val="0"/>
          <w:divBdr>
            <w:top w:val="none" w:sz="0" w:space="0" w:color="auto"/>
            <w:left w:val="none" w:sz="0" w:space="0" w:color="auto"/>
            <w:bottom w:val="none" w:sz="0" w:space="0" w:color="auto"/>
            <w:right w:val="none" w:sz="0" w:space="0" w:color="auto"/>
          </w:divBdr>
        </w:div>
        <w:div w:id="109932108">
          <w:marLeft w:val="360"/>
          <w:marRight w:val="0"/>
          <w:marTop w:val="150"/>
          <w:marBottom w:val="0"/>
          <w:divBdr>
            <w:top w:val="none" w:sz="0" w:space="0" w:color="auto"/>
            <w:left w:val="none" w:sz="0" w:space="0" w:color="auto"/>
            <w:bottom w:val="none" w:sz="0" w:space="0" w:color="auto"/>
            <w:right w:val="none" w:sz="0" w:space="0" w:color="auto"/>
          </w:divBdr>
        </w:div>
        <w:div w:id="1410082767">
          <w:marLeft w:val="360"/>
          <w:marRight w:val="0"/>
          <w:marTop w:val="150"/>
          <w:marBottom w:val="0"/>
          <w:divBdr>
            <w:top w:val="none" w:sz="0" w:space="0" w:color="auto"/>
            <w:left w:val="none" w:sz="0" w:space="0" w:color="auto"/>
            <w:bottom w:val="none" w:sz="0" w:space="0" w:color="auto"/>
            <w:right w:val="none" w:sz="0" w:space="0" w:color="auto"/>
          </w:divBdr>
        </w:div>
        <w:div w:id="969867937">
          <w:blockQuote w:val="1"/>
          <w:marLeft w:val="0"/>
          <w:marRight w:val="0"/>
          <w:marTop w:val="150"/>
          <w:marBottom w:val="150"/>
          <w:divBdr>
            <w:top w:val="none" w:sz="0" w:space="0" w:color="auto"/>
            <w:left w:val="none" w:sz="0" w:space="0" w:color="auto"/>
            <w:bottom w:val="none" w:sz="0" w:space="0" w:color="auto"/>
            <w:right w:val="none" w:sz="0" w:space="0" w:color="auto"/>
          </w:divBdr>
        </w:div>
        <w:div w:id="1579561535">
          <w:marLeft w:val="360"/>
          <w:marRight w:val="0"/>
          <w:marTop w:val="150"/>
          <w:marBottom w:val="0"/>
          <w:divBdr>
            <w:top w:val="none" w:sz="0" w:space="0" w:color="auto"/>
            <w:left w:val="none" w:sz="0" w:space="0" w:color="auto"/>
            <w:bottom w:val="none" w:sz="0" w:space="0" w:color="auto"/>
            <w:right w:val="none" w:sz="0" w:space="0" w:color="auto"/>
          </w:divBdr>
        </w:div>
        <w:div w:id="309672277">
          <w:blockQuote w:val="1"/>
          <w:marLeft w:val="0"/>
          <w:marRight w:val="0"/>
          <w:marTop w:val="150"/>
          <w:marBottom w:val="150"/>
          <w:divBdr>
            <w:top w:val="none" w:sz="0" w:space="0" w:color="auto"/>
            <w:left w:val="none" w:sz="0" w:space="0" w:color="auto"/>
            <w:bottom w:val="none" w:sz="0" w:space="0" w:color="auto"/>
            <w:right w:val="none" w:sz="0" w:space="0" w:color="auto"/>
          </w:divBdr>
        </w:div>
        <w:div w:id="2078506651">
          <w:blockQuote w:val="1"/>
          <w:marLeft w:val="0"/>
          <w:marRight w:val="0"/>
          <w:marTop w:val="150"/>
          <w:marBottom w:val="150"/>
          <w:divBdr>
            <w:top w:val="none" w:sz="0" w:space="0" w:color="auto"/>
            <w:left w:val="none" w:sz="0" w:space="0" w:color="auto"/>
            <w:bottom w:val="none" w:sz="0" w:space="0" w:color="auto"/>
            <w:right w:val="none" w:sz="0" w:space="0" w:color="auto"/>
          </w:divBdr>
        </w:div>
        <w:div w:id="678968612">
          <w:marLeft w:val="360"/>
          <w:marRight w:val="0"/>
          <w:marTop w:val="150"/>
          <w:marBottom w:val="0"/>
          <w:divBdr>
            <w:top w:val="none" w:sz="0" w:space="0" w:color="auto"/>
            <w:left w:val="none" w:sz="0" w:space="0" w:color="auto"/>
            <w:bottom w:val="none" w:sz="0" w:space="0" w:color="auto"/>
            <w:right w:val="none" w:sz="0" w:space="0" w:color="auto"/>
          </w:divBdr>
        </w:div>
        <w:div w:id="1267344272">
          <w:marLeft w:val="360"/>
          <w:marRight w:val="0"/>
          <w:marTop w:val="150"/>
          <w:marBottom w:val="0"/>
          <w:divBdr>
            <w:top w:val="none" w:sz="0" w:space="0" w:color="auto"/>
            <w:left w:val="none" w:sz="0" w:space="0" w:color="auto"/>
            <w:bottom w:val="none" w:sz="0" w:space="0" w:color="auto"/>
            <w:right w:val="none" w:sz="0" w:space="0" w:color="auto"/>
          </w:divBdr>
        </w:div>
        <w:div w:id="406149703">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999264710">
      <w:bodyDiv w:val="1"/>
      <w:marLeft w:val="0"/>
      <w:marRight w:val="0"/>
      <w:marTop w:val="0"/>
      <w:marBottom w:val="0"/>
      <w:divBdr>
        <w:top w:val="none" w:sz="0" w:space="0" w:color="auto"/>
        <w:left w:val="none" w:sz="0" w:space="0" w:color="auto"/>
        <w:bottom w:val="none" w:sz="0" w:space="0" w:color="auto"/>
        <w:right w:val="none" w:sz="0" w:space="0" w:color="auto"/>
      </w:divBdr>
      <w:divsChild>
        <w:div w:id="767770210">
          <w:blockQuote w:val="1"/>
          <w:marLeft w:val="0"/>
          <w:marRight w:val="0"/>
          <w:marTop w:val="150"/>
          <w:marBottom w:val="150"/>
          <w:divBdr>
            <w:top w:val="none" w:sz="0" w:space="0" w:color="auto"/>
            <w:left w:val="none" w:sz="0" w:space="0" w:color="auto"/>
            <w:bottom w:val="none" w:sz="0" w:space="0" w:color="auto"/>
            <w:right w:val="none" w:sz="0" w:space="0" w:color="auto"/>
          </w:divBdr>
        </w:div>
        <w:div w:id="1224608502">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2015329848">
      <w:bodyDiv w:val="1"/>
      <w:marLeft w:val="0"/>
      <w:marRight w:val="0"/>
      <w:marTop w:val="0"/>
      <w:marBottom w:val="0"/>
      <w:divBdr>
        <w:top w:val="none" w:sz="0" w:space="0" w:color="auto"/>
        <w:left w:val="none" w:sz="0" w:space="0" w:color="auto"/>
        <w:bottom w:val="none" w:sz="0" w:space="0" w:color="auto"/>
        <w:right w:val="none" w:sz="0" w:space="0" w:color="auto"/>
      </w:divBdr>
      <w:divsChild>
        <w:div w:id="1352485963">
          <w:marLeft w:val="0"/>
          <w:marRight w:val="0"/>
          <w:marTop w:val="0"/>
          <w:marBottom w:val="0"/>
          <w:divBdr>
            <w:top w:val="none" w:sz="0" w:space="0" w:color="auto"/>
            <w:left w:val="none" w:sz="0" w:space="0" w:color="auto"/>
            <w:bottom w:val="none" w:sz="0" w:space="0" w:color="auto"/>
            <w:right w:val="none" w:sz="0" w:space="0" w:color="auto"/>
          </w:divBdr>
          <w:divsChild>
            <w:div w:id="758646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051371782">
      <w:bodyDiv w:val="1"/>
      <w:marLeft w:val="0"/>
      <w:marRight w:val="0"/>
      <w:marTop w:val="0"/>
      <w:marBottom w:val="0"/>
      <w:divBdr>
        <w:top w:val="none" w:sz="0" w:space="0" w:color="auto"/>
        <w:left w:val="none" w:sz="0" w:space="0" w:color="auto"/>
        <w:bottom w:val="none" w:sz="0" w:space="0" w:color="auto"/>
        <w:right w:val="none" w:sz="0" w:space="0" w:color="auto"/>
      </w:divBdr>
      <w:divsChild>
        <w:div w:id="988677455">
          <w:blockQuote w:val="1"/>
          <w:marLeft w:val="0"/>
          <w:marRight w:val="0"/>
          <w:marTop w:val="150"/>
          <w:marBottom w:val="150"/>
          <w:divBdr>
            <w:top w:val="none" w:sz="0" w:space="0" w:color="auto"/>
            <w:left w:val="none" w:sz="0" w:space="0" w:color="auto"/>
            <w:bottom w:val="none" w:sz="0" w:space="0" w:color="auto"/>
            <w:right w:val="none" w:sz="0" w:space="0" w:color="auto"/>
          </w:divBdr>
        </w:div>
        <w:div w:id="1834106447">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2087534981">
      <w:bodyDiv w:val="1"/>
      <w:marLeft w:val="0"/>
      <w:marRight w:val="0"/>
      <w:marTop w:val="0"/>
      <w:marBottom w:val="0"/>
      <w:divBdr>
        <w:top w:val="none" w:sz="0" w:space="0" w:color="auto"/>
        <w:left w:val="none" w:sz="0" w:space="0" w:color="auto"/>
        <w:bottom w:val="none" w:sz="0" w:space="0" w:color="auto"/>
        <w:right w:val="none" w:sz="0" w:space="0" w:color="auto"/>
      </w:divBdr>
      <w:divsChild>
        <w:div w:id="414977826">
          <w:marLeft w:val="0"/>
          <w:marRight w:val="0"/>
          <w:marTop w:val="0"/>
          <w:marBottom w:val="0"/>
          <w:divBdr>
            <w:top w:val="none" w:sz="0" w:space="0" w:color="auto"/>
            <w:left w:val="none" w:sz="0" w:space="0" w:color="auto"/>
            <w:bottom w:val="none" w:sz="0" w:space="0" w:color="auto"/>
            <w:right w:val="none" w:sz="0" w:space="0" w:color="auto"/>
          </w:divBdr>
        </w:div>
        <w:div w:id="359358945">
          <w:marLeft w:val="0"/>
          <w:marRight w:val="0"/>
          <w:marTop w:val="0"/>
          <w:marBottom w:val="0"/>
          <w:divBdr>
            <w:top w:val="none" w:sz="0" w:space="0" w:color="auto"/>
            <w:left w:val="none" w:sz="0" w:space="0" w:color="auto"/>
            <w:bottom w:val="none" w:sz="0" w:space="0" w:color="auto"/>
            <w:right w:val="none" w:sz="0" w:space="0" w:color="auto"/>
          </w:divBdr>
        </w:div>
        <w:div w:id="385683660">
          <w:marLeft w:val="0"/>
          <w:marRight w:val="0"/>
          <w:marTop w:val="0"/>
          <w:marBottom w:val="0"/>
          <w:divBdr>
            <w:top w:val="none" w:sz="0" w:space="0" w:color="auto"/>
            <w:left w:val="none" w:sz="0" w:space="0" w:color="auto"/>
            <w:bottom w:val="none" w:sz="0" w:space="0" w:color="auto"/>
            <w:right w:val="none" w:sz="0" w:space="0" w:color="auto"/>
          </w:divBdr>
        </w:div>
      </w:divsChild>
    </w:div>
    <w:div w:id="2105300624">
      <w:bodyDiv w:val="1"/>
      <w:marLeft w:val="0"/>
      <w:marRight w:val="0"/>
      <w:marTop w:val="0"/>
      <w:marBottom w:val="0"/>
      <w:divBdr>
        <w:top w:val="none" w:sz="0" w:space="0" w:color="auto"/>
        <w:left w:val="none" w:sz="0" w:space="0" w:color="auto"/>
        <w:bottom w:val="none" w:sz="0" w:space="0" w:color="auto"/>
        <w:right w:val="none" w:sz="0" w:space="0" w:color="auto"/>
      </w:divBdr>
      <w:divsChild>
        <w:div w:id="1744177478">
          <w:blockQuote w:val="1"/>
          <w:marLeft w:val="0"/>
          <w:marRight w:val="0"/>
          <w:marTop w:val="150"/>
          <w:marBottom w:val="150"/>
          <w:divBdr>
            <w:top w:val="none" w:sz="0" w:space="0" w:color="auto"/>
            <w:left w:val="none" w:sz="0" w:space="0" w:color="auto"/>
            <w:bottom w:val="none" w:sz="0" w:space="0" w:color="auto"/>
            <w:right w:val="none" w:sz="0" w:space="0" w:color="auto"/>
          </w:divBdr>
        </w:div>
        <w:div w:id="1139759567">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7.png"/><Relationship Id="rId21" Type="http://schemas.openxmlformats.org/officeDocument/2006/relationships/image" Target="media/image12.png"/><Relationship Id="rId42" Type="http://schemas.openxmlformats.org/officeDocument/2006/relationships/hyperlink" Target="https://raw.githubusercontent.com/MicrosoftLearning/mslearn-copilotstudio/main/expenses/Expenses_Policy.docx" TargetMode="External"/><Relationship Id="rId47" Type="http://schemas.openxmlformats.org/officeDocument/2006/relationships/image" Target="media/image36.png"/><Relationship Id="rId63" Type="http://schemas.openxmlformats.org/officeDocument/2006/relationships/hyperlink" Target="https://copilotstudio.microsoft.com" TargetMode="External"/><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87.png"/><Relationship Id="rId11" Type="http://schemas.openxmlformats.org/officeDocument/2006/relationships/hyperlink" Target="https://copilotstudio.microsoft.com/"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make.powerapps.com" TargetMode="External"/><Relationship Id="rId58" Type="http://schemas.openxmlformats.org/officeDocument/2006/relationships/image" Target="media/image39.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hyperlink" Target="https://raw.githubusercontent.com/MicrosoftLearning/mslearn-copilotstudio/refs/heads/main/Allfiles/SummitRealtyCaseStudy.docx" TargetMode="External"/><Relationship Id="rId128" Type="http://schemas.openxmlformats.org/officeDocument/2006/relationships/image" Target="media/image106.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5.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github.com/MicrosoftLearning/mslearn-copilotstudio/raw/main/expenses/Expenses_Policy.docx" TargetMode="External"/><Relationship Id="rId48" Type="http://schemas.openxmlformats.org/officeDocument/2006/relationships/image" Target="media/image37.png"/><Relationship Id="rId56" Type="http://schemas.openxmlformats.org/officeDocument/2006/relationships/hyperlink" Target="https://make.powerapps.com" TargetMode="External"/><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13" Type="http://schemas.openxmlformats.org/officeDocument/2006/relationships/image" Target="media/image93.png"/><Relationship Id="rId118" Type="http://schemas.openxmlformats.org/officeDocument/2006/relationships/image" Target="media/image98.png"/><Relationship Id="rId126" Type="http://schemas.openxmlformats.org/officeDocument/2006/relationships/image" Target="media/image104.png"/><Relationship Id="rId134" Type="http://schemas.openxmlformats.org/officeDocument/2006/relationships/theme" Target="theme/theme1.xml"/><Relationship Id="rId8" Type="http://schemas.openxmlformats.org/officeDocument/2006/relationships/hyperlink" Target="https://admin.powerplatform.microsoft.com/home" TargetMode="External"/><Relationship Id="rId51" Type="http://schemas.openxmlformats.org/officeDocument/2006/relationships/hyperlink" Target="https://learn.microsoft.com/microsoft-copilot-studio/" TargetMode="External"/><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image" Target="media/image40.png"/><Relationship Id="rId67" Type="http://schemas.openxmlformats.org/officeDocument/2006/relationships/image" Target="media/image47.pn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image" Target="media/image96.png"/><Relationship Id="rId124" Type="http://schemas.openxmlformats.org/officeDocument/2006/relationships/image" Target="media/image102.png"/><Relationship Id="rId129"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raw.githubusercontent.com/MicrosoftLearning/mslearn-copilotstudio/refs/heads/main/Allfiles/Bookings_1_0_0_0.zip" TargetMode="External"/><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image" Target="media/image91.png"/><Relationship Id="rId132" Type="http://schemas.openxmlformats.org/officeDocument/2006/relationships/image" Target="media/image11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microsoft.com/en-us/microsoft-copilot/" TargetMode="External"/><Relationship Id="rId57" Type="http://schemas.openxmlformats.org/officeDocument/2006/relationships/image" Target="media/image38.png"/><Relationship Id="rId106" Type="http://schemas.openxmlformats.org/officeDocument/2006/relationships/image" Target="media/image86.png"/><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hyperlink" Target="https://go.microsoft.com/fwlink/p/?linkid=2252605" TargetMode="External"/><Relationship Id="rId60" Type="http://schemas.openxmlformats.org/officeDocument/2006/relationships/image" Target="media/image41.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hyperlink" Target="https://download.microsoft.com/documents/customerevidence/Files/4000007499/SummitRealtyCaseStudy.docx" TargetMode="External"/><Relationship Id="rId130" Type="http://schemas.openxmlformats.org/officeDocument/2006/relationships/image" Target="media/image108.png"/><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hyperlink" Target="https://copilotstudio.microsoft.com/" TargetMode="External"/><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89.png"/><Relationship Id="rId34" Type="http://schemas.openxmlformats.org/officeDocument/2006/relationships/image" Target="media/image25.png"/><Relationship Id="rId50" Type="http://schemas.openxmlformats.org/officeDocument/2006/relationships/hyperlink" Target="https://learn.microsoft.com/microsoft-copilot-studio/" TargetMode="External"/><Relationship Id="rId55" Type="http://schemas.openxmlformats.org/officeDocument/2006/relationships/hyperlink" Target="https://github.com/MicrosoftLearning/mslearn-copilotstudio/blob/main/Allfiles/Bookings_1_0_0_0.zip" TargetMode="External"/><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3.png"/><Relationship Id="rId7" Type="http://schemas.openxmlformats.org/officeDocument/2006/relationships/image" Target="media/image1.png"/><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4.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09.png"/><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Microsoft%20Office\root\Templates\1033\Blog.dotx" TargetMode="External"/></Relationships>
</file>

<file path=word/theme/theme1.xml><?xml version="1.0" encoding="utf-8"?>
<a:theme xmlns:a="http://schemas.openxmlformats.org/drawingml/2006/main" name="Blog">
  <a:themeElements>
    <a:clrScheme name="Blog">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Blog">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log">
      <a:fillStyleLst>
        <a:solidFill>
          <a:schemeClr val="phClr"/>
        </a:solidFill>
        <a:gradFill rotWithShape="1">
          <a:gsLst>
            <a:gs pos="0">
              <a:schemeClr val="phClr">
                <a:tint val="50000"/>
                <a:shade val="98000"/>
                <a:satMod val="300000"/>
              </a:schemeClr>
            </a:gs>
            <a:gs pos="25000">
              <a:schemeClr val="phClr">
                <a:tint val="37000"/>
                <a:shade val="98000"/>
                <a:satMod val="300000"/>
              </a:schemeClr>
            </a:gs>
            <a:gs pos="100000">
              <a:schemeClr val="phClr">
                <a:tint val="5000"/>
                <a:satMod val="350000"/>
              </a:schemeClr>
            </a:gs>
          </a:gsLst>
          <a:lin ang="16200000" scaled="1"/>
        </a:gradFill>
        <a:gradFill rotWithShape="1">
          <a:gsLst>
            <a:gs pos="0">
              <a:schemeClr val="phClr">
                <a:shade val="75000"/>
                <a:satMod val="160000"/>
              </a:schemeClr>
            </a:gs>
            <a:gs pos="62000">
              <a:schemeClr val="phClr">
                <a:satMod val="125000"/>
              </a:schemeClr>
            </a:gs>
            <a:gs pos="100000">
              <a:schemeClr val="phClr">
                <a:tint val="80000"/>
                <a:satMod val="140000"/>
              </a:schemeClr>
            </a:gs>
          </a:gsLst>
          <a:lin ang="16200000" scaled="0"/>
        </a:gradFill>
      </a:fillStyleLst>
      <a:lnStyleLst>
        <a:ln w="6350" cap="rnd" cmpd="sng" algn="ctr">
          <a:solidFill>
            <a:schemeClr val="phClr"/>
          </a:solidFill>
          <a:prstDash val="solid"/>
        </a:ln>
        <a:ln w="25400" cap="rnd" cmpd="sng" algn="ctr">
          <a:solidFill>
            <a:schemeClr val="phClr"/>
          </a:solidFill>
          <a:prstDash val="solid"/>
        </a:ln>
        <a:ln w="34925" cap="rnd" cmpd="sng" algn="ctr">
          <a:solidFill>
            <a:schemeClr val="phClr"/>
          </a:solidFill>
          <a:prstDash val="solid"/>
        </a:ln>
      </a:lnStyleLst>
      <a:effectStyleLst>
        <a:effectStyle>
          <a:effectLst>
            <a:outerShdw blurRad="63500" dist="25400" dir="5400000">
              <a:srgbClr val="000000">
                <a:alpha val="43137"/>
              </a:srgbClr>
            </a:outerShdw>
          </a:effectLst>
        </a:effectStyle>
        <a:effectStyle>
          <a:effectLst>
            <a:outerShdw blurRad="50800" dist="38100" dir="5400000">
              <a:srgbClr val="000000">
                <a:alpha val="45882"/>
              </a:srgbClr>
            </a:outerShdw>
          </a:effectLst>
          <a:scene3d>
            <a:camera prst="orthographicFront" fov="0">
              <a:rot lat="0" lon="0" rev="0"/>
            </a:camera>
            <a:lightRig rig="contrasting" dir="t">
              <a:rot lat="0" lon="0" rev="16500000"/>
            </a:lightRig>
          </a:scene3d>
          <a:sp3d contourW="12700" prstMaterial="powder">
            <a:bevelT h="50800"/>
            <a:contourClr>
              <a:schemeClr val="ph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contourClr>
          </a:sp3d>
        </a:effectStyle>
      </a:effectStyleLst>
      <a:bgFillStyleLst>
        <a:solidFill>
          <a:schemeClr val="phClr"/>
        </a:solidFill>
        <a:gradFill rotWithShape="1">
          <a:gsLst>
            <a:gs pos="0">
              <a:schemeClr val="phClr">
                <a:shade val="75000"/>
                <a:satMod val="250000"/>
              </a:schemeClr>
            </a:gs>
            <a:gs pos="20000">
              <a:schemeClr val="phClr">
                <a:shade val="85000"/>
                <a:satMod val="175000"/>
              </a:schemeClr>
            </a:gs>
            <a:gs pos="100000">
              <a:schemeClr val="phClr">
                <a:tint val="70000"/>
                <a:satMod val="175000"/>
              </a:schemeClr>
            </a:gs>
          </a:gsLst>
          <a:lin ang="16200000" scaled="1"/>
        </a:gradFill>
        <a:gradFill rotWithShape="1">
          <a:gsLst>
            <a:gs pos="0">
              <a:schemeClr val="phClr">
                <a:shade val="50000"/>
                <a:satMod val="145000"/>
              </a:schemeClr>
            </a:gs>
            <a:gs pos="30000">
              <a:schemeClr val="phClr">
                <a:shade val="65000"/>
                <a:satMod val="155000"/>
              </a:schemeClr>
            </a:gs>
            <a:gs pos="100000">
              <a:schemeClr val="phClr">
                <a:tint val="6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logPostInfo xmlns="http://www.microsoft.com/Office/Word/BlogTool">
  <PostTitle>MICROSOFT COPILOT STUDIO</PostTitle>
  <PostDate/>
  <PostID/>
  <Category1/>
  <Category2/>
  <Category3/>
  <Category4/>
  <Category5/>
  <Category6/>
  <Category7/>
  <Category8/>
  <Category9/>
  <Category10/>
  <Account/>
  <Enclosure/>
  <ProviderInfo>
    <PostURL/>
    <API/>
    <Categories/>
    <Trackbacks/>
    <Enclosures/>
    <BlogName/>
    <ImagePostAddress/>
  </ProviderInfo>
</BlogPostInfo>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329CAD-B019-4FA6-9FEF-74898909AD20}">
  <ds:schemaRefs>
    <ds:schemaRef ds:uri="http://www.microsoft.com/Office/Word/BlogTool"/>
  </ds:schemaRefs>
</ds:datastoreItem>
</file>

<file path=customXml/itemProps2.xml><?xml version="1.0" encoding="utf-8"?>
<ds:datastoreItem xmlns:ds="http://schemas.openxmlformats.org/officeDocument/2006/customXml" ds:itemID="{4ABF66E5-0FBD-4C90-9A53-F02FB59909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Blog</Template>
  <TotalTime>578</TotalTime>
  <Pages>79</Pages>
  <Words>8068</Words>
  <Characters>45990</Characters>
  <Application>Microsoft Office Word</Application>
  <DocSecurity>0</DocSecurity>
  <Lines>383</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83</cp:revision>
  <dcterms:created xsi:type="dcterms:W3CDTF">2025-06-07T08:45:00Z</dcterms:created>
  <dcterms:modified xsi:type="dcterms:W3CDTF">2025-07-26T12:31:00Z</dcterms:modified>
</cp:coreProperties>
</file>