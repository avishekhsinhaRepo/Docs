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2383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00D5E6" w14:textId="7516D805" w:rsidR="003C6C00" w:rsidRDefault="003C6C00">
          <w:pPr>
            <w:pStyle w:val="TOCHeading"/>
          </w:pPr>
          <w:r>
            <w:t>Contents</w:t>
          </w:r>
        </w:p>
        <w:p w14:paraId="3B7DD0BB" w14:textId="1B33B5B3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48983" w:history="1">
            <w:r w:rsidRPr="002E36E4">
              <w:rPr>
                <w:rStyle w:val="Hyperlink"/>
              </w:rPr>
              <w:t>Insert a 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4BD6907" w14:textId="4796CB33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84" w:history="1">
            <w:r w:rsidRPr="002E36E4">
              <w:rPr>
                <w:rStyle w:val="Hyperlink"/>
              </w:rPr>
              <w:t>Update when things change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731C3D" w14:textId="3AAE2FD3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85" w:history="1">
            <w:r w:rsidRPr="002E36E4">
              <w:rPr>
                <w:rStyle w:val="Hyperlink"/>
              </w:rPr>
              <w:t>Dive deeper than Heading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0F432D" w14:textId="796D634C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86" w:history="1">
            <w:r w:rsidRPr="002E36E4">
              <w:rPr>
                <w:rStyle w:val="Hyperlink"/>
              </w:rPr>
              <w:t>Customize your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90E839" w14:textId="178189B6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87" w:history="1">
            <w:r w:rsidRPr="002E36E4">
              <w:rPr>
                <w:rStyle w:val="Hyperlink"/>
              </w:rPr>
              <w:t>Remove a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298223" w14:textId="68E5F247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88" w:history="1">
            <w:r w:rsidRPr="002E36E4">
              <w:rPr>
                <w:rStyle w:val="Hyperlink"/>
              </w:rPr>
              <w:t>Explore more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7251BC" w14:textId="748CB841" w:rsidR="003C6C00" w:rsidRDefault="003C6C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6148989" w:history="1">
            <w:r w:rsidRPr="002E36E4">
              <w:rPr>
                <w:rStyle w:val="Hyperlink"/>
                <w:noProof/>
              </w:rPr>
              <w:t>Change text formatting of the TOC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44AF" w14:textId="77225DDD" w:rsidR="003C6C00" w:rsidRDefault="003C6C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6148990" w:history="1">
            <w:r w:rsidRPr="002E36E4">
              <w:rPr>
                <w:rStyle w:val="Hyperlink"/>
                <w:noProof/>
              </w:rPr>
              <w:t>Change the number of TOC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A792" w14:textId="6CCFAC70" w:rsidR="003C6C00" w:rsidRDefault="003C6C0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156148991" w:history="1">
            <w:r w:rsidRPr="002E36E4">
              <w:rPr>
                <w:rStyle w:val="Hyperlink"/>
              </w:rPr>
              <w:t>Get help in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_Toc156148991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1A9133" w14:textId="7617409E" w:rsidR="003C6C00" w:rsidRDefault="003C6C00">
          <w:r>
            <w:rPr>
              <w:b/>
              <w:bCs/>
              <w:noProof/>
            </w:rPr>
            <w:fldChar w:fldCharType="end"/>
          </w:r>
        </w:p>
      </w:sdtContent>
    </w:sdt>
    <w:p w14:paraId="5E85AF65" w14:textId="77777777" w:rsidR="003C6C00" w:rsidRDefault="003C6C00">
      <w:pP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72"/>
          <w:szCs w:val="72"/>
        </w:rPr>
      </w:pPr>
      <w:r>
        <w:rPr>
          <w:sz w:val="72"/>
          <w:szCs w:val="72"/>
        </w:rPr>
        <w:br w:type="page"/>
      </w:r>
    </w:p>
    <w:p w14:paraId="37A22F53" w14:textId="77777777" w:rsidR="003C6C00" w:rsidRDefault="003C6C00" w:rsidP="003C6C00">
      <w:pPr>
        <w:pStyle w:val="Heading1"/>
      </w:pPr>
      <w:r>
        <w:lastRenderedPageBreak/>
        <w:t>AZURE POWERSHELL</w:t>
      </w:r>
    </w:p>
    <w:p w14:paraId="63FE42FD" w14:textId="562CBA98" w:rsidR="003C6C00" w:rsidRDefault="003C6C00" w:rsidP="003C6C00">
      <w:pPr>
        <w:pStyle w:val="ListParagraph"/>
        <w:numPr>
          <w:ilvl w:val="0"/>
          <w:numId w:val="35"/>
        </w:numPr>
      </w:pPr>
      <w:r>
        <w:t>PowerShell is a powerful tool for managing and automating tasks in Microsoft Azure.</w:t>
      </w:r>
    </w:p>
    <w:p w14:paraId="2C5CDAD3" w14:textId="6FBE87A3" w:rsidR="003C6C00" w:rsidRDefault="003C6C00" w:rsidP="003C6C00">
      <w:pPr>
        <w:pStyle w:val="ListParagraph"/>
        <w:numPr>
          <w:ilvl w:val="0"/>
          <w:numId w:val="35"/>
        </w:numPr>
      </w:pPr>
      <w:r>
        <w:t>It's a cross-platform language that works with both Windows-and Linux-based machines.</w:t>
      </w:r>
    </w:p>
    <w:p w14:paraId="01438E3F" w14:textId="6D7FB274" w:rsidR="003C6C00" w:rsidRDefault="003C6C00" w:rsidP="003C6C00">
      <w:pPr>
        <w:pStyle w:val="ListParagraph"/>
        <w:numPr>
          <w:ilvl w:val="0"/>
          <w:numId w:val="35"/>
        </w:numPr>
      </w:pPr>
      <w:r>
        <w:t>PowerShell for Azure provides a comprehensive set of cmdlets (pronounced "command-lets") that allow us to interact with various Azure services and resources.</w:t>
      </w:r>
    </w:p>
    <w:p w14:paraId="17B4C634" w14:textId="714C3F67" w:rsidR="003C6C00" w:rsidRDefault="003C6C00" w:rsidP="003C6C00">
      <w:pPr>
        <w:pStyle w:val="Heading2"/>
        <w:pBdr>
          <w:bottom w:val="single" w:sz="6" w:space="1" w:color="auto"/>
        </w:pBdr>
      </w:pPr>
      <w:r>
        <w:t>SETTING UP POWERSHELL – VS CODE</w:t>
      </w:r>
    </w:p>
    <w:p w14:paraId="3F5ABB92" w14:textId="77777777" w:rsidR="003C6C00" w:rsidRPr="003C6C00" w:rsidRDefault="003C6C00" w:rsidP="00953D3B"/>
    <w:p w14:paraId="0D247F07" w14:textId="5B157DD7" w:rsidR="003C6C00" w:rsidRDefault="003C6C00" w:rsidP="006C2965">
      <w:pPr>
        <w:pStyle w:val="Heading3"/>
        <w:pBdr>
          <w:bottom w:val="single" w:sz="6" w:space="1" w:color="auto"/>
        </w:pBdr>
      </w:pPr>
      <w:r>
        <w:t>VS CODE EXTENSION</w:t>
      </w:r>
    </w:p>
    <w:p w14:paraId="4C29EF1F" w14:textId="30DD4775" w:rsidR="003C6C00" w:rsidRPr="00AA27EB" w:rsidRDefault="00AA27EB" w:rsidP="00AA27EB">
      <w:pPr>
        <w:pStyle w:val="ListParagraph"/>
        <w:numPr>
          <w:ilvl w:val="0"/>
          <w:numId w:val="37"/>
        </w:numPr>
        <w:rPr>
          <w:rStyle w:val="Strong"/>
        </w:rPr>
      </w:pPr>
      <w:r w:rsidRPr="00AA27EB">
        <w:rPr>
          <w:rStyle w:val="Strong"/>
        </w:rPr>
        <w:t>AZURE ACCOUNT</w:t>
      </w:r>
    </w:p>
    <w:p w14:paraId="7FC74399" w14:textId="581E8069" w:rsidR="003C6C00" w:rsidRPr="00AA27EB" w:rsidRDefault="00AA27EB" w:rsidP="00AA27EB">
      <w:pPr>
        <w:pStyle w:val="ListParagraph"/>
        <w:numPr>
          <w:ilvl w:val="0"/>
          <w:numId w:val="37"/>
        </w:numPr>
        <w:rPr>
          <w:rStyle w:val="Strong"/>
        </w:rPr>
      </w:pPr>
      <w:r w:rsidRPr="00AA27EB">
        <w:rPr>
          <w:rStyle w:val="Strong"/>
        </w:rPr>
        <w:t>POWERSHELL</w:t>
      </w:r>
    </w:p>
    <w:p w14:paraId="0B91666F" w14:textId="0AD63FD2" w:rsidR="00033891" w:rsidRPr="00033891" w:rsidRDefault="00AA27EB" w:rsidP="00033891">
      <w:pPr>
        <w:pStyle w:val="ListParagraph"/>
        <w:numPr>
          <w:ilvl w:val="0"/>
          <w:numId w:val="37"/>
        </w:numPr>
        <w:rPr>
          <w:rStyle w:val="Strong"/>
        </w:rPr>
      </w:pPr>
      <w:r w:rsidRPr="00AA27EB">
        <w:rPr>
          <w:rStyle w:val="Strong"/>
        </w:rPr>
        <w:t>AZURE POWERSHELL TOOLS</w:t>
      </w:r>
    </w:p>
    <w:p w14:paraId="7184259E" w14:textId="3B551503" w:rsidR="00033891" w:rsidRDefault="00033891" w:rsidP="00033891">
      <w:pPr>
        <w:pStyle w:val="ListBullet"/>
        <w:numPr>
          <w:ilvl w:val="0"/>
          <w:numId w:val="0"/>
        </w:numPr>
        <w:rPr>
          <w:b/>
          <w:bCs/>
        </w:rPr>
      </w:pPr>
      <w:r w:rsidRPr="00033891">
        <w:rPr>
          <w:b/>
          <w:bCs/>
        </w:rPr>
        <w:t>Step 1</w:t>
      </w:r>
      <w:r>
        <w:t xml:space="preserve">: To login to VS: </w:t>
      </w:r>
      <w:r w:rsidRPr="00033891">
        <w:rPr>
          <w:b/>
          <w:bCs/>
        </w:rPr>
        <w:t>Connect-</w:t>
      </w:r>
      <w:proofErr w:type="spellStart"/>
      <w:r w:rsidRPr="00033891">
        <w:rPr>
          <w:b/>
          <w:bCs/>
        </w:rPr>
        <w:t>AzAccount</w:t>
      </w:r>
      <w:proofErr w:type="spellEnd"/>
      <w:r w:rsidRPr="00033891">
        <w:rPr>
          <w:b/>
          <w:bCs/>
        </w:rPr>
        <w:t xml:space="preserve"> -</w:t>
      </w:r>
      <w:proofErr w:type="spellStart"/>
      <w:r w:rsidRPr="00033891">
        <w:rPr>
          <w:b/>
          <w:bCs/>
        </w:rPr>
        <w:t>DeviceCode</w:t>
      </w:r>
      <w:proofErr w:type="spellEnd"/>
    </w:p>
    <w:p w14:paraId="2DB3E5A2" w14:textId="4BD8B608" w:rsidR="00033891" w:rsidRDefault="00033891" w:rsidP="00033891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637FB9D" wp14:editId="31FBD0C7">
            <wp:extent cx="6858000" cy="27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126" w14:textId="2B4D201B" w:rsidR="00033891" w:rsidRDefault="00033891" w:rsidP="00033891">
      <w:pPr>
        <w:pStyle w:val="ListBullet"/>
        <w:numPr>
          <w:ilvl w:val="0"/>
          <w:numId w:val="0"/>
        </w:numPr>
      </w:pPr>
      <w:r w:rsidRPr="00033891">
        <w:rPr>
          <w:b/>
          <w:bCs/>
        </w:rPr>
        <w:t>Step 2</w:t>
      </w:r>
      <w:r>
        <w:t xml:space="preserve">: Open </w:t>
      </w:r>
      <w:hyperlink r:id="rId12" w:history="1">
        <w:r w:rsidRPr="00CF191A">
          <w:rPr>
            <w:rStyle w:val="Hyperlink"/>
          </w:rPr>
          <w:t>https://microsoft.com/devicelogin</w:t>
        </w:r>
      </w:hyperlink>
      <w:r>
        <w:t xml:space="preserve">  and enter the device </w:t>
      </w:r>
      <w:proofErr w:type="gramStart"/>
      <w:r>
        <w:t>code</w:t>
      </w:r>
      <w:proofErr w:type="gramEnd"/>
      <w:r>
        <w:t xml:space="preserve"> </w:t>
      </w:r>
    </w:p>
    <w:p w14:paraId="2A04F421" w14:textId="52D0526F" w:rsidR="004457EF" w:rsidRDefault="004457EF" w:rsidP="004457EF">
      <w:pPr>
        <w:pStyle w:val="Heading3"/>
        <w:pBdr>
          <w:bottom w:val="single" w:sz="6" w:space="1" w:color="auto"/>
        </w:pBdr>
      </w:pPr>
      <w:r>
        <w:t>SELECTING SUBSCRIPTION</w:t>
      </w:r>
    </w:p>
    <w:p w14:paraId="396DEE39" w14:textId="0F3FE1CD" w:rsidR="00742D77" w:rsidRPr="00742D77" w:rsidRDefault="00742D77" w:rsidP="00742D77">
      <w:pPr>
        <w:pStyle w:val="ListBullet"/>
      </w:pPr>
      <w:r w:rsidRPr="00742D77">
        <w:t>If we have multiple subscriptions – we can select the specific subscription.</w:t>
      </w:r>
    </w:p>
    <w:p w14:paraId="783DCDEF" w14:textId="0BDC91D7" w:rsidR="00742D77" w:rsidRPr="00742D77" w:rsidRDefault="00742D77" w:rsidP="00742D77">
      <w:pPr>
        <w:pStyle w:val="ListBullet"/>
        <w:rPr>
          <w:b/>
          <w:bCs/>
        </w:rPr>
      </w:pPr>
      <w:r>
        <w:t xml:space="preserve">Step 1: Get the list of </w:t>
      </w:r>
      <w:proofErr w:type="gramStart"/>
      <w:r>
        <w:t>subscription :</w:t>
      </w:r>
      <w:proofErr w:type="gramEnd"/>
      <w:r>
        <w:t xml:space="preserve"> </w:t>
      </w:r>
      <w:r w:rsidRPr="00742D77">
        <w:rPr>
          <w:b/>
          <w:bCs/>
        </w:rPr>
        <w:t>Get-</w:t>
      </w:r>
      <w:proofErr w:type="spellStart"/>
      <w:r w:rsidRPr="00742D77">
        <w:rPr>
          <w:b/>
          <w:bCs/>
        </w:rPr>
        <w:t>AzSubscription</w:t>
      </w:r>
      <w:proofErr w:type="spellEnd"/>
    </w:p>
    <w:p w14:paraId="20C6273B" w14:textId="27D3A2A0" w:rsidR="00742D77" w:rsidRDefault="00742D77" w:rsidP="00742D77">
      <w:pPr>
        <w:pStyle w:val="ListBullet"/>
        <w:numPr>
          <w:ilvl w:val="0"/>
          <w:numId w:val="0"/>
        </w:numPr>
      </w:pPr>
      <w:r w:rsidRPr="00742D77">
        <w:drawing>
          <wp:inline distT="0" distB="0" distL="0" distR="0" wp14:anchorId="020B1A5E" wp14:editId="729B7E76">
            <wp:extent cx="685800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9953ED" w14:textId="150D0251" w:rsidR="00742D77" w:rsidRDefault="00742D77" w:rsidP="00742D77">
      <w:pPr>
        <w:pStyle w:val="ListBullet"/>
        <w:numPr>
          <w:ilvl w:val="0"/>
          <w:numId w:val="39"/>
        </w:numPr>
        <w:rPr>
          <w:b/>
          <w:bCs/>
        </w:rPr>
      </w:pPr>
      <w:r>
        <w:t xml:space="preserve">Step 2: Set the </w:t>
      </w:r>
      <w:proofErr w:type="gramStart"/>
      <w:r>
        <w:t>subscription :</w:t>
      </w:r>
      <w:proofErr w:type="gramEnd"/>
      <w:r>
        <w:t xml:space="preserve"> </w:t>
      </w:r>
      <w:r w:rsidRPr="00742D77">
        <w:rPr>
          <w:b/>
          <w:bCs/>
        </w:rPr>
        <w:t>Select-</w:t>
      </w:r>
      <w:proofErr w:type="spellStart"/>
      <w:r w:rsidRPr="00742D77">
        <w:rPr>
          <w:b/>
          <w:bCs/>
        </w:rPr>
        <w:t>AzSubscription</w:t>
      </w:r>
      <w:proofErr w:type="spellEnd"/>
      <w:r w:rsidRPr="00742D77">
        <w:rPr>
          <w:b/>
          <w:bCs/>
        </w:rPr>
        <w:t xml:space="preserve"> -</w:t>
      </w:r>
      <w:proofErr w:type="spellStart"/>
      <w:r w:rsidRPr="00742D77">
        <w:rPr>
          <w:b/>
          <w:bCs/>
        </w:rPr>
        <w:t>SubscriptionId</w:t>
      </w:r>
      <w:proofErr w:type="spellEnd"/>
      <w:r w:rsidRPr="00742D77">
        <w:rPr>
          <w:b/>
          <w:bCs/>
        </w:rPr>
        <w:t xml:space="preserve"> "334f7b54-f838-4254-9c73-9679d75f8950"</w:t>
      </w:r>
    </w:p>
    <w:p w14:paraId="2F1EAB34" w14:textId="21CD8126" w:rsidR="00742D77" w:rsidRPr="00742D77" w:rsidRDefault="00742D77" w:rsidP="00742D7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noProof/>
        </w:rPr>
        <w:drawing>
          <wp:inline distT="0" distB="0" distL="0" distR="0" wp14:anchorId="63E04713" wp14:editId="510BF71F">
            <wp:extent cx="6858000" cy="54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BBA9" w14:textId="24853398" w:rsidR="003C6C00" w:rsidRDefault="003C6C00" w:rsidP="006C2965">
      <w:pPr>
        <w:pStyle w:val="Heading3"/>
        <w:pBdr>
          <w:bottom w:val="single" w:sz="6" w:space="1" w:color="auto"/>
        </w:pBdr>
      </w:pPr>
      <w:r>
        <w:t>VARIABLES IN POWERSHELL SCRIPTS</w:t>
      </w:r>
    </w:p>
    <w:p w14:paraId="13ECF816" w14:textId="21EE8489" w:rsidR="005C6D45" w:rsidRDefault="003C6C00" w:rsidP="00AA27EB">
      <w:r>
        <w:t>EXAMPLE</w:t>
      </w:r>
      <w:r w:rsidR="00953D3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D6116" w14:paraId="4E274630" w14:textId="77777777" w:rsidTr="003D6116">
        <w:tc>
          <w:tcPr>
            <w:tcW w:w="10790" w:type="dxa"/>
          </w:tcPr>
          <w:p w14:paraId="25BD6416" w14:textId="77777777" w:rsidR="003D6116" w:rsidRPr="003D6116" w:rsidRDefault="003D6116" w:rsidP="003D6116">
            <w:pPr>
              <w:rPr>
                <w:b/>
                <w:bCs/>
                <w:sz w:val="20"/>
                <w:szCs w:val="20"/>
              </w:rPr>
            </w:pPr>
            <w:r w:rsidRPr="003D6116">
              <w:rPr>
                <w:b/>
                <w:bCs/>
                <w:sz w:val="20"/>
                <w:szCs w:val="20"/>
              </w:rPr>
              <w:t>$</w:t>
            </w:r>
            <w:proofErr w:type="spellStart"/>
            <w:r w:rsidRPr="003D6116">
              <w:rPr>
                <w:b/>
                <w:bCs/>
                <w:sz w:val="20"/>
                <w:szCs w:val="20"/>
              </w:rPr>
              <w:t>resourceGroup</w:t>
            </w:r>
            <w:proofErr w:type="spellEnd"/>
            <w:r w:rsidRPr="003D6116">
              <w:rPr>
                <w:b/>
                <w:bCs/>
                <w:sz w:val="20"/>
                <w:szCs w:val="20"/>
              </w:rPr>
              <w:t>="app-grp"</w:t>
            </w:r>
          </w:p>
          <w:p w14:paraId="6DB575EF" w14:textId="77777777" w:rsidR="003D6116" w:rsidRPr="003D6116" w:rsidRDefault="003D6116" w:rsidP="003D6116">
            <w:pPr>
              <w:rPr>
                <w:b/>
                <w:bCs/>
                <w:sz w:val="20"/>
                <w:szCs w:val="20"/>
              </w:rPr>
            </w:pPr>
            <w:r w:rsidRPr="003D6116">
              <w:rPr>
                <w:b/>
                <w:bCs/>
                <w:sz w:val="20"/>
                <w:szCs w:val="20"/>
              </w:rPr>
              <w:lastRenderedPageBreak/>
              <w:t>$location="Central India"</w:t>
            </w:r>
          </w:p>
          <w:p w14:paraId="1A551C31" w14:textId="1CE0F3F3" w:rsidR="003D6116" w:rsidRDefault="003D6116" w:rsidP="003D6116">
            <w:r w:rsidRPr="003D6116">
              <w:rPr>
                <w:sz w:val="20"/>
                <w:szCs w:val="20"/>
              </w:rPr>
              <w:t>New-</w:t>
            </w:r>
            <w:proofErr w:type="spellStart"/>
            <w:r w:rsidRPr="003D6116">
              <w:rPr>
                <w:sz w:val="20"/>
                <w:szCs w:val="20"/>
              </w:rPr>
              <w:t>AzResourceGroup</w:t>
            </w:r>
            <w:proofErr w:type="spellEnd"/>
            <w:r w:rsidRPr="003D6116">
              <w:rPr>
                <w:sz w:val="20"/>
                <w:szCs w:val="20"/>
              </w:rPr>
              <w:t xml:space="preserve"> -Name </w:t>
            </w:r>
            <w:r w:rsidRPr="003D6116">
              <w:rPr>
                <w:b/>
                <w:bCs/>
                <w:sz w:val="20"/>
                <w:szCs w:val="20"/>
              </w:rPr>
              <w:t>$</w:t>
            </w:r>
            <w:proofErr w:type="spellStart"/>
            <w:r w:rsidRPr="003D6116">
              <w:rPr>
                <w:b/>
                <w:bCs/>
                <w:sz w:val="20"/>
                <w:szCs w:val="20"/>
              </w:rPr>
              <w:t>resourceGroup</w:t>
            </w:r>
            <w:proofErr w:type="spellEnd"/>
            <w:r w:rsidRPr="003D6116">
              <w:rPr>
                <w:sz w:val="20"/>
                <w:szCs w:val="20"/>
              </w:rPr>
              <w:t xml:space="preserve"> -Location </w:t>
            </w:r>
            <w:r w:rsidRPr="003D6116">
              <w:rPr>
                <w:b/>
                <w:bCs/>
                <w:sz w:val="20"/>
                <w:szCs w:val="20"/>
              </w:rPr>
              <w:t>$location</w:t>
            </w:r>
          </w:p>
        </w:tc>
      </w:tr>
    </w:tbl>
    <w:p w14:paraId="3DD0F00C" w14:textId="74DEF5BE" w:rsidR="00AA27EB" w:rsidRDefault="00B61C04" w:rsidP="00B61C04">
      <w:pPr>
        <w:pStyle w:val="Heading3"/>
        <w:pBdr>
          <w:bottom w:val="single" w:sz="6" w:space="1" w:color="auto"/>
        </w:pBdr>
      </w:pPr>
      <w:r>
        <w:lastRenderedPageBreak/>
        <w:t>CREATING A RESOURCE GROUP</w:t>
      </w:r>
    </w:p>
    <w:p w14:paraId="5C74B328" w14:textId="77777777" w:rsidR="00B61C04" w:rsidRPr="003D6116" w:rsidRDefault="00B61C04" w:rsidP="00B61C04">
      <w:pPr>
        <w:rPr>
          <w:b/>
          <w:bCs/>
          <w:sz w:val="20"/>
          <w:szCs w:val="20"/>
        </w:rPr>
      </w:pPr>
      <w:r w:rsidRPr="003D6116">
        <w:rPr>
          <w:b/>
          <w:bCs/>
          <w:sz w:val="20"/>
          <w:szCs w:val="20"/>
        </w:rPr>
        <w:t>$</w:t>
      </w:r>
      <w:proofErr w:type="spellStart"/>
      <w:r w:rsidRPr="003D6116">
        <w:rPr>
          <w:b/>
          <w:bCs/>
          <w:sz w:val="20"/>
          <w:szCs w:val="20"/>
        </w:rPr>
        <w:t>resourceGroup</w:t>
      </w:r>
      <w:proofErr w:type="spellEnd"/>
      <w:r w:rsidRPr="003D6116">
        <w:rPr>
          <w:b/>
          <w:bCs/>
          <w:sz w:val="20"/>
          <w:szCs w:val="20"/>
        </w:rPr>
        <w:t>="app-grp"</w:t>
      </w:r>
    </w:p>
    <w:p w14:paraId="0409E764" w14:textId="77777777" w:rsidR="00B61C04" w:rsidRPr="003D6116" w:rsidRDefault="00B61C04" w:rsidP="00B61C04">
      <w:pPr>
        <w:rPr>
          <w:b/>
          <w:bCs/>
          <w:sz w:val="20"/>
          <w:szCs w:val="20"/>
        </w:rPr>
      </w:pPr>
      <w:r w:rsidRPr="003D6116">
        <w:rPr>
          <w:b/>
          <w:bCs/>
          <w:sz w:val="20"/>
          <w:szCs w:val="20"/>
        </w:rPr>
        <w:t>$location="Central India"</w:t>
      </w:r>
    </w:p>
    <w:p w14:paraId="6C9C6BFE" w14:textId="65CD53C3" w:rsidR="00B61C04" w:rsidRDefault="00B61C04" w:rsidP="00B61C04">
      <w:r w:rsidRPr="003D6116">
        <w:rPr>
          <w:sz w:val="20"/>
          <w:szCs w:val="20"/>
        </w:rPr>
        <w:t>New-</w:t>
      </w:r>
      <w:proofErr w:type="spellStart"/>
      <w:r w:rsidRPr="003D6116">
        <w:rPr>
          <w:sz w:val="20"/>
          <w:szCs w:val="20"/>
        </w:rPr>
        <w:t>AzResourceGroup</w:t>
      </w:r>
      <w:proofErr w:type="spellEnd"/>
      <w:r w:rsidRPr="003D6116">
        <w:rPr>
          <w:sz w:val="20"/>
          <w:szCs w:val="20"/>
        </w:rPr>
        <w:t xml:space="preserve"> -Name </w:t>
      </w:r>
      <w:r w:rsidRPr="003D6116">
        <w:rPr>
          <w:b/>
          <w:bCs/>
          <w:sz w:val="20"/>
          <w:szCs w:val="20"/>
        </w:rPr>
        <w:t>$</w:t>
      </w:r>
      <w:proofErr w:type="spellStart"/>
      <w:r w:rsidRPr="003D6116">
        <w:rPr>
          <w:b/>
          <w:bCs/>
          <w:sz w:val="20"/>
          <w:szCs w:val="20"/>
        </w:rPr>
        <w:t>resourceGroup</w:t>
      </w:r>
      <w:proofErr w:type="spellEnd"/>
      <w:r w:rsidRPr="003D6116">
        <w:rPr>
          <w:sz w:val="20"/>
          <w:szCs w:val="20"/>
        </w:rPr>
        <w:t xml:space="preserve"> -Location </w:t>
      </w:r>
      <w:r w:rsidRPr="003D6116">
        <w:rPr>
          <w:b/>
          <w:bCs/>
          <w:sz w:val="20"/>
          <w:szCs w:val="20"/>
        </w:rPr>
        <w:t>$location</w:t>
      </w:r>
    </w:p>
    <w:p w14:paraId="68EBDBFC" w14:textId="77777777" w:rsidR="00033891" w:rsidRDefault="00033891" w:rsidP="00033891">
      <w:pPr>
        <w:pStyle w:val="Heading3"/>
        <w:pBdr>
          <w:bottom w:val="single" w:sz="6" w:space="1" w:color="auto"/>
        </w:pBdr>
      </w:pPr>
      <w:r>
        <w:t>CREATING A RESOURCE GROUP</w:t>
      </w:r>
    </w:p>
    <w:p w14:paraId="2140CFDA" w14:textId="77777777" w:rsidR="00B61C04" w:rsidRPr="00B61C04" w:rsidRDefault="00B61C04" w:rsidP="00B61C04"/>
    <w:p w14:paraId="445C1839" w14:textId="77777777" w:rsidR="00B61C04" w:rsidRDefault="00B61C04" w:rsidP="00AA27EB"/>
    <w:sectPr w:rsidR="00B61C04" w:rsidSect="00EF3D3D">
      <w:footerReference w:type="default" r:id="rId15"/>
      <w:pgSz w:w="12240" w:h="15840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BACF" w14:textId="77777777" w:rsidR="002A1984" w:rsidRDefault="002A1984">
      <w:pPr>
        <w:spacing w:line="240" w:lineRule="auto"/>
      </w:pPr>
      <w:r>
        <w:separator/>
      </w:r>
    </w:p>
  </w:endnote>
  <w:endnote w:type="continuationSeparator" w:id="0">
    <w:p w14:paraId="18F76AB9" w14:textId="77777777" w:rsidR="002A1984" w:rsidRDefault="002A1984">
      <w:pPr>
        <w:spacing w:line="240" w:lineRule="auto"/>
      </w:pPr>
      <w:r>
        <w:continuationSeparator/>
      </w:r>
    </w:p>
  </w:endnote>
  <w:endnote w:type="continuationNotice" w:id="1">
    <w:p w14:paraId="541D2D54" w14:textId="77777777" w:rsidR="002A1984" w:rsidRDefault="002A198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3D17BF5F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31586FD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8BAC" w14:textId="77777777" w:rsidR="002A1984" w:rsidRDefault="002A1984">
      <w:pPr>
        <w:spacing w:line="240" w:lineRule="auto"/>
      </w:pPr>
      <w:r>
        <w:separator/>
      </w:r>
    </w:p>
  </w:footnote>
  <w:footnote w:type="continuationSeparator" w:id="0">
    <w:p w14:paraId="299C9DA8" w14:textId="77777777" w:rsidR="002A1984" w:rsidRDefault="002A1984">
      <w:pPr>
        <w:spacing w:line="240" w:lineRule="auto"/>
      </w:pPr>
      <w:r>
        <w:continuationSeparator/>
      </w:r>
    </w:p>
  </w:footnote>
  <w:footnote w:type="continuationNotice" w:id="1">
    <w:p w14:paraId="0989894B" w14:textId="77777777" w:rsidR="002A1984" w:rsidRDefault="002A198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9D12B0"/>
    <w:multiLevelType w:val="hybridMultilevel"/>
    <w:tmpl w:val="50400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F2355"/>
    <w:multiLevelType w:val="hybridMultilevel"/>
    <w:tmpl w:val="F49CA7BC"/>
    <w:lvl w:ilvl="0" w:tplc="C25005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75E49"/>
    <w:multiLevelType w:val="hybridMultilevel"/>
    <w:tmpl w:val="B61E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B095B"/>
    <w:multiLevelType w:val="hybridMultilevel"/>
    <w:tmpl w:val="2696A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00630F"/>
    <w:multiLevelType w:val="hybridMultilevel"/>
    <w:tmpl w:val="C6146442"/>
    <w:lvl w:ilvl="0" w:tplc="FBF44942">
      <w:numFmt w:val="bullet"/>
      <w:lvlText w:val="•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725EAE"/>
    <w:multiLevelType w:val="hybridMultilevel"/>
    <w:tmpl w:val="0470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332015">
    <w:abstractNumId w:val="21"/>
  </w:num>
  <w:num w:numId="2" w16cid:durableId="1695493403">
    <w:abstractNumId w:val="21"/>
    <w:lvlOverride w:ilvl="0">
      <w:startOverride w:val="1"/>
    </w:lvlOverride>
  </w:num>
  <w:num w:numId="3" w16cid:durableId="940795947">
    <w:abstractNumId w:val="21"/>
  </w:num>
  <w:num w:numId="4" w16cid:durableId="1912962643">
    <w:abstractNumId w:val="21"/>
    <w:lvlOverride w:ilvl="0">
      <w:startOverride w:val="1"/>
    </w:lvlOverride>
  </w:num>
  <w:num w:numId="5" w16cid:durableId="1822430649">
    <w:abstractNumId w:val="8"/>
  </w:num>
  <w:num w:numId="6" w16cid:durableId="1755276460">
    <w:abstractNumId w:val="21"/>
    <w:lvlOverride w:ilvl="0">
      <w:startOverride w:val="1"/>
    </w:lvlOverride>
  </w:num>
  <w:num w:numId="7" w16cid:durableId="15255094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0164">
    <w:abstractNumId w:val="10"/>
  </w:num>
  <w:num w:numId="9" w16cid:durableId="11095437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69707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1982443">
    <w:abstractNumId w:val="7"/>
  </w:num>
  <w:num w:numId="12" w16cid:durableId="577517849">
    <w:abstractNumId w:val="6"/>
  </w:num>
  <w:num w:numId="13" w16cid:durableId="163785746">
    <w:abstractNumId w:val="5"/>
  </w:num>
  <w:num w:numId="14" w16cid:durableId="577445988">
    <w:abstractNumId w:val="4"/>
  </w:num>
  <w:num w:numId="15" w16cid:durableId="253170413">
    <w:abstractNumId w:val="3"/>
  </w:num>
  <w:num w:numId="16" w16cid:durableId="279189408">
    <w:abstractNumId w:val="2"/>
  </w:num>
  <w:num w:numId="17" w16cid:durableId="2108040056">
    <w:abstractNumId w:val="1"/>
  </w:num>
  <w:num w:numId="18" w16cid:durableId="102923721">
    <w:abstractNumId w:val="0"/>
  </w:num>
  <w:num w:numId="19" w16cid:durableId="1675450933">
    <w:abstractNumId w:val="22"/>
  </w:num>
  <w:num w:numId="20" w16cid:durableId="516622378">
    <w:abstractNumId w:val="9"/>
  </w:num>
  <w:num w:numId="21" w16cid:durableId="1004476122">
    <w:abstractNumId w:val="20"/>
  </w:num>
  <w:num w:numId="22" w16cid:durableId="163709787">
    <w:abstractNumId w:val="19"/>
  </w:num>
  <w:num w:numId="23" w16cid:durableId="994455959">
    <w:abstractNumId w:val="18"/>
  </w:num>
  <w:num w:numId="24" w16cid:durableId="2144233847">
    <w:abstractNumId w:val="17"/>
  </w:num>
  <w:num w:numId="25" w16cid:durableId="16514467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72579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108088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04923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97045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34965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59515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94223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23438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9395684">
    <w:abstractNumId w:val="14"/>
  </w:num>
  <w:num w:numId="35" w16cid:durableId="1430154150">
    <w:abstractNumId w:val="15"/>
  </w:num>
  <w:num w:numId="36" w16cid:durableId="1806970463">
    <w:abstractNumId w:val="16"/>
  </w:num>
  <w:num w:numId="37" w16cid:durableId="1307198290">
    <w:abstractNumId w:val="12"/>
  </w:num>
  <w:num w:numId="38" w16cid:durableId="1206868881">
    <w:abstractNumId w:val="13"/>
  </w:num>
  <w:num w:numId="39" w16cid:durableId="162475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3D"/>
    <w:rsid w:val="00016748"/>
    <w:rsid w:val="00033891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A1984"/>
    <w:rsid w:val="002E78EB"/>
    <w:rsid w:val="002F25A8"/>
    <w:rsid w:val="003407A9"/>
    <w:rsid w:val="00340DC9"/>
    <w:rsid w:val="00350BD5"/>
    <w:rsid w:val="003C6C00"/>
    <w:rsid w:val="003D6116"/>
    <w:rsid w:val="00444F02"/>
    <w:rsid w:val="004457EF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C2965"/>
    <w:rsid w:val="006D44C5"/>
    <w:rsid w:val="00713672"/>
    <w:rsid w:val="0073562D"/>
    <w:rsid w:val="00742D77"/>
    <w:rsid w:val="00786221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53D3B"/>
    <w:rsid w:val="00980085"/>
    <w:rsid w:val="00997127"/>
    <w:rsid w:val="009C3B20"/>
    <w:rsid w:val="009D216F"/>
    <w:rsid w:val="009D3248"/>
    <w:rsid w:val="00A65E8A"/>
    <w:rsid w:val="00A87896"/>
    <w:rsid w:val="00AA27EB"/>
    <w:rsid w:val="00AC1EE7"/>
    <w:rsid w:val="00B61C04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EF3D3D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B94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Style1">
    <w:name w:val="Style1"/>
    <w:basedOn w:val="Normal"/>
    <w:link w:val="Style1Char"/>
    <w:qFormat/>
    <w:rsid w:val="00033891"/>
  </w:style>
  <w:style w:type="character" w:customStyle="1" w:styleId="Style1Char">
    <w:name w:val="Style1 Char"/>
    <w:basedOn w:val="DefaultParagraphFont"/>
    <w:link w:val="Style1"/>
    <w:rsid w:val="0003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crosoft.com/devicelog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Local\Microsoft\Office\16.0\DTS\en-US%7b929106F7-17A8-4DC3-93F5-F9092612D6FA%7d\%7b084D86D2-CBE8-4B2D-A4AA-3082933A8BDC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{084D86D2-CBE8-4B2D-A4AA-3082933A8BDC}tf45325165_win32.dotx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2024-01-14T12:49:00Z</dcterms:created>
  <dcterms:modified xsi:type="dcterms:W3CDTF">2024-01-14T14:03:00Z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